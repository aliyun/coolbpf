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bookmarkStart w:id="0" w:name="_GoBack"/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0BC89CB4">
            <wp:simplePos x="0" y="0"/>
            <wp:positionH relativeFrom="page">
              <wp:posOffset>13695</wp:posOffset>
            </wp:positionH>
            <wp:positionV relativeFrom="margin">
              <wp:posOffset>-900752</wp:posOffset>
            </wp:positionV>
            <wp:extent cx="7541801" cy="10668000"/>
            <wp:effectExtent l="0" t="0" r="254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01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4D7B11" w:rsidRDefault="00FA121D" w:rsidP="00FA121D">
      <w:pPr>
        <w:spacing w:before="163" w:after="163"/>
        <w:ind w:firstLine="480"/>
        <w:jc w:val="center"/>
        <w:rPr>
          <w:rFonts w:ascii="方正小标宋简体" w:eastAsia="方正小标宋简体"/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4D7B11">
        <w:rPr>
          <w:rFonts w:ascii="方正小标宋简体" w:eastAsia="方正小标宋简体"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8240F9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8240F9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8240F9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1" w:name="_Toc142386424"/>
      <w:bookmarkStart w:id="2" w:name="_Ref147674042"/>
      <w:bookmarkStart w:id="3" w:name="_Ref147674055"/>
      <w:bookmarkStart w:id="4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1"/>
      <w:r w:rsidRPr="00A87BF8">
        <w:rPr>
          <w:rFonts w:ascii="方正小标宋简体" w:eastAsia="方正小标宋简体" w:hAnsiTheme="majorEastAsia" w:hint="eastAsia"/>
        </w:rPr>
        <w:t>简介</w:t>
      </w:r>
      <w:bookmarkEnd w:id="2"/>
      <w:bookmarkEnd w:id="3"/>
      <w:bookmarkEnd w:id="4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5" w:name="_Toc142386425"/>
      <w:bookmarkStart w:id="6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5"/>
      <w:bookmarkEnd w:id="6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7" w:name="_Toc142386426"/>
      <w:bookmarkStart w:id="8" w:name="_Toc148196221"/>
      <w:r w:rsidRPr="00A87BF8">
        <w:rPr>
          <w:rFonts w:ascii="方正小标宋简体" w:eastAsia="方正小标宋简体" w:hint="eastAsia"/>
        </w:rPr>
        <w:t>eBPF架构</w:t>
      </w:r>
      <w:bookmarkEnd w:id="7"/>
      <w:bookmarkEnd w:id="8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9" w:name="_Toc142386427"/>
      <w:bookmarkStart w:id="10" w:name="_Toc148196222"/>
      <w:r w:rsidRPr="00A87BF8">
        <w:rPr>
          <w:rFonts w:ascii="方正小标宋简体" w:eastAsia="方正小标宋简体" w:hint="eastAsia"/>
        </w:rPr>
        <w:t>eBPF加载过程</w:t>
      </w:r>
      <w:bookmarkEnd w:id="9"/>
      <w:bookmarkEnd w:id="10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3"/>
      <w:r w:rsidRPr="00A87BF8">
        <w:rPr>
          <w:rFonts w:ascii="方正小标宋简体" w:eastAsia="方正小标宋简体" w:hint="eastAsia"/>
        </w:rPr>
        <w:t>JIT编译</w:t>
      </w:r>
      <w:bookmarkEnd w:id="11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2" w:name="_Toc148196224"/>
      <w:r w:rsidRPr="00A87BF8">
        <w:rPr>
          <w:rFonts w:ascii="方正小标宋简体" w:eastAsia="方正小标宋简体" w:hint="eastAsia"/>
        </w:rPr>
        <w:t>挂载与执行</w:t>
      </w:r>
      <w:bookmarkEnd w:id="12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3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3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4" w:name="_Toc142386430"/>
      <w:bookmarkStart w:id="15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4"/>
      <w:bookmarkEnd w:id="15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6"/>
      <w:r w:rsidRPr="00A87BF8">
        <w:rPr>
          <w:rFonts w:ascii="方正小标宋简体" w:eastAsia="方正小标宋简体" w:hint="eastAsia"/>
        </w:rPr>
        <w:t>BCC</w:t>
      </w:r>
      <w:bookmarkEnd w:id="16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7"/>
      <w:proofErr w:type="gramStart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7"/>
      <w:proofErr w:type="gramEnd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8"/>
      <w:proofErr w:type="gramStart"/>
      <w:r w:rsidRPr="00A87BF8">
        <w:rPr>
          <w:rFonts w:ascii="方正小标宋简体" w:eastAsia="方正小标宋简体" w:hint="eastAsia"/>
        </w:rPr>
        <w:t>libbpf</w:t>
      </w:r>
      <w:bookmarkEnd w:id="18"/>
      <w:proofErr w:type="gramEnd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29"/>
      <w:proofErr w:type="gramStart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9"/>
      <w:proofErr w:type="gramEnd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</w:t>
      </w:r>
      <w:proofErr w:type="gramStart"/>
      <w:r w:rsidRPr="00A87BF8">
        <w:rPr>
          <w:rFonts w:ascii="方正楷体简体" w:eastAsia="方正楷体简体" w:hAnsi="方正楷体简体"/>
        </w:rPr>
        <w:t>一些样例程序</w:t>
      </w:r>
      <w:proofErr w:type="gramEnd"/>
      <w:r w:rsidRPr="00A87BF8">
        <w:rPr>
          <w:rFonts w:ascii="方正楷体简体" w:eastAsia="方正楷体简体" w:hAnsi="方正楷体简体"/>
        </w:rPr>
        <w:t>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0"/>
      <w:proofErr w:type="gramStart"/>
      <w:r w:rsidRPr="00A87BF8">
        <w:rPr>
          <w:rFonts w:ascii="方正小标宋简体" w:eastAsia="方正小标宋简体" w:hint="eastAsia"/>
        </w:rPr>
        <w:t>cilium-ebpf</w:t>
      </w:r>
      <w:bookmarkEnd w:id="20"/>
      <w:proofErr w:type="gramEnd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</w:t>
      </w:r>
      <w:proofErr w:type="gramStart"/>
      <w:r w:rsidRPr="00A87BF8">
        <w:rPr>
          <w:rFonts w:ascii="方正楷体简体" w:eastAsia="方正楷体简体" w:hAnsi="方正楷体简体" w:hint="eastAsia"/>
        </w:rPr>
        <w:t>态程序</w:t>
      </w:r>
      <w:proofErr w:type="gramEnd"/>
      <w:r w:rsidRPr="00A87BF8">
        <w:rPr>
          <w:rFonts w:ascii="方正楷体简体" w:eastAsia="方正楷体简体" w:hAnsi="方正楷体简体" w:hint="eastAsia"/>
        </w:rPr>
        <w:t>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1" w:name="_Toc148196231"/>
      <w:r w:rsidRPr="00A87BF8">
        <w:rPr>
          <w:rFonts w:ascii="方正小标宋简体" w:eastAsia="方正小标宋简体" w:hint="eastAsia"/>
        </w:rPr>
        <w:t>Coolbpf</w:t>
      </w:r>
      <w:bookmarkEnd w:id="21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</w:t>
      </w:r>
      <w:proofErr w:type="gramStart"/>
      <w:r w:rsidRPr="00A87BF8">
        <w:rPr>
          <w:rFonts w:ascii="方正楷体简体" w:eastAsia="方正楷体简体" w:hAnsi="方正楷体简体"/>
        </w:rPr>
        <w:t>者快速</w:t>
      </w:r>
      <w:proofErr w:type="gramEnd"/>
      <w:r w:rsidRPr="00A87BF8">
        <w:rPr>
          <w:rFonts w:ascii="方正楷体简体" w:eastAsia="方正楷体简体" w:hAnsi="方正楷体简体"/>
        </w:rPr>
        <w:t>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</w:t>
      </w:r>
      <w:proofErr w:type="gramStart"/>
      <w:r w:rsidRPr="00A87BF8">
        <w:rPr>
          <w:rFonts w:ascii="方正楷体简体" w:eastAsia="方正楷体简体" w:hAnsi="方正楷体简体"/>
        </w:rPr>
        <w:t>库用于</w:t>
      </w:r>
      <w:proofErr w:type="gramEnd"/>
      <w:r w:rsidRPr="00A87BF8">
        <w:rPr>
          <w:rFonts w:ascii="方正楷体简体" w:eastAsia="方正楷体简体" w:hAnsi="方正楷体简体"/>
        </w:rPr>
        <w:t>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2" w:name="_Toc142386431"/>
      <w:bookmarkStart w:id="23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2"/>
      <w:bookmarkEnd w:id="23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</w:t>
      </w:r>
      <w:proofErr w:type="gramStart"/>
      <w:r w:rsidRPr="00D878C6">
        <w:rPr>
          <w:rFonts w:ascii="方正楷体简体" w:eastAsia="方正楷体简体" w:hAnsi="方正楷体简体"/>
        </w:rPr>
        <w:t>云计算</w:t>
      </w:r>
      <w:proofErr w:type="gramEnd"/>
      <w:r w:rsidRPr="00D878C6">
        <w:rPr>
          <w:rFonts w:ascii="方正楷体简体" w:eastAsia="方正楷体简体" w:hAnsi="方正楷体简体"/>
        </w:rPr>
        <w:t>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4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4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5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5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</w:t>
      </w:r>
      <w:proofErr w:type="gramStart"/>
      <w:r w:rsidRPr="00D878C6">
        <w:rPr>
          <w:rFonts w:ascii="方正楷体简体" w:eastAsia="方正楷体简体" w:hAnsi="方正楷体简体"/>
        </w:rPr>
        <w:t>最</w:t>
      </w:r>
      <w:proofErr w:type="gramEnd"/>
      <w:r w:rsidRPr="00D878C6">
        <w:rPr>
          <w:rFonts w:ascii="方正楷体简体" w:eastAsia="方正楷体简体" w:hAnsi="方正楷体简体"/>
        </w:rPr>
        <w:t>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</w:t>
      </w:r>
      <w:proofErr w:type="gramStart"/>
      <w:r w:rsidRPr="00F64889">
        <w:rPr>
          <w:rFonts w:ascii="方正楷体简体" w:eastAsia="方正楷体简体" w:hAnsi="方正楷体简体"/>
        </w:rPr>
        <w:t>交互或</w:t>
      </w:r>
      <w:proofErr w:type="gramEnd"/>
      <w:r w:rsidRPr="00F64889">
        <w:rPr>
          <w:rFonts w:ascii="方正楷体简体" w:eastAsia="方正楷体简体" w:hAnsi="方正楷体简体"/>
        </w:rPr>
        <w:t>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的客户来说，网络抖动会导致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的不稳定性，使得客户无法</w:t>
      </w:r>
      <w:proofErr w:type="gramStart"/>
      <w:r w:rsidRPr="00F64889">
        <w:rPr>
          <w:rFonts w:ascii="方正楷体简体" w:eastAsia="方正楷体简体" w:hAnsi="方正楷体简体"/>
        </w:rPr>
        <w:t>正常访问</w:t>
      </w:r>
      <w:proofErr w:type="gramEnd"/>
      <w:r w:rsidRPr="00F64889">
        <w:rPr>
          <w:rFonts w:ascii="方正楷体简体" w:eastAsia="方正楷体简体" w:hAnsi="方正楷体简体"/>
        </w:rPr>
        <w:t>或使用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</w:t>
      </w:r>
      <w:proofErr w:type="gramStart"/>
      <w:r w:rsidRPr="00F64889">
        <w:rPr>
          <w:rFonts w:ascii="方正楷体简体" w:eastAsia="方正楷体简体" w:hAnsi="方正楷体简体"/>
        </w:rPr>
        <w:t>和跳点等</w:t>
      </w:r>
      <w:proofErr w:type="gramEnd"/>
      <w:r w:rsidRPr="00F64889">
        <w:rPr>
          <w:rFonts w:ascii="方正楷体简体" w:eastAsia="方正楷体简体" w:hAnsi="方正楷体简体"/>
        </w:rPr>
        <w:t>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</w:t>
      </w:r>
      <w:proofErr w:type="gramStart"/>
      <w:r w:rsidRPr="00F64889">
        <w:rPr>
          <w:rFonts w:ascii="方正楷体简体" w:eastAsia="方正楷体简体" w:hAnsi="方正楷体简体"/>
        </w:rPr>
        <w:t>单个进程</w:t>
      </w:r>
      <w:proofErr w:type="gramEnd"/>
      <w:r w:rsidRPr="00F64889">
        <w:rPr>
          <w:rFonts w:ascii="方正楷体简体" w:eastAsia="方正楷体简体" w:hAnsi="方正楷体简体"/>
        </w:rPr>
        <w:t>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6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6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</w:t>
      </w:r>
      <w:proofErr w:type="gramStart"/>
      <w:r w:rsidRPr="00D878C6">
        <w:rPr>
          <w:rFonts w:ascii="方正楷体简体" w:eastAsia="方正楷体简体" w:hAnsi="方正楷体简体"/>
        </w:rPr>
        <w:t>跨很多</w:t>
      </w:r>
      <w:proofErr w:type="gramEnd"/>
      <w:r w:rsidRPr="00D878C6">
        <w:rPr>
          <w:rFonts w:ascii="方正楷体简体" w:eastAsia="方正楷体简体" w:hAnsi="方正楷体简体"/>
        </w:rPr>
        <w:t>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</w:t>
      </w:r>
      <w:proofErr w:type="gramStart"/>
      <w:r w:rsidRPr="00D249EB">
        <w:rPr>
          <w:rFonts w:ascii="方正楷体简体" w:eastAsia="方正楷体简体" w:hAnsi="方正楷体简体" w:hint="eastAsia"/>
        </w:rPr>
        <w:t>显协议</w:t>
      </w:r>
      <w:proofErr w:type="gramEnd"/>
      <w:r w:rsidRPr="00D249EB">
        <w:rPr>
          <w:rFonts w:ascii="方正楷体简体" w:eastAsia="方正楷体简体" w:hAnsi="方正楷体简体" w:hint="eastAsia"/>
        </w:rPr>
        <w:t>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</w:t>
      </w:r>
      <w:proofErr w:type="gramStart"/>
      <w:r>
        <w:rPr>
          <w:rFonts w:ascii="方正楷体简体" w:eastAsia="方正楷体简体" w:hAnsi="方正楷体简体" w:hint="eastAsia"/>
        </w:rPr>
        <w:t>端</w:t>
      </w:r>
      <w:r w:rsidRPr="00D249EB">
        <w:rPr>
          <w:rFonts w:ascii="方正楷体简体" w:eastAsia="方正楷体简体" w:hAnsi="方正楷体简体" w:hint="eastAsia"/>
        </w:rPr>
        <w:t>收到接收端的回包</w:t>
      </w:r>
      <w:proofErr w:type="gramEnd"/>
      <w:r w:rsidRPr="00D249EB">
        <w:rPr>
          <w:rFonts w:ascii="方正楷体简体" w:eastAsia="方正楷体简体" w:hAnsi="方正楷体简体" w:hint="eastAsia"/>
        </w:rPr>
        <w:t>后，可以获取所有时间</w:t>
      </w:r>
      <w:proofErr w:type="gramStart"/>
      <w:r w:rsidRPr="00D249EB">
        <w:rPr>
          <w:rFonts w:ascii="方正楷体简体" w:eastAsia="方正楷体简体" w:hAnsi="方正楷体简体" w:hint="eastAsia"/>
        </w:rPr>
        <w:t>戳数据</w:t>
      </w:r>
      <w:proofErr w:type="gramEnd"/>
      <w:r w:rsidRPr="00D249EB">
        <w:rPr>
          <w:rFonts w:ascii="方正楷体简体" w:eastAsia="方正楷体简体" w:hAnsi="方正楷体简体" w:hint="eastAsia"/>
        </w:rPr>
        <w:t>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</w:t>
      </w:r>
      <w:proofErr w:type="gramStart"/>
      <w:r w:rsidRPr="00D878C6">
        <w:rPr>
          <w:rFonts w:ascii="方正楷体简体" w:eastAsia="方正楷体简体" w:hAnsi="方正楷体简体"/>
        </w:rPr>
        <w:t>分钟级</w:t>
      </w:r>
      <w:proofErr w:type="gramEnd"/>
      <w:r w:rsidRPr="00D878C6">
        <w:rPr>
          <w:rFonts w:ascii="方正楷体简体" w:eastAsia="方正楷体简体" w:hAnsi="方正楷体简体"/>
        </w:rPr>
        <w:t>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</w:t>
      </w:r>
      <w:proofErr w:type="gramStart"/>
      <w:r w:rsidRPr="00D878C6">
        <w:rPr>
          <w:rFonts w:ascii="方正楷体简体" w:eastAsia="方正楷体简体" w:hAnsi="方正楷体简体"/>
        </w:rPr>
        <w:t>从进程</w:t>
      </w:r>
      <w:proofErr w:type="gramEnd"/>
      <w:r w:rsidRPr="00D878C6">
        <w:rPr>
          <w:rFonts w:ascii="方正楷体简体" w:eastAsia="方正楷体简体" w:hAnsi="方正楷体简体"/>
        </w:rPr>
        <w:t>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</w:t>
      </w:r>
      <w:proofErr w:type="gramStart"/>
      <w:r w:rsidRPr="00D878C6">
        <w:rPr>
          <w:rFonts w:ascii="方正楷体简体" w:eastAsia="方正楷体简体" w:hAnsi="方正楷体简体"/>
        </w:rPr>
        <w:t>以进程</w:t>
      </w:r>
      <w:proofErr w:type="gramEnd"/>
      <w:r w:rsidRPr="00D878C6">
        <w:rPr>
          <w:rFonts w:ascii="方正楷体简体" w:eastAsia="方正楷体简体" w:hAnsi="方正楷体简体"/>
        </w:rPr>
        <w:t>角度和磁盘角度为基础来呈现用户的指标。磁盘角度的统计是为了提供对整个磁盘的综合了解，</w:t>
      </w:r>
      <w:proofErr w:type="gramStart"/>
      <w:r w:rsidRPr="00D878C6">
        <w:rPr>
          <w:rFonts w:ascii="方正楷体简体" w:eastAsia="方正楷体简体" w:hAnsi="方正楷体简体"/>
        </w:rPr>
        <w:t>而进程</w:t>
      </w:r>
      <w:proofErr w:type="gramEnd"/>
      <w:r w:rsidRPr="00D878C6">
        <w:rPr>
          <w:rFonts w:ascii="方正楷体简体" w:eastAsia="方正楷体简体" w:hAnsi="方正楷体简体"/>
        </w:rPr>
        <w:t>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如进程</w:t>
      </w:r>
      <w:proofErr w:type="gramEnd"/>
      <w:r w:rsidRPr="00D878C6">
        <w:rPr>
          <w:rFonts w:ascii="方正楷体简体" w:eastAsia="方正楷体简体" w:hAnsi="方正楷体简体"/>
        </w:rPr>
        <w:t>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</w:t>
      </w:r>
      <w:proofErr w:type="gramStart"/>
      <w:r w:rsidRPr="0090088C">
        <w:rPr>
          <w:rFonts w:ascii="方正楷体简体" w:eastAsia="方正楷体简体" w:hAnsi="方正楷体简体"/>
        </w:rPr>
        <w:t>块是否</w:t>
      </w:r>
      <w:proofErr w:type="gramEnd"/>
      <w:r w:rsidRPr="0090088C">
        <w:rPr>
          <w:rFonts w:ascii="方正楷体简体" w:eastAsia="方正楷体简体" w:hAnsi="方正楷体简体"/>
        </w:rPr>
        <w:t>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</w:t>
      </w:r>
      <w:proofErr w:type="gramStart"/>
      <w:r w:rsidR="00FA121D" w:rsidRPr="0090088C">
        <w:rPr>
          <w:rFonts w:ascii="方正楷体简体" w:eastAsia="方正楷体简体" w:hAnsi="方正楷体简体"/>
        </w:rPr>
        <w:t>栈</w:t>
      </w:r>
      <w:proofErr w:type="gramEnd"/>
      <w:r w:rsidR="00FA121D" w:rsidRPr="0090088C">
        <w:rPr>
          <w:rFonts w:ascii="方正楷体简体" w:eastAsia="方正楷体简体" w:hAnsi="方正楷体简体"/>
        </w:rPr>
        <w:t>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</w:t>
      </w:r>
      <w:proofErr w:type="gramStart"/>
      <w:r w:rsidRPr="0090088C">
        <w:rPr>
          <w:rFonts w:ascii="方正楷体简体" w:eastAsia="方正楷体简体" w:hAnsi="方正楷体简体"/>
        </w:rPr>
        <w:t>栈</w:t>
      </w:r>
      <w:proofErr w:type="gramEnd"/>
      <w:r w:rsidRPr="0090088C">
        <w:rPr>
          <w:rFonts w:ascii="方正楷体简体" w:eastAsia="方正楷体简体" w:hAnsi="方正楷体简体"/>
        </w:rPr>
        <w:t>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sysak</w:t>
      </w:r>
      <w:proofErr w:type="gramEnd"/>
      <w:r w:rsidRPr="00D878C6">
        <w:rPr>
          <w:rFonts w:ascii="方正楷体简体" w:eastAsia="方正楷体简体" w:hAnsi="方正楷体简体"/>
        </w:rPr>
        <w:t xml:space="preserve">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proofErr w:type="gramStart"/>
      <w:r w:rsidRPr="00D350E9">
        <w:rPr>
          <w:rFonts w:ascii="方正楷体简体" w:eastAsia="方正楷体简体" w:hAnsi="方正楷体简体"/>
          <w:sz w:val="22"/>
        </w:rPr>
        <w:t>TIME(</w:t>
      </w:r>
      <w:proofErr w:type="gramEnd"/>
      <w:r w:rsidRPr="00D350E9">
        <w:rPr>
          <w:rFonts w:ascii="方正楷体简体" w:eastAsia="方正楷体简体" w:hAnsi="方正楷体简体"/>
          <w:sz w:val="22"/>
        </w:rPr>
        <w:t>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</w:t>
      </w:r>
      <w:proofErr w:type="gramStart"/>
      <w:r w:rsidRPr="00062EC1">
        <w:rPr>
          <w:rFonts w:ascii="方正楷体简体" w:eastAsia="方正楷体简体" w:hAnsi="方正楷体简体"/>
        </w:rPr>
        <w:t>断现场</w:t>
      </w:r>
      <w:proofErr w:type="gramEnd"/>
      <w:r w:rsidRPr="00062EC1">
        <w:rPr>
          <w:rFonts w:ascii="方正楷体简体" w:eastAsia="方正楷体简体" w:hAnsi="方正楷体简体"/>
        </w:rPr>
        <w:t>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</w:t>
      </w:r>
      <w:proofErr w:type="gramStart"/>
      <w:r w:rsidR="00FA121D" w:rsidRPr="00D878C6">
        <w:rPr>
          <w:rFonts w:ascii="方正楷体简体" w:eastAsia="方正楷体简体" w:hAnsi="方正楷体简体"/>
        </w:rPr>
        <w:t>断导致</w:t>
      </w:r>
      <w:proofErr w:type="gramEnd"/>
      <w:r w:rsidR="00FA121D" w:rsidRPr="00D878C6">
        <w:rPr>
          <w:rFonts w:ascii="方正楷体简体" w:eastAsia="方正楷体简体" w:hAnsi="方正楷体简体"/>
        </w:rPr>
        <w:t>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7" w:name="_Toc148196236"/>
      <w:bookmarkStart w:id="28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7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7"/>
      <w:bookmarkEnd w:id="28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9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</w:t>
      </w:r>
      <w:proofErr w:type="gramStart"/>
      <w:r w:rsidRPr="00D878C6">
        <w:rPr>
          <w:rFonts w:ascii="方正楷体简体" w:eastAsia="方正楷体简体" w:hAnsi="方正楷体简体" w:hint="eastAsia"/>
        </w:rPr>
        <w:t>构建云计算</w:t>
      </w:r>
      <w:proofErr w:type="gramEnd"/>
      <w:r w:rsidRPr="00D878C6">
        <w:rPr>
          <w:rFonts w:ascii="方正楷体简体" w:eastAsia="方正楷体简体" w:hAnsi="方正楷体简体" w:hint="eastAsia"/>
        </w:rPr>
        <w:t>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LBA)转换。如客户操作系统为ext4，需要处理文件内偏移到ext4后端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</w:t>
      </w:r>
      <w:proofErr w:type="gramStart"/>
      <w:r w:rsidRPr="00D878C6">
        <w:rPr>
          <w:rFonts w:ascii="方正楷体简体" w:eastAsia="方正楷体简体" w:hAnsi="方正楷体简体" w:hint="eastAsia"/>
        </w:rPr>
        <w:t>设备设备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</w:t>
      </w:r>
      <w:proofErr w:type="gramStart"/>
      <w:r w:rsidRPr="00D878C6">
        <w:rPr>
          <w:rFonts w:ascii="方正楷体简体" w:eastAsia="方正楷体简体" w:hAnsi="方正楷体简体" w:hint="eastAsia"/>
        </w:rPr>
        <w:t>下现有</w:t>
      </w:r>
      <w:proofErr w:type="gramEnd"/>
      <w:r w:rsidRPr="00D878C6">
        <w:rPr>
          <w:rFonts w:ascii="方正楷体简体" w:eastAsia="方正楷体简体" w:hAnsi="方正楷体简体" w:hint="eastAsia"/>
        </w:rPr>
        <w:t>IO性能追踪分析工具主要有：blktrace、perf、iostat等。这些工具的主要问题是只能从特定IO层(</w:t>
      </w:r>
      <w:proofErr w:type="gramStart"/>
      <w:r w:rsidRPr="00D878C6">
        <w:rPr>
          <w:rFonts w:ascii="方正楷体简体" w:eastAsia="方正楷体简体" w:hAnsi="方正楷体简体" w:hint="eastAsia"/>
        </w:rPr>
        <w:t>如块层</w:t>
      </w:r>
      <w:proofErr w:type="gramEnd"/>
      <w:r w:rsidRPr="00D878C6">
        <w:rPr>
          <w:rFonts w:ascii="方正楷体简体" w:eastAsia="方正楷体简体" w:hAnsi="方正楷体简体" w:hint="eastAsia"/>
        </w:rPr>
        <w:t>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0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30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</w:t>
      </w:r>
      <w:proofErr w:type="gramStart"/>
      <w:r w:rsidRPr="00D878C6">
        <w:rPr>
          <w:rFonts w:ascii="方正楷体简体" w:eastAsia="方正楷体简体" w:hAnsi="方正楷体简体" w:hint="eastAsia"/>
        </w:rPr>
        <w:t>跨用户态</w:t>
      </w:r>
      <w:proofErr w:type="gramEnd"/>
      <w:r w:rsidRPr="00D878C6">
        <w:rPr>
          <w:rFonts w:ascii="方正楷体简体" w:eastAsia="方正楷体简体" w:hAnsi="方正楷体简体" w:hint="eastAsia"/>
        </w:rPr>
        <w:t>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1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1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</w:t>
      </w:r>
      <w:proofErr w:type="gramStart"/>
      <w:r w:rsidRPr="00D878C6">
        <w:rPr>
          <w:rFonts w:ascii="方正楷体简体" w:eastAsia="方正楷体简体" w:hAnsi="方正楷体简体" w:hint="eastAsia"/>
          <w:b/>
          <w:bCs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  <w:b/>
          <w:bCs/>
        </w:rPr>
        <w:t>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</w:t>
      </w:r>
      <w:proofErr w:type="gramStart"/>
      <w:r w:rsidRPr="00D878C6">
        <w:rPr>
          <w:rFonts w:ascii="方正楷体简体" w:eastAsia="方正楷体简体" w:hAnsi="方正楷体简体"/>
        </w:rPr>
        <w:t>与块层接口</w:t>
      </w:r>
      <w:proofErr w:type="gramEnd"/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</w:t>
      </w:r>
      <w:proofErr w:type="gramStart"/>
      <w:r w:rsidR="00FA121D" w:rsidRPr="00D878C6">
        <w:rPr>
          <w:rFonts w:ascii="方正小标宋简体" w:eastAsia="方正小标宋简体" w:hint="eastAsia"/>
        </w:rPr>
        <w:t>bpftrace</w:t>
      </w:r>
      <w:proofErr w:type="gramEnd"/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</w:t>
      </w:r>
      <w:proofErr w:type="gramStart"/>
      <w:r w:rsidRPr="00D878C6">
        <w:rPr>
          <w:rFonts w:ascii="方正楷体简体" w:eastAsia="方正楷体简体" w:hAnsi="方正楷体简体"/>
        </w:rPr>
        <w:t>跨用户态</w:t>
      </w:r>
      <w:proofErr w:type="gramEnd"/>
      <w:r w:rsidRPr="00D878C6">
        <w:rPr>
          <w:rFonts w:ascii="方正楷体简体" w:eastAsia="方正楷体简体" w:hAnsi="方正楷体简体"/>
        </w:rPr>
        <w:t>与内核态、跨IO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</w:rPr>
        <w:t>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2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2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proofErr w:type="gramStart"/>
      <w:r w:rsidRPr="00542D37">
        <w:rPr>
          <w:rFonts w:ascii="方正楷体简体" w:eastAsia="方正楷体简体" w:hAnsi="方正楷体简体" w:hint="eastAsia"/>
        </w:rPr>
        <w:t>块层只</w:t>
      </w:r>
      <w:proofErr w:type="gramEnd"/>
      <w:r w:rsidRPr="00542D37">
        <w:rPr>
          <w:rFonts w:ascii="方正楷体简体" w:eastAsia="方正楷体简体" w:hAnsi="方正楷体简体" w:hint="eastAsia"/>
        </w:rPr>
        <w:t>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</w:t>
      </w:r>
      <w:proofErr w:type="gramStart"/>
      <w:r w:rsidR="00FA121D" w:rsidRPr="00542D37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542D37">
        <w:rPr>
          <w:rFonts w:ascii="方正楷体简体" w:eastAsia="方正楷体简体" w:hAnsi="方正楷体简体" w:hint="eastAsia"/>
        </w:rPr>
        <w:t>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内部耗时，可增加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内部的关测点，得到IO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内部展开的耗时统计：实验中我们在ocfs2 direct IO关键函数中增加追踪点，能够进一步细化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3" w:name="_Toc142386435"/>
      <w:bookmarkStart w:id="34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3"/>
      <w:bookmarkEnd w:id="34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5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</w:t>
      </w:r>
      <w:proofErr w:type="gramStart"/>
      <w:r w:rsidRPr="001825E7">
        <w:rPr>
          <w:rFonts w:ascii="方正楷体简体" w:eastAsia="方正楷体简体" w:hAnsi="方正楷体简体"/>
        </w:rPr>
        <w:t>帧</w:t>
      </w:r>
      <w:proofErr w:type="gramEnd"/>
      <w:r w:rsidRPr="001825E7">
        <w:rPr>
          <w:rFonts w:ascii="方正楷体简体" w:eastAsia="方正楷体简体" w:hAnsi="方正楷体简体"/>
        </w:rPr>
        <w:t>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，对单条</w:t>
      </w:r>
      <w:proofErr w:type="gramStart"/>
      <w:r w:rsidRPr="001825E7">
        <w:rPr>
          <w:rFonts w:ascii="方正楷体简体" w:eastAsia="方正楷体简体" w:hAnsi="方正楷体简体" w:hint="eastAsia"/>
        </w:rPr>
        <w:t>流处理</w:t>
      </w:r>
      <w:proofErr w:type="gramEnd"/>
      <w:r w:rsidRPr="001825E7">
        <w:rPr>
          <w:rFonts w:ascii="方正楷体简体" w:eastAsia="方正楷体简体" w:hAnsi="方正楷体简体" w:hint="eastAsia"/>
        </w:rPr>
        <w:t>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，实现一种新的数据平面。在eBPF技术被广泛使用前，比较典型的网络性能优化方案包括基于网卡的硬件Offload、以DPDK为代表的用户</w:t>
      </w:r>
      <w:proofErr w:type="gramStart"/>
      <w:r w:rsidRPr="001825E7">
        <w:rPr>
          <w:rFonts w:ascii="方正楷体简体" w:eastAsia="方正楷体简体" w:hAnsi="方正楷体简体" w:hint="eastAsia"/>
        </w:rPr>
        <w:t>态数据</w:t>
      </w:r>
      <w:proofErr w:type="gramEnd"/>
      <w:r w:rsidRPr="001825E7">
        <w:rPr>
          <w:rFonts w:ascii="方正楷体简体" w:eastAsia="方正楷体简体" w:hAnsi="方正楷体简体" w:hint="eastAsia"/>
        </w:rPr>
        <w:t>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</w:t>
      </w:r>
      <w:proofErr w:type="gramStart"/>
      <w:r w:rsidR="00FA121D" w:rsidRPr="001825E7">
        <w:rPr>
          <w:rFonts w:ascii="方正小标宋简体" w:eastAsia="方正小标宋简体" w:hint="eastAsia"/>
        </w:rPr>
        <w:t>态数据</w:t>
      </w:r>
      <w:proofErr w:type="gramEnd"/>
      <w:r w:rsidR="00FA121D" w:rsidRPr="001825E7">
        <w:rPr>
          <w:rFonts w:ascii="方正小标宋简体" w:eastAsia="方正小标宋简体" w:hint="eastAsia"/>
        </w:rPr>
        <w:t>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</w:t>
      </w:r>
      <w:proofErr w:type="gramStart"/>
      <w:r w:rsidRPr="001825E7">
        <w:rPr>
          <w:rFonts w:ascii="方正楷体简体" w:eastAsia="方正楷体简体" w:hAnsi="方正楷体简体" w:hint="eastAsia"/>
        </w:rPr>
        <w:t>态直接</w:t>
      </w:r>
      <w:proofErr w:type="gramEnd"/>
      <w:r w:rsidRPr="001825E7">
        <w:rPr>
          <w:rFonts w:ascii="方正楷体简体" w:eastAsia="方正楷体简体" w:hAnsi="方正楷体简体" w:hint="eastAsia"/>
        </w:rPr>
        <w:t>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6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6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</w:t>
      </w:r>
      <w:proofErr w:type="gramStart"/>
      <w:r w:rsidRPr="004E2126">
        <w:rPr>
          <w:rFonts w:ascii="方正楷体简体" w:eastAsia="方正楷体简体" w:hAnsi="方正楷体简体" w:hint="eastAsia"/>
        </w:rPr>
        <w:t>栈</w:t>
      </w:r>
      <w:proofErr w:type="gramEnd"/>
      <w:r w:rsidRPr="004E2126">
        <w:rPr>
          <w:rFonts w:ascii="方正楷体简体" w:eastAsia="方正楷体简体" w:hAnsi="方正楷体简体" w:hint="eastAsia"/>
        </w:rPr>
        <w:t>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</w:t>
      </w:r>
      <w:proofErr w:type="gramStart"/>
      <w:r w:rsidR="00FA121D" w:rsidRPr="001825E7">
        <w:rPr>
          <w:rFonts w:ascii="方正小标宋简体" w:eastAsia="方正小标宋简体" w:hint="eastAsia"/>
        </w:rPr>
        <w:t>栈</w:t>
      </w:r>
      <w:proofErr w:type="gramEnd"/>
      <w:r w:rsidR="00FA121D" w:rsidRPr="001825E7">
        <w:rPr>
          <w:rFonts w:ascii="方正小标宋简体" w:eastAsia="方正小标宋简体" w:hint="eastAsia"/>
        </w:rPr>
        <w:t>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49F585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，从而提升网络性能。</w:t>
      </w:r>
      <w:r w:rsidR="009F5A79" w:rsidRPr="009F5A79">
        <w:rPr>
          <w:rFonts w:ascii="方正楷体简体" w:eastAsia="方正楷体简体" w:hAnsi="方正楷体简体" w:hint="eastAsia"/>
        </w:rPr>
        <w:t>相对于Calico等传统CNI，TCP Throughput（1 stream）提升</w:t>
      </w:r>
      <w:r w:rsidR="009F5A79" w:rsidRPr="009F5A79">
        <w:rPr>
          <w:rFonts w:ascii="方正楷体简体" w:eastAsia="方正楷体简体" w:hAnsi="方正楷体简体"/>
        </w:rPr>
        <w:t>21.41%</w:t>
      </w:r>
      <w:r w:rsidR="009F5A79" w:rsidRPr="009F5A79">
        <w:rPr>
          <w:rFonts w:ascii="方正楷体简体" w:eastAsia="方正楷体简体" w:hAnsi="方正楷体简体" w:hint="eastAsia"/>
        </w:rPr>
        <w:t>，TCP-RR（1 process）提升</w:t>
      </w:r>
      <w:r w:rsidR="009F5A79" w:rsidRPr="009F5A79">
        <w:rPr>
          <w:rFonts w:ascii="方正楷体简体" w:eastAsia="方正楷体简体" w:hAnsi="方正楷体简体"/>
        </w:rPr>
        <w:t>28.59%</w:t>
      </w:r>
      <w:r w:rsidR="009F5A79" w:rsidRPr="009F5A79">
        <w:rPr>
          <w:rFonts w:ascii="方正楷体简体" w:eastAsia="方正楷体简体" w:hAnsi="方正楷体简体" w:hint="eastAsia"/>
        </w:rPr>
        <w:t>，TCP_CRR（1 process）提升</w:t>
      </w:r>
      <w:r w:rsidR="009F5A79" w:rsidRPr="009F5A79">
        <w:rPr>
          <w:rFonts w:ascii="方正楷体简体" w:eastAsia="方正楷体简体" w:hAnsi="方正楷体简体"/>
        </w:rPr>
        <w:t>40.17%</w:t>
      </w:r>
      <w:r w:rsidR="009F5A79" w:rsidRPr="009F5A79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 w:hint="eastAsia"/>
        </w:rPr>
        <w:t>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65C920D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</w:t>
      </w:r>
      <w:r w:rsidRPr="00B80A17">
        <w:rPr>
          <w:rFonts w:ascii="方正楷体简体" w:eastAsia="方正楷体简体" w:hAnsi="方正楷体简体" w:hint="eastAsia"/>
        </w:rPr>
        <w:lastRenderedPageBreak/>
        <w:t>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</w:t>
      </w:r>
      <w:proofErr w:type="gramStart"/>
      <w:r w:rsidRPr="00B80A17">
        <w:rPr>
          <w:rFonts w:ascii="方正楷体简体" w:eastAsia="方正楷体简体" w:hAnsi="方正楷体简体" w:hint="eastAsia"/>
        </w:rPr>
        <w:t>点针对</w:t>
      </w:r>
      <w:proofErr w:type="gramEnd"/>
      <w:r w:rsidRPr="00B80A17">
        <w:rPr>
          <w:rFonts w:ascii="方正楷体简体" w:eastAsia="方正楷体简体" w:hAnsi="方正楷体简体" w:hint="eastAsia"/>
        </w:rPr>
        <w:t>所有sendmsg系统调用，从map里查找socket对端，并调用相关eBPF函数直接将数据发送到对端的socket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</w:t>
      </w:r>
      <w:r w:rsidR="00B30B8B" w:rsidRPr="00B30B8B">
        <w:rPr>
          <w:rFonts w:ascii="方正楷体简体" w:eastAsia="方正楷体简体" w:hAnsi="方正楷体简体" w:hint="eastAsia"/>
        </w:rPr>
        <w:t>TCP Throughput（1 stream）提升94.42%，TCP-RR（1 process）提升200.82%，TCP_CRR（1 process）提升35.04%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36CD830C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</w:t>
      </w:r>
      <w:r w:rsidR="00052CE4" w:rsidRPr="00052CE4">
        <w:rPr>
          <w:rFonts w:ascii="方正楷体简体" w:eastAsia="方正楷体简体" w:hAnsi="方正楷体简体" w:hint="eastAsia"/>
        </w:rPr>
        <w:t>TCP Throughput（1 stream）提升24%，TCP-RR（1 process）提升43.51%，TCP_CRR（1 process）提升55.62%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1D15A2A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</w:t>
      </w:r>
      <w:proofErr w:type="gramStart"/>
      <w:r w:rsidRPr="00B80A17">
        <w:rPr>
          <w:rFonts w:ascii="方正楷体简体" w:eastAsia="方正楷体简体" w:hAnsi="方正楷体简体" w:hint="eastAsia"/>
        </w:rPr>
        <w:t>率能够</w:t>
      </w:r>
      <w:proofErr w:type="gramEnd"/>
      <w:r w:rsidRPr="00B80A17">
        <w:rPr>
          <w:rFonts w:ascii="方正楷体简体" w:eastAsia="方正楷体简体" w:hAnsi="方正楷体简体" w:hint="eastAsia"/>
        </w:rPr>
        <w:t>提高140%，CPU消耗降低4</w:t>
      </w:r>
      <w:r w:rsidR="00B22FA5">
        <w:rPr>
          <w:rFonts w:ascii="方正楷体简体" w:eastAsia="方正楷体简体" w:hAnsi="方正楷体简体"/>
        </w:rPr>
        <w:t>6</w:t>
      </w:r>
      <w:r w:rsidRPr="00B80A17">
        <w:rPr>
          <w:rFonts w:ascii="方正楷体简体" w:eastAsia="方正楷体简体" w:hAnsi="方正楷体简体" w:hint="eastAsia"/>
        </w:rPr>
        <w:t>%。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040BA20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</w:t>
      </w:r>
      <w:proofErr w:type="gramStart"/>
      <w:r w:rsidRPr="00B80A17">
        <w:rPr>
          <w:rFonts w:ascii="方正楷体简体" w:eastAsia="方正楷体简体" w:hAnsi="方正楷体简体" w:hint="eastAsia"/>
        </w:rPr>
        <w:t>层实现包</w:t>
      </w:r>
      <w:proofErr w:type="gramEnd"/>
      <w:r w:rsidRPr="00B80A17">
        <w:rPr>
          <w:rFonts w:ascii="方正楷体简体" w:eastAsia="方正楷体简体" w:hAnsi="方正楷体简体" w:hint="eastAsia"/>
        </w:rPr>
        <w:t>转发</w:t>
      </w:r>
      <w:proofErr w:type="gramStart"/>
      <w:r w:rsidRPr="00B80A17">
        <w:rPr>
          <w:rFonts w:ascii="方正楷体简体" w:eastAsia="方正楷体简体" w:hAnsi="方正楷体简体" w:hint="eastAsia"/>
        </w:rPr>
        <w:t>转发</w:t>
      </w:r>
      <w:proofErr w:type="gramEnd"/>
      <w:r w:rsidRPr="00B80A17">
        <w:rPr>
          <w:rFonts w:ascii="方正楷体简体" w:eastAsia="方正楷体简体" w:hAnsi="方正楷体简体" w:hint="eastAsia"/>
        </w:rPr>
        <w:t>，绕过了</w:t>
      </w:r>
      <w:r w:rsidRPr="00B80A17">
        <w:rPr>
          <w:rFonts w:ascii="方正楷体简体" w:eastAsia="方正楷体简体" w:hAnsi="方正楷体简体" w:hint="eastAsia"/>
        </w:rPr>
        <w:lastRenderedPageBreak/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</w:t>
      </w:r>
      <w:r w:rsidR="00B22FA5">
        <w:rPr>
          <w:rFonts w:ascii="方正楷体简体" w:eastAsia="方正楷体简体" w:hAnsi="方正楷体简体"/>
        </w:rPr>
        <w:t>8</w:t>
      </w:r>
      <w:r w:rsidRPr="00B80A17">
        <w:rPr>
          <w:rFonts w:ascii="方正楷体简体" w:eastAsia="方正楷体简体" w:hAnsi="方正楷体简体"/>
        </w:rPr>
        <w:t>%</w:t>
      </w:r>
      <w:r w:rsidRPr="00B80A17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319C80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</w:t>
      </w:r>
      <w:r w:rsidR="00B22FA5" w:rsidRPr="00B22FA5">
        <w:rPr>
          <w:rFonts w:ascii="方正楷体简体" w:eastAsia="方正楷体简体" w:hAnsi="方正楷体简体" w:hint="eastAsia"/>
        </w:rPr>
        <w:t>，包转发率提高136%，CPU消耗降低47%。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</w:t>
      </w:r>
      <w:proofErr w:type="gramStart"/>
      <w:r w:rsidRPr="00B80A17">
        <w:rPr>
          <w:rFonts w:ascii="方正楷体简体" w:eastAsia="方正楷体简体" w:hAnsi="方正楷体简体" w:hint="eastAsia"/>
        </w:rPr>
        <w:t>化等云平台</w:t>
      </w:r>
      <w:proofErr w:type="gramEnd"/>
      <w:r w:rsidRPr="00B80A17">
        <w:rPr>
          <w:rFonts w:ascii="方正楷体简体" w:eastAsia="方正楷体简体" w:hAnsi="方正楷体简体" w:hint="eastAsia"/>
        </w:rPr>
        <w:t>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7" w:name="_Toc148196242"/>
      <w:r w:rsidRPr="00B80A17">
        <w:rPr>
          <w:rFonts w:ascii="方正小标宋简体" w:eastAsia="方正小标宋简体" w:hint="eastAsia"/>
        </w:rPr>
        <w:t>基于eBPF的主机安全</w:t>
      </w:r>
      <w:bookmarkEnd w:id="37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8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</w:t>
            </w:r>
            <w:proofErr w:type="gramStart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验证器</w:t>
            </w:r>
            <w:proofErr w:type="gramEnd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9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9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信息云峦服务器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规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</w:t>
      </w:r>
      <w:proofErr w:type="gramStart"/>
      <w:r w:rsidRPr="0081104D">
        <w:rPr>
          <w:rFonts w:ascii="方正楷体简体" w:eastAsia="方正楷体简体" w:hAnsi="方正楷体简体" w:hint="eastAsia"/>
        </w:rPr>
        <w:t>基于等保和</w:t>
      </w:r>
      <w:proofErr w:type="gramEnd"/>
      <w:r w:rsidRPr="0081104D">
        <w:rPr>
          <w:rFonts w:ascii="方正楷体简体" w:eastAsia="方正楷体简体" w:hAnsi="方正楷体简体" w:hint="eastAsia"/>
        </w:rPr>
        <w:t>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</w:t>
      </w:r>
      <w:proofErr w:type="gramStart"/>
      <w:r w:rsidR="00FA121D" w:rsidRPr="0081104D">
        <w:rPr>
          <w:rFonts w:ascii="方正楷体简体" w:eastAsia="方正楷体简体" w:hAnsi="方正楷体简体" w:hint="eastAsia"/>
          <w:bCs/>
        </w:rPr>
        <w:t>态创建</w:t>
      </w:r>
      <w:proofErr w:type="gramEnd"/>
      <w:r w:rsidR="00FA121D" w:rsidRPr="0081104D">
        <w:rPr>
          <w:rFonts w:ascii="方正楷体简体" w:eastAsia="方正楷体简体" w:hAnsi="方正楷体简体" w:hint="eastAsia"/>
          <w:bCs/>
        </w:rPr>
        <w:t>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</w:t>
      </w:r>
      <w:proofErr w:type="gramStart"/>
      <w:r w:rsidRPr="007E5FF4">
        <w:rPr>
          <w:rFonts w:ascii="方正楷体简体" w:eastAsia="方正楷体简体" w:hAnsi="方正楷体简体" w:hint="eastAsia"/>
          <w:bCs/>
        </w:rPr>
        <w:t>参以及</w:t>
      </w:r>
      <w:proofErr w:type="gramEnd"/>
      <w:r w:rsidRPr="007E5FF4">
        <w:rPr>
          <w:rFonts w:ascii="方正楷体简体" w:eastAsia="方正楷体简体" w:hAnsi="方正楷体简体" w:hint="eastAsia"/>
          <w:bCs/>
        </w:rPr>
        <w:t>返回</w:t>
      </w:r>
      <w:r w:rsidRPr="007E5FF4">
        <w:rPr>
          <w:rFonts w:ascii="方正楷体简体" w:eastAsia="方正楷体简体" w:hAnsi="方正楷体简体" w:hint="eastAsia"/>
          <w:bCs/>
        </w:rPr>
        <w:lastRenderedPageBreak/>
        <w:t>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规则至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内存，逐条解析规则，将规则关键字解析为数据对象，并将规则内容保存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至对象内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lastRenderedPageBreak/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proofErr w:type="gramStart"/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  <w:proofErr w:type="gramEnd"/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</w:t>
      </w:r>
      <w:proofErr w:type="gramStart"/>
      <w:r w:rsidR="00FA121D" w:rsidRPr="00811F6F">
        <w:rPr>
          <w:rFonts w:ascii="方正楷体简体" w:eastAsia="方正楷体简体" w:hAnsi="方正楷体简体"/>
          <w:bCs/>
          <w:iCs/>
        </w:rPr>
        <w:t>控制受</w:t>
      </w:r>
      <w:proofErr w:type="gramEnd"/>
      <w:r w:rsidR="00FA121D" w:rsidRPr="00811F6F">
        <w:rPr>
          <w:rFonts w:ascii="方正楷体简体" w:eastAsia="方正楷体简体" w:hAnsi="方正楷体简体"/>
          <w:bCs/>
          <w:iCs/>
        </w:rPr>
        <w:t>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lastRenderedPageBreak/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6AF24423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BC7529">
        <w:rPr>
          <w:rFonts w:ascii="方正楷体简体" w:eastAsia="方正楷体简体" w:hAnsi="方正楷体简体" w:hint="eastAsia"/>
          <w:b/>
        </w:rPr>
        <w:t>黑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28E4FD5C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r w:rsidR="00BC7529">
        <w:rPr>
          <w:rFonts w:ascii="方正楷体简体" w:eastAsia="方正楷体简体" w:hAnsi="方正楷体简体" w:hint="eastAsia"/>
          <w:b/>
        </w:rPr>
        <w:t>业</w:t>
      </w:r>
      <w:r w:rsidR="00FA121D" w:rsidRPr="00F31C39">
        <w:rPr>
          <w:rFonts w:ascii="方正楷体简体" w:eastAsia="方正楷体简体" w:hAnsi="方正楷体简体" w:hint="eastAsia"/>
          <w:b/>
        </w:rPr>
        <w:t>务防护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000A4177" w14:textId="66F88CF3" w:rsidR="008009E3" w:rsidRDefault="00FA121D" w:rsidP="0002349B">
      <w:pPr>
        <w:spacing w:before="163" w:after="163"/>
        <w:ind w:firstLine="480"/>
        <w:rPr>
          <w:rFonts w:ascii="方正楷体简体" w:eastAsia="方正楷体简体" w:hAnsi="方正楷体简体"/>
        </w:rPr>
        <w:sectPr w:rsidR="008009E3" w:rsidSect="005E7123">
          <w:headerReference w:type="default" r:id="rId48"/>
          <w:headerReference w:type="first" r:id="rId49"/>
          <w:pgSz w:w="11906" w:h="16838"/>
          <w:pgMar w:top="1440" w:right="1588" w:bottom="1440" w:left="1588" w:header="851" w:footer="992" w:gutter="0"/>
          <w:cols w:space="425"/>
          <w:docGrid w:type="lines" w:linePitch="326"/>
        </w:sect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p w14:paraId="5AAEB315" w14:textId="77777777" w:rsidR="004854EC" w:rsidRPr="003E0F07" w:rsidRDefault="004854EC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  <w:sz w:val="32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  <w:sz w:val="32"/>
        </w:rPr>
        <w:lastRenderedPageBreak/>
        <w:t>加入我们</w:t>
      </w:r>
    </w:p>
    <w:p w14:paraId="7B190BA2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</w:t>
      </w:r>
      <w:r>
        <w:rPr>
          <w:rFonts w:ascii="方正楷体简体" w:eastAsia="方正楷体简体" w:hAnsi="方正楷体简体" w:cs="仿宋_GB2312" w:hint="eastAsia"/>
          <w:kern w:val="0"/>
        </w:rPr>
        <w:t>浪潮信息操作系统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公众号：扫描下方二维码。</w:t>
      </w:r>
    </w:p>
    <w:p w14:paraId="0AE05258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关注龙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蜥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社区公众号：扫描下方二维码。</w:t>
      </w:r>
    </w:p>
    <w:p w14:paraId="5AC3C39F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加入钉钉群：扫描下方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钉钉群二维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码；</w:t>
      </w:r>
    </w:p>
    <w:p w14:paraId="233499CF" w14:textId="77777777" w:rsidR="004854EC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欢迎开发者/用户加</w:t>
      </w:r>
      <w:r>
        <w:rPr>
          <w:rFonts w:ascii="方正楷体简体" w:eastAsia="方正楷体简体" w:hAnsi="方正楷体简体" w:cs="仿宋_GB2312" w:hint="eastAsia"/>
          <w:kern w:val="0"/>
        </w:rPr>
        <w:t>入</w:t>
      </w:r>
      <w:r>
        <w:rPr>
          <w:rFonts w:ascii="方正楷体简体" w:eastAsia="方正楷体简体" w:hAnsi="方正楷体简体" w:cs="仿宋_GB2312"/>
          <w:kern w:val="0"/>
        </w:rPr>
        <w:t>eBPF</w:t>
      </w:r>
      <w:r>
        <w:rPr>
          <w:rFonts w:ascii="方正楷体简体" w:eastAsia="方正楷体简体" w:hAnsi="方正楷体简体" w:cs="仿宋_GB2312" w:hint="eastAsia"/>
          <w:kern w:val="0"/>
        </w:rPr>
        <w:t>探索S</w:t>
      </w:r>
      <w:r>
        <w:rPr>
          <w:rFonts w:ascii="方正楷体简体" w:eastAsia="方正楷体简体" w:hAnsi="方正楷体简体" w:cs="仿宋_GB2312"/>
          <w:kern w:val="0"/>
        </w:rPr>
        <w:t>IG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交流，一起打造一个活跃的、健康的开源操作系统生态！</w:t>
      </w:r>
    </w:p>
    <w:p w14:paraId="33FD5505" w14:textId="429D678F" w:rsidR="004854EC" w:rsidRDefault="00CD10F8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CD10F8">
        <w:rPr>
          <w:rFonts w:ascii="方正楷体简体" w:eastAsia="方正楷体简体" w:hAnsi="方正楷体简体" w:cs="仿宋_GB2312"/>
          <w:noProof/>
          <w:kern w:val="0"/>
        </w:rPr>
        <w:drawing>
          <wp:inline distT="0" distB="0" distL="0" distR="0" wp14:anchorId="3BA8AFD5" wp14:editId="548D0FA1">
            <wp:extent cx="5543550" cy="2057904"/>
            <wp:effectExtent l="0" t="0" r="0" b="0"/>
            <wp:docPr id="5" name="图片 5" descr="D:\tmp\weixin_files\WeChat Files\wxid_5t31gv26qnqc21\FileStorage\Temp\0bd1935839bb62876ac7853404dcc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0bd1935839bb62876ac7853404dccd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5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6AD9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</w:rPr>
        <w:t>白皮书贡献路径</w:t>
      </w:r>
      <w:r w:rsidRPr="003E0F07">
        <w:rPr>
          <w:rFonts w:ascii="方正楷体简体" w:eastAsia="方正楷体简体" w:hAnsi="方正楷体简体" w:cs="仿宋_GB2312" w:hint="eastAsia"/>
          <w:b/>
          <w:kern w:val="0"/>
        </w:rPr>
        <w:cr/>
      </w:r>
      <w:r w:rsidRPr="003E0F07">
        <w:rPr>
          <w:rFonts w:ascii="方正楷体简体" w:eastAsia="方正楷体简体" w:hAnsi="方正楷体简体" w:cs="仿宋_GB2312" w:hint="eastAsia"/>
          <w:kern w:val="0"/>
        </w:rPr>
        <w:t>https://github.com/aliyun/coolbpf/tree/white-book/docs/white-book</w:t>
      </w:r>
    </w:p>
    <w:p w14:paraId="3170DCC8" w14:textId="77777777" w:rsidR="00EC78E6" w:rsidRPr="004854EC" w:rsidRDefault="00EC78E6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</w:p>
    <w:sectPr w:rsidR="00EC78E6" w:rsidRPr="004854EC" w:rsidSect="005E7123">
      <w:headerReference w:type="default" r:id="rId51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C3D959" w14:textId="77777777" w:rsidR="008240F9" w:rsidRDefault="008240F9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7B2460FD" w14:textId="77777777" w:rsidR="008240F9" w:rsidRDefault="008240F9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微软雅黑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D10F8" w:rsidRDefault="00CD10F8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D10F8" w:rsidRDefault="00CD10F8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D10F8" w:rsidRDefault="00CD10F8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6EF157" w14:textId="77777777" w:rsidR="008240F9" w:rsidRDefault="008240F9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4F1D4426" w14:textId="77777777" w:rsidR="008240F9" w:rsidRDefault="008240F9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D10F8" w:rsidRDefault="00CD10F8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D10F8" w:rsidRPr="005E7123" w:rsidRDefault="00CD10F8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D10F8" w:rsidRPr="001633F1" w:rsidRDefault="00CD10F8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D10F8" w:rsidRDefault="00CD10F8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4B1508">
      <w:rPr>
        <w:rFonts w:hint="eastAsia"/>
        <w:noProof/>
      </w:rPr>
      <w:t>挑战与展望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D10F8" w:rsidRPr="001633F1" w:rsidRDefault="00CD10F8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2F2CBE" w14:textId="7FD46676" w:rsidR="008009E3" w:rsidRDefault="008009E3" w:rsidP="005E7123">
    <w:pPr>
      <w:pStyle w:val="ac"/>
      <w:spacing w:before="120" w:after="120"/>
      <w:ind w:firstLine="360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349B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2CE4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C05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5AD0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4EC"/>
    <w:rsid w:val="00485E4D"/>
    <w:rsid w:val="004872CC"/>
    <w:rsid w:val="004951D4"/>
    <w:rsid w:val="004A087C"/>
    <w:rsid w:val="004A0D4A"/>
    <w:rsid w:val="004A54FD"/>
    <w:rsid w:val="004B0F72"/>
    <w:rsid w:val="004B1508"/>
    <w:rsid w:val="004B1D64"/>
    <w:rsid w:val="004C0F3C"/>
    <w:rsid w:val="004C4D64"/>
    <w:rsid w:val="004C68AA"/>
    <w:rsid w:val="004D0BEE"/>
    <w:rsid w:val="004D221E"/>
    <w:rsid w:val="004D23C5"/>
    <w:rsid w:val="004D30AD"/>
    <w:rsid w:val="004D7B11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A466B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33E9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09E3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0F9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3C85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5A79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2FA5"/>
    <w:rsid w:val="00B24929"/>
    <w:rsid w:val="00B26289"/>
    <w:rsid w:val="00B26C21"/>
    <w:rsid w:val="00B30B8B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64DE"/>
    <w:rsid w:val="00BA7267"/>
    <w:rsid w:val="00BC041E"/>
    <w:rsid w:val="00BC1BB0"/>
    <w:rsid w:val="00BC1D31"/>
    <w:rsid w:val="00BC3325"/>
    <w:rsid w:val="00BC54C1"/>
    <w:rsid w:val="00BC7529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10F8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45125"/>
    <w:rsid w:val="00F51721"/>
    <w:rsid w:val="00F525D1"/>
    <w:rsid w:val="00F54B44"/>
    <w:rsid w:val="00F54C48"/>
    <w:rsid w:val="00F62B73"/>
    <w:rsid w:val="00F64889"/>
    <w:rsid w:val="00F65203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header" Target="header6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427D46-CD9E-41A4-8AA4-CC6F55009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89</TotalTime>
  <Pages>65</Pages>
  <Words>4344</Words>
  <Characters>24766</Characters>
  <Application>Microsoft Office Word</Application>
  <DocSecurity>0</DocSecurity>
  <Lines>206</Lines>
  <Paragraphs>58</Paragraphs>
  <ScaleCrop>false</ScaleCrop>
  <Company/>
  <LinksUpToDate>false</LinksUpToDate>
  <CharactersWithSpaces>29052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产品全称+空格+版本号</dc:title>
  <dc:subject>技术白皮书</dc:subject>
  <dc:creator>Jenkins Gao (高光辉)</dc:creator>
  <cp:lastModifiedBy>Simon Wang (王传国)</cp:lastModifiedBy>
  <cp:revision>24</cp:revision>
  <cp:lastPrinted>2023-10-16T07:03:00Z</cp:lastPrinted>
  <dcterms:created xsi:type="dcterms:W3CDTF">2023-10-16T07:03:00Z</dcterms:created>
  <dcterms:modified xsi:type="dcterms:W3CDTF">2023-10-30T01:59:00Z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