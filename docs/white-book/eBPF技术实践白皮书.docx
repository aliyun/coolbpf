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E4D0357" w14:textId="7CDD834D" w:rsidR="00FA121D" w:rsidRPr="00461F81" w:rsidRDefault="00461F81" w:rsidP="00461F81">
      <w:pPr>
        <w:autoSpaceDE w:val="0"/>
        <w:autoSpaceDN w:val="0"/>
        <w:adjustRightInd w:val="0"/>
        <w:spacing w:before="163" w:after="163"/>
        <w:ind w:firstLineChars="28" w:firstLine="199"/>
        <w:jc w:val="left"/>
      </w:pPr>
      <w:bookmarkStart w:id="0" w:name="_GoBack"/>
      <w:r>
        <w:rPr>
          <w:rFonts w:ascii="黑体" w:eastAsia="黑体" w:cs="黑体"/>
          <w:noProof/>
          <w:kern w:val="0"/>
          <w:sz w:val="71"/>
          <w:szCs w:val="71"/>
        </w:rPr>
        <w:drawing>
          <wp:anchor distT="0" distB="0" distL="114300" distR="114300" simplePos="0" relativeHeight="251659264" behindDoc="0" locked="0" layoutInCell="1" allowOverlap="1" wp14:anchorId="3F4DA8DA" wp14:editId="0BC89CB4">
            <wp:simplePos x="0" y="0"/>
            <wp:positionH relativeFrom="page">
              <wp:posOffset>13695</wp:posOffset>
            </wp:positionH>
            <wp:positionV relativeFrom="margin">
              <wp:posOffset>-900752</wp:posOffset>
            </wp:positionV>
            <wp:extent cx="7541801" cy="10668000"/>
            <wp:effectExtent l="0" t="0" r="2540" b="0"/>
            <wp:wrapSquare wrapText="bothSides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ebpf-封面-2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41801" cy="10668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0"/>
      <w:r w:rsidR="00FA121D" w:rsidRPr="00D31619">
        <w:t xml:space="preserve"> </w:t>
      </w:r>
      <w:r w:rsidR="00FA121D">
        <w:t xml:space="preserve">      </w:t>
      </w:r>
    </w:p>
    <w:p w14:paraId="1C56DE08" w14:textId="63818661" w:rsidR="00FA121D" w:rsidRPr="00A87BF8" w:rsidRDefault="00FA121D" w:rsidP="00461F81">
      <w:pPr>
        <w:autoSpaceDE w:val="0"/>
        <w:autoSpaceDN w:val="0"/>
        <w:adjustRightInd w:val="0"/>
        <w:spacing w:before="163" w:after="163"/>
        <w:ind w:firstLineChars="0" w:firstLine="0"/>
        <w:jc w:val="left"/>
        <w:rPr>
          <w:rFonts w:ascii="方正楷体简体" w:eastAsia="方正楷体简体" w:hAnsi="方正楷体简体" w:cs="仿宋_GB2312"/>
          <w:b/>
          <w:kern w:val="0"/>
        </w:rPr>
      </w:pPr>
      <w:r w:rsidRPr="00831A83">
        <w:rPr>
          <w:rFonts w:ascii="方正楷体简体" w:eastAsia="方正楷体简体" w:hAnsi="方正楷体简体" w:cs="仿宋_GB2312" w:hint="eastAsia"/>
          <w:b/>
          <w:kern w:val="0"/>
          <w:sz w:val="28"/>
        </w:rPr>
        <w:lastRenderedPageBreak/>
        <w:t>编写说明</w:t>
      </w:r>
    </w:p>
    <w:p w14:paraId="4B908DE1" w14:textId="77777777" w:rsidR="00FA121D" w:rsidRPr="00A87BF8" w:rsidRDefault="00FA121D" w:rsidP="00831A83">
      <w:pPr>
        <w:autoSpaceDE w:val="0"/>
        <w:autoSpaceDN w:val="0"/>
        <w:adjustRightInd w:val="0"/>
        <w:spacing w:before="163" w:after="163"/>
        <w:ind w:firstLineChars="0" w:firstLine="0"/>
        <w:jc w:val="left"/>
        <w:rPr>
          <w:rFonts w:ascii="方正楷体简体" w:eastAsia="方正楷体简体" w:hAnsi="方正楷体简体" w:cs="仿宋_GB2312"/>
          <w:kern w:val="0"/>
        </w:rPr>
      </w:pPr>
      <w:r w:rsidRPr="00831A83">
        <w:rPr>
          <w:rFonts w:ascii="方正楷体简体" w:eastAsia="方正楷体简体" w:hAnsi="方正楷体简体" w:cs="仿宋_GB2312" w:hint="eastAsia"/>
          <w:b/>
          <w:kern w:val="0"/>
        </w:rPr>
        <w:t>编写单位</w:t>
      </w:r>
      <w:r w:rsidRPr="00A87BF8">
        <w:rPr>
          <w:rFonts w:ascii="方正楷体简体" w:eastAsia="方正楷体简体" w:hAnsi="方正楷体简体" w:cs="仿宋_GB2312" w:hint="eastAsia"/>
          <w:kern w:val="0"/>
        </w:rPr>
        <w:t>：浪潮电子信息产业股份有限公司、阿里云计算有限公司</w:t>
      </w:r>
    </w:p>
    <w:p w14:paraId="2B7A232B" w14:textId="77777777" w:rsidR="00831A83" w:rsidRDefault="00FA121D" w:rsidP="00831A83">
      <w:pPr>
        <w:autoSpaceDE w:val="0"/>
        <w:autoSpaceDN w:val="0"/>
        <w:adjustRightInd w:val="0"/>
        <w:spacing w:before="163" w:after="163"/>
        <w:ind w:firstLineChars="0" w:firstLine="0"/>
        <w:jc w:val="left"/>
        <w:rPr>
          <w:rFonts w:ascii="方正楷体简体" w:eastAsia="方正楷体简体" w:hAnsi="方正楷体简体" w:cs="仿宋_GB2312"/>
          <w:kern w:val="0"/>
        </w:rPr>
      </w:pPr>
      <w:r w:rsidRPr="00831A83">
        <w:rPr>
          <w:rFonts w:ascii="方正楷体简体" w:eastAsia="方正楷体简体" w:hAnsi="方正楷体简体" w:cs="仿宋_GB2312" w:hint="eastAsia"/>
          <w:b/>
          <w:kern w:val="0"/>
        </w:rPr>
        <w:t>参编组织</w:t>
      </w:r>
      <w:r w:rsidRPr="00A87BF8">
        <w:rPr>
          <w:rFonts w:ascii="方正楷体简体" w:eastAsia="方正楷体简体" w:hAnsi="方正楷体简体" w:cs="仿宋_GB2312" w:hint="eastAsia"/>
          <w:kern w:val="0"/>
        </w:rPr>
        <w:t>：</w:t>
      </w:r>
      <w:r w:rsidRPr="00A87BF8">
        <w:rPr>
          <w:rFonts w:ascii="方正楷体简体" w:eastAsia="方正楷体简体" w:hAnsi="方正楷体简体" w:cs="仿宋_GB2312"/>
          <w:kern w:val="0"/>
        </w:rPr>
        <w:t>龙</w:t>
      </w:r>
      <w:proofErr w:type="gramStart"/>
      <w:r w:rsidRPr="00A87BF8">
        <w:rPr>
          <w:rFonts w:ascii="方正楷体简体" w:eastAsia="方正楷体简体" w:hAnsi="方正楷体简体" w:cs="仿宋_GB2312"/>
          <w:kern w:val="0"/>
        </w:rPr>
        <w:t>蜥</w:t>
      </w:r>
      <w:proofErr w:type="gramEnd"/>
      <w:r w:rsidRPr="00A87BF8">
        <w:rPr>
          <w:rFonts w:ascii="方正楷体简体" w:eastAsia="方正楷体简体" w:hAnsi="方正楷体简体" w:cs="仿宋_GB2312"/>
          <w:kern w:val="0"/>
        </w:rPr>
        <w:t>社区</w:t>
      </w:r>
    </w:p>
    <w:p w14:paraId="4C68CD92" w14:textId="38E86716" w:rsidR="00FA121D" w:rsidRPr="00A87BF8" w:rsidRDefault="00FA121D" w:rsidP="00831A83">
      <w:pPr>
        <w:autoSpaceDE w:val="0"/>
        <w:autoSpaceDN w:val="0"/>
        <w:adjustRightInd w:val="0"/>
        <w:spacing w:before="163" w:after="163"/>
        <w:ind w:firstLineChars="0" w:firstLine="0"/>
        <w:jc w:val="left"/>
        <w:rPr>
          <w:rFonts w:ascii="方正楷体简体" w:eastAsia="方正楷体简体" w:hAnsi="方正楷体简体" w:cs="仿宋_GB2312"/>
          <w:kern w:val="0"/>
        </w:rPr>
      </w:pPr>
      <w:r w:rsidRPr="00831A83">
        <w:rPr>
          <w:rFonts w:ascii="方正楷体简体" w:eastAsia="方正楷体简体" w:hAnsi="方正楷体简体" w:cs="仿宋_GB2312" w:hint="eastAsia"/>
          <w:b/>
          <w:kern w:val="0"/>
        </w:rPr>
        <w:t>编写组成员</w:t>
      </w:r>
      <w:r w:rsidRPr="00831A83">
        <w:rPr>
          <w:rFonts w:ascii="方正楷体简体" w:eastAsia="方正楷体简体" w:hAnsi="方正楷体简体" w:cs="仿宋_GB2312" w:hint="eastAsia"/>
          <w:kern w:val="0"/>
        </w:rPr>
        <w:t>：</w:t>
      </w:r>
      <w:r w:rsidRPr="00A87BF8">
        <w:rPr>
          <w:rFonts w:ascii="方正楷体简体" w:eastAsia="方正楷体简体" w:hAnsi="方正楷体简体" w:cs="仿宋_GB2312" w:hint="eastAsia"/>
          <w:kern w:val="0"/>
        </w:rPr>
        <w:t>苏志远、吴栋、方浩、王传国、梁媛、黄吉旺、</w:t>
      </w:r>
      <w:r w:rsidRPr="00A87BF8">
        <w:rPr>
          <w:rFonts w:ascii="方正楷体简体" w:eastAsia="方正楷体简体" w:hAnsi="方正楷体简体" w:cs="仿宋_GB2312"/>
          <w:kern w:val="0"/>
        </w:rPr>
        <w:t>毛文安、程书意</w:t>
      </w:r>
      <w:r w:rsidRPr="00A87BF8">
        <w:rPr>
          <w:rFonts w:ascii="方正楷体简体" w:eastAsia="方正楷体简体" w:hAnsi="方正楷体简体" w:cs="仿宋_GB2312" w:hint="eastAsia"/>
          <w:kern w:val="0"/>
        </w:rPr>
        <w:t>、甄鹏、李宏伟、</w:t>
      </w:r>
      <w:proofErr w:type="gramStart"/>
      <w:r w:rsidRPr="00A87BF8">
        <w:rPr>
          <w:rFonts w:ascii="方正楷体简体" w:eastAsia="方正楷体简体" w:hAnsi="方正楷体简体" w:cs="仿宋_GB2312" w:hint="eastAsia"/>
          <w:kern w:val="0"/>
        </w:rPr>
        <w:t>彭</w:t>
      </w:r>
      <w:proofErr w:type="gramEnd"/>
      <w:r w:rsidRPr="00A87BF8">
        <w:rPr>
          <w:rFonts w:ascii="方正楷体简体" w:eastAsia="方正楷体简体" w:hAnsi="方正楷体简体" w:cs="仿宋_GB2312" w:hint="eastAsia"/>
          <w:kern w:val="0"/>
        </w:rPr>
        <w:t>彬彬</w:t>
      </w:r>
    </w:p>
    <w:p w14:paraId="6BA32C15" w14:textId="77777777" w:rsidR="00FA121D" w:rsidRDefault="00FA121D" w:rsidP="00FA121D">
      <w:pPr>
        <w:widowControl/>
        <w:spacing w:before="163" w:after="163"/>
        <w:ind w:firstLine="480"/>
        <w:jc w:val="left"/>
        <w:rPr>
          <w:rFonts w:ascii="仿宋_GB2312" w:eastAsia="仿宋_GB2312" w:cs="仿宋_GB2312"/>
          <w:kern w:val="0"/>
          <w:szCs w:val="24"/>
        </w:rPr>
      </w:pPr>
    </w:p>
    <w:p w14:paraId="6DDF1DDC" w14:textId="77777777" w:rsidR="00FA121D" w:rsidRPr="004D7B11" w:rsidRDefault="00FA121D" w:rsidP="00FA121D">
      <w:pPr>
        <w:spacing w:before="163" w:after="163"/>
        <w:ind w:firstLine="480"/>
        <w:jc w:val="center"/>
        <w:rPr>
          <w:rFonts w:ascii="方正小标宋简体" w:eastAsia="方正小标宋简体"/>
          <w:sz w:val="52"/>
        </w:rPr>
      </w:pPr>
      <w:r>
        <w:rPr>
          <w:rFonts w:ascii="仿宋_GB2312" w:eastAsia="仿宋_GB2312" w:cs="仿宋_GB2312"/>
          <w:kern w:val="0"/>
          <w:szCs w:val="24"/>
        </w:rPr>
        <w:br w:type="page"/>
      </w:r>
      <w:r w:rsidRPr="004D7B11">
        <w:rPr>
          <w:rFonts w:ascii="方正小标宋简体" w:eastAsia="方正小标宋简体" w:hint="eastAsia"/>
          <w:sz w:val="52"/>
        </w:rPr>
        <w:lastRenderedPageBreak/>
        <w:t>前言</w:t>
      </w:r>
    </w:p>
    <w:p w14:paraId="2389610F" w14:textId="0C8F23FB" w:rsidR="00FA121D" w:rsidRPr="00A87BF8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/>
        </w:rPr>
        <w:t>eBPF 的诞生是 BPF 技术的一个转折点，使得 BPF 不再仅限于网络</w:t>
      </w:r>
      <w:proofErr w:type="gramStart"/>
      <w:r w:rsidRPr="00A87BF8">
        <w:rPr>
          <w:rFonts w:ascii="方正楷体简体" w:eastAsia="方正楷体简体" w:hAnsi="方正楷体简体"/>
        </w:rPr>
        <w:t>栈</w:t>
      </w:r>
      <w:proofErr w:type="gramEnd"/>
      <w:r w:rsidRPr="00A87BF8">
        <w:rPr>
          <w:rFonts w:ascii="方正楷体简体" w:eastAsia="方正楷体简体" w:hAnsi="方正楷体简体"/>
        </w:rPr>
        <w:t xml:space="preserve">，而是成为内核的一个顶级子系统。在内核发展的同时，eBPF 繁荣的生态也进一步促进了 eBPF </w:t>
      </w:r>
      <w:r w:rsidRPr="00A87BF8">
        <w:rPr>
          <w:rFonts w:ascii="方正楷体简体" w:eastAsia="方正楷体简体" w:hAnsi="方正楷体简体" w:hint="eastAsia"/>
        </w:rPr>
        <w:t>技术</w:t>
      </w:r>
      <w:r w:rsidRPr="00A87BF8">
        <w:rPr>
          <w:rFonts w:ascii="方正楷体简体" w:eastAsia="方正楷体简体" w:hAnsi="方正楷体简体"/>
        </w:rPr>
        <w:t>的蓬勃发展。</w:t>
      </w:r>
      <w:r w:rsidR="0042518F">
        <w:rPr>
          <w:rFonts w:ascii="方正楷体简体" w:eastAsia="方正楷体简体" w:hAnsi="方正楷体简体" w:hint="eastAsia"/>
        </w:rPr>
        <w:t>随着内核的复杂性不断</w:t>
      </w:r>
      <w:r w:rsidRPr="00A87BF8">
        <w:rPr>
          <w:rFonts w:ascii="方正楷体简体" w:eastAsia="方正楷体简体" w:hAnsi="方正楷体简体" w:hint="eastAsia"/>
        </w:rPr>
        <w:t>增</w:t>
      </w:r>
      <w:r w:rsidR="0042518F">
        <w:rPr>
          <w:rFonts w:ascii="方正楷体简体" w:eastAsia="方正楷体简体" w:hAnsi="方正楷体简体" w:hint="eastAsia"/>
        </w:rPr>
        <w:t>加</w:t>
      </w:r>
      <w:r w:rsidRPr="00A87BF8">
        <w:rPr>
          <w:rFonts w:ascii="方正楷体简体" w:eastAsia="方正楷体简体" w:hAnsi="方正楷体简体" w:hint="eastAsia"/>
        </w:rPr>
        <w:t>，eBPF以安全、稳定、零侵入、方便的内核可编程</w:t>
      </w:r>
      <w:r w:rsidR="0042518F">
        <w:rPr>
          <w:rFonts w:ascii="方正楷体简体" w:eastAsia="方正楷体简体" w:hAnsi="方正楷体简体" w:hint="eastAsia"/>
        </w:rPr>
        <w:t>性</w:t>
      </w:r>
      <w:r w:rsidRPr="00A87BF8">
        <w:rPr>
          <w:rFonts w:ascii="方正楷体简体" w:eastAsia="方正楷体简体" w:hAnsi="方正楷体简体" w:hint="eastAsia"/>
        </w:rPr>
        <w:t>等特点成为实现内核定制与功能多样性的最佳选择，</w:t>
      </w:r>
      <w:r w:rsidR="0042518F" w:rsidRPr="0042518F">
        <w:rPr>
          <w:rFonts w:ascii="方正楷体简体" w:eastAsia="方正楷体简体" w:hAnsi="方正楷体简体" w:hint="eastAsia"/>
        </w:rPr>
        <w:t>为内核提供了应对未来挑战的基础</w:t>
      </w:r>
      <w:r w:rsidRPr="00A87BF8">
        <w:rPr>
          <w:rFonts w:ascii="方正楷体简体" w:eastAsia="方正楷体简体" w:hAnsi="方正楷体简体" w:hint="eastAsia"/>
        </w:rPr>
        <w:t>。</w:t>
      </w:r>
    </w:p>
    <w:p w14:paraId="685D31B9" w14:textId="67A5FE26" w:rsidR="00FA121D" w:rsidRPr="00A87BF8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 w:hint="eastAsia"/>
        </w:rPr>
        <w:t>本白皮书重点介绍</w:t>
      </w:r>
      <w:r w:rsidRPr="00A87BF8">
        <w:rPr>
          <w:rFonts w:ascii="方正楷体简体" w:eastAsia="方正楷体简体" w:hAnsi="方正楷体简体"/>
        </w:rPr>
        <w:t>eBPF</w:t>
      </w:r>
      <w:r w:rsidRPr="00A87BF8">
        <w:rPr>
          <w:rFonts w:ascii="方正楷体简体" w:eastAsia="方正楷体简体" w:hAnsi="方正楷体简体" w:hint="eastAsia"/>
        </w:rPr>
        <w:t>技术的概念、技术实践以及发展趋势。本书首先梳理了</w:t>
      </w:r>
      <w:r w:rsidRPr="00A87BF8">
        <w:rPr>
          <w:rFonts w:ascii="方正楷体简体" w:eastAsia="方正楷体简体" w:hAnsi="方正楷体简体"/>
        </w:rPr>
        <w:t>eBPF</w:t>
      </w:r>
      <w:r w:rsidRPr="00A87BF8">
        <w:rPr>
          <w:rFonts w:ascii="方正楷体简体" w:eastAsia="方正楷体简体" w:hAnsi="方正楷体简体" w:hint="eastAsia"/>
        </w:rPr>
        <w:t>的架构和重要技术原理，然后分析了eBPF在多种典型应用场景的使用方案，</w:t>
      </w:r>
      <w:r w:rsidR="006E54E4" w:rsidRPr="006E54E4">
        <w:rPr>
          <w:rFonts w:ascii="方正楷体简体" w:eastAsia="方正楷体简体" w:hAnsi="方正楷体简体" w:hint="eastAsia"/>
        </w:rPr>
        <w:t>并进一步对eBPF技术的发展趋势做了探讨</w:t>
      </w:r>
      <w:r w:rsidRPr="00A87BF8">
        <w:rPr>
          <w:rFonts w:ascii="方正楷体简体" w:eastAsia="方正楷体简体" w:hAnsi="方正楷体简体" w:hint="eastAsia"/>
        </w:rPr>
        <w:t>。</w:t>
      </w:r>
    </w:p>
    <w:p w14:paraId="5A4965AA" w14:textId="77777777" w:rsidR="00FA121D" w:rsidRPr="00B652FE" w:rsidRDefault="00FA121D" w:rsidP="00FA121D">
      <w:pPr>
        <w:spacing w:before="163" w:after="163"/>
        <w:ind w:firstLine="480"/>
        <w:rPr>
          <w:rFonts w:ascii="微软雅黑" w:eastAsia="微软雅黑" w:hAnsi="微软雅黑"/>
        </w:rPr>
      </w:pPr>
    </w:p>
    <w:p w14:paraId="4CCE1455" w14:textId="77777777" w:rsidR="00FA121D" w:rsidRDefault="00FA121D" w:rsidP="00FA121D">
      <w:pPr>
        <w:widowControl/>
        <w:spacing w:before="163" w:after="163"/>
        <w:ind w:firstLine="480"/>
        <w:rPr>
          <w:rFonts w:ascii="仿宋_GB2312" w:eastAsia="仿宋_GB2312" w:cs="仿宋_GB2312"/>
          <w:kern w:val="0"/>
          <w:szCs w:val="24"/>
        </w:rPr>
      </w:pPr>
      <w:r>
        <w:rPr>
          <w:rFonts w:ascii="仿宋_GB2312" w:eastAsia="仿宋_GB2312" w:cs="仿宋_GB2312"/>
          <w:kern w:val="0"/>
          <w:szCs w:val="24"/>
        </w:rPr>
        <w:br w:type="page"/>
      </w:r>
    </w:p>
    <w:sdt>
      <w:sdtPr>
        <w:rPr>
          <w:rFonts w:asciiTheme="minorHAnsi" w:eastAsiaTheme="minorEastAsia" w:hAnsiTheme="minorHAnsi"/>
          <w:b w:val="0"/>
          <w:bCs w:val="0"/>
          <w:kern w:val="2"/>
          <w:sz w:val="18"/>
          <w:szCs w:val="22"/>
          <w:lang w:val="zh-CN"/>
        </w:rPr>
        <w:id w:val="2128044121"/>
        <w:docPartObj>
          <w:docPartGallery w:val="Table of Contents"/>
          <w:docPartUnique/>
        </w:docPartObj>
      </w:sdtPr>
      <w:sdtEndPr>
        <w:rPr>
          <w:rFonts w:ascii="Book Antiqua" w:eastAsia="宋体" w:hAnsi="Book Antiqua"/>
          <w:sz w:val="21"/>
          <w:szCs w:val="21"/>
        </w:rPr>
      </w:sdtEndPr>
      <w:sdtContent>
        <w:p w14:paraId="18EED819" w14:textId="77777777" w:rsidR="00FA121D" w:rsidRPr="00014665" w:rsidRDefault="00FA121D" w:rsidP="00FA121D">
          <w:pPr>
            <w:pStyle w:val="TOC"/>
            <w:spacing w:before="163" w:after="163"/>
            <w:ind w:firstLine="360"/>
          </w:pPr>
          <w:r w:rsidRPr="00014665">
            <w:rPr>
              <w:sz w:val="36"/>
              <w:lang w:val="zh-CN"/>
            </w:rPr>
            <w:t>目录</w:t>
          </w:r>
        </w:p>
        <w:p w14:paraId="61C38559" w14:textId="77777777" w:rsidR="00B26289" w:rsidRDefault="00FA121D">
          <w:pPr>
            <w:pStyle w:val="10"/>
            <w:spacing w:before="163" w:after="163"/>
            <w:rPr>
              <w:rFonts w:asciiTheme="minorHAnsi" w:eastAsiaTheme="minorEastAsia" w:hAnsiTheme="minorHAnsi"/>
              <w:noProof/>
              <w:sz w:val="21"/>
              <w:szCs w:val="22"/>
            </w:rPr>
          </w:pPr>
          <w:r w:rsidRPr="00014665">
            <w:rPr>
              <w:rFonts w:asciiTheme="minorEastAsia" w:hAnsiTheme="minorEastAsia"/>
              <w:b/>
              <w:bCs/>
              <w:sz w:val="22"/>
              <w:szCs w:val="28"/>
              <w:lang w:val="zh-CN"/>
            </w:rPr>
            <w:fldChar w:fldCharType="begin"/>
          </w:r>
          <w:r w:rsidRPr="00014665">
            <w:rPr>
              <w:rFonts w:asciiTheme="minorEastAsia" w:hAnsiTheme="minorEastAsia"/>
              <w:b/>
              <w:bCs/>
              <w:sz w:val="22"/>
              <w:szCs w:val="28"/>
              <w:lang w:val="zh-CN"/>
            </w:rPr>
            <w:instrText xml:space="preserve"> TOC \o "1-3" \h \z \u </w:instrText>
          </w:r>
          <w:r w:rsidRPr="00014665">
            <w:rPr>
              <w:rFonts w:asciiTheme="minorEastAsia" w:hAnsiTheme="minorEastAsia"/>
              <w:b/>
              <w:bCs/>
              <w:sz w:val="22"/>
              <w:szCs w:val="28"/>
              <w:lang w:val="zh-CN"/>
            </w:rPr>
            <w:fldChar w:fldCharType="separate"/>
          </w:r>
          <w:hyperlink w:anchor="_Toc148196219" w:history="1">
            <w:r w:rsidR="00B26289" w:rsidRPr="007B6D75">
              <w:rPr>
                <w:rStyle w:val="af3"/>
                <w:rFonts w:eastAsia="方正小标宋简体"/>
                <w:noProof/>
                <w:lang w:bidi="zh-CN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1</w:t>
            </w:r>
            <w:r w:rsidR="00B26289" w:rsidRPr="007B6D75">
              <w:rPr>
                <w:rStyle w:val="af3"/>
                <w:rFonts w:ascii="方正小标宋简体" w:eastAsia="方正小标宋简体" w:hAnsiTheme="majorEastAsia"/>
                <w:noProof/>
              </w:rPr>
              <w:t xml:space="preserve"> eBPF</w:t>
            </w:r>
            <w:r w:rsidR="00B26289" w:rsidRPr="007B6D75">
              <w:rPr>
                <w:rStyle w:val="af3"/>
                <w:rFonts w:ascii="方正小标宋简体" w:eastAsia="方正小标宋简体" w:hAnsiTheme="majorEastAsia" w:hint="eastAsia"/>
                <w:noProof/>
              </w:rPr>
              <w:t>简介</w:t>
            </w:r>
            <w:r w:rsidR="00B26289">
              <w:rPr>
                <w:noProof/>
                <w:webHidden/>
              </w:rPr>
              <w:tab/>
            </w:r>
            <w:r w:rsidR="00B26289">
              <w:rPr>
                <w:noProof/>
                <w:webHidden/>
              </w:rPr>
              <w:fldChar w:fldCharType="begin"/>
            </w:r>
            <w:r w:rsidR="00B26289">
              <w:rPr>
                <w:noProof/>
                <w:webHidden/>
              </w:rPr>
              <w:instrText xml:space="preserve"> PAGEREF _Toc148196219 \h </w:instrText>
            </w:r>
            <w:r w:rsidR="00B26289">
              <w:rPr>
                <w:noProof/>
                <w:webHidden/>
              </w:rPr>
            </w:r>
            <w:r w:rsidR="00B26289">
              <w:rPr>
                <w:noProof/>
                <w:webHidden/>
              </w:rPr>
              <w:fldChar w:fldCharType="separate"/>
            </w:r>
            <w:r w:rsidR="00F45125">
              <w:rPr>
                <w:noProof/>
                <w:webHidden/>
              </w:rPr>
              <w:t>6</w:t>
            </w:r>
            <w:r w:rsidR="00B26289">
              <w:rPr>
                <w:noProof/>
                <w:webHidden/>
              </w:rPr>
              <w:fldChar w:fldCharType="end"/>
            </w:r>
          </w:hyperlink>
        </w:p>
        <w:p w14:paraId="24DFA058" w14:textId="77777777" w:rsidR="00B26289" w:rsidRDefault="008240F9">
          <w:pPr>
            <w:pStyle w:val="10"/>
            <w:spacing w:before="163" w:after="163"/>
            <w:rPr>
              <w:rFonts w:asciiTheme="minorHAnsi" w:eastAsiaTheme="minorEastAsia" w:hAnsiTheme="minorHAnsi"/>
              <w:noProof/>
              <w:sz w:val="21"/>
              <w:szCs w:val="22"/>
            </w:rPr>
          </w:pPr>
          <w:hyperlink w:anchor="_Toc148196220" w:history="1">
            <w:r w:rsidR="00B26289" w:rsidRPr="007B6D75">
              <w:rPr>
                <w:rStyle w:val="af3"/>
                <w:rFonts w:eastAsia="方正小标宋简体"/>
                <w:noProof/>
                <w:lang w:bidi="zh-CN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2</w:t>
            </w:r>
            <w:r w:rsidR="00B26289" w:rsidRPr="007B6D75">
              <w:rPr>
                <w:rStyle w:val="af3"/>
                <w:rFonts w:ascii="方正小标宋简体" w:eastAsia="方正小标宋简体"/>
                <w:noProof/>
              </w:rPr>
              <w:t xml:space="preserve"> eBPF</w:t>
            </w:r>
            <w:r w:rsidR="00B26289" w:rsidRPr="007B6D75">
              <w:rPr>
                <w:rStyle w:val="af3"/>
                <w:rFonts w:ascii="方正小标宋简体" w:eastAsia="方正小标宋简体" w:hint="eastAsia"/>
                <w:noProof/>
              </w:rPr>
              <w:t>技术介绍</w:t>
            </w:r>
            <w:r w:rsidR="00B26289">
              <w:rPr>
                <w:noProof/>
                <w:webHidden/>
              </w:rPr>
              <w:tab/>
            </w:r>
            <w:r w:rsidR="00B26289">
              <w:rPr>
                <w:noProof/>
                <w:webHidden/>
              </w:rPr>
              <w:fldChar w:fldCharType="begin"/>
            </w:r>
            <w:r w:rsidR="00B26289">
              <w:rPr>
                <w:noProof/>
                <w:webHidden/>
              </w:rPr>
              <w:instrText xml:space="preserve"> PAGEREF _Toc148196220 \h </w:instrText>
            </w:r>
            <w:r w:rsidR="00B26289">
              <w:rPr>
                <w:noProof/>
                <w:webHidden/>
              </w:rPr>
            </w:r>
            <w:r w:rsidR="00B26289">
              <w:rPr>
                <w:noProof/>
                <w:webHidden/>
              </w:rPr>
              <w:fldChar w:fldCharType="separate"/>
            </w:r>
            <w:r w:rsidR="00F45125">
              <w:rPr>
                <w:noProof/>
                <w:webHidden/>
              </w:rPr>
              <w:t>7</w:t>
            </w:r>
            <w:r w:rsidR="00B26289">
              <w:rPr>
                <w:noProof/>
                <w:webHidden/>
              </w:rPr>
              <w:fldChar w:fldCharType="end"/>
            </w:r>
          </w:hyperlink>
        </w:p>
        <w:p w14:paraId="321710DC" w14:textId="77777777" w:rsidR="00B26289" w:rsidRDefault="008240F9">
          <w:pPr>
            <w:pStyle w:val="20"/>
            <w:spacing w:before="163" w:after="163"/>
            <w:rPr>
              <w:rFonts w:asciiTheme="minorHAnsi" w:eastAsiaTheme="minorEastAsia" w:hAnsiTheme="minorHAnsi"/>
              <w:noProof/>
              <w:sz w:val="21"/>
              <w:szCs w:val="22"/>
            </w:rPr>
          </w:pPr>
          <w:hyperlink w:anchor="_Toc148196221" w:history="1">
            <w:r w:rsidR="00B26289" w:rsidRPr="007B6D75">
              <w:rPr>
                <w:rStyle w:val="af3"/>
                <w:rFonts w:eastAsia="方正小标宋简体"/>
                <w:noProof/>
              </w:rPr>
              <w:t>2.1</w:t>
            </w:r>
            <w:r w:rsidR="00B26289" w:rsidRPr="007B6D75">
              <w:rPr>
                <w:rStyle w:val="af3"/>
                <w:rFonts w:ascii="方正小标宋简体" w:eastAsia="方正小标宋简体"/>
                <w:noProof/>
              </w:rPr>
              <w:t xml:space="preserve"> eBPF</w:t>
            </w:r>
            <w:r w:rsidR="00B26289" w:rsidRPr="007B6D75">
              <w:rPr>
                <w:rStyle w:val="af3"/>
                <w:rFonts w:ascii="方正小标宋简体" w:eastAsia="方正小标宋简体" w:hint="eastAsia"/>
                <w:noProof/>
              </w:rPr>
              <w:t>架构</w:t>
            </w:r>
            <w:r w:rsidR="00B26289">
              <w:rPr>
                <w:noProof/>
                <w:webHidden/>
              </w:rPr>
              <w:tab/>
            </w:r>
            <w:r w:rsidR="00B26289">
              <w:rPr>
                <w:noProof/>
                <w:webHidden/>
              </w:rPr>
              <w:fldChar w:fldCharType="begin"/>
            </w:r>
            <w:r w:rsidR="00B26289">
              <w:rPr>
                <w:noProof/>
                <w:webHidden/>
              </w:rPr>
              <w:instrText xml:space="preserve"> PAGEREF _Toc148196221 \h </w:instrText>
            </w:r>
            <w:r w:rsidR="00B26289">
              <w:rPr>
                <w:noProof/>
                <w:webHidden/>
              </w:rPr>
            </w:r>
            <w:r w:rsidR="00B26289">
              <w:rPr>
                <w:noProof/>
                <w:webHidden/>
              </w:rPr>
              <w:fldChar w:fldCharType="separate"/>
            </w:r>
            <w:r w:rsidR="00F45125">
              <w:rPr>
                <w:noProof/>
                <w:webHidden/>
              </w:rPr>
              <w:t>7</w:t>
            </w:r>
            <w:r w:rsidR="00B26289">
              <w:rPr>
                <w:noProof/>
                <w:webHidden/>
              </w:rPr>
              <w:fldChar w:fldCharType="end"/>
            </w:r>
          </w:hyperlink>
        </w:p>
        <w:p w14:paraId="39EE86F0" w14:textId="77777777" w:rsidR="00B26289" w:rsidRDefault="008240F9">
          <w:pPr>
            <w:pStyle w:val="30"/>
            <w:tabs>
              <w:tab w:val="right" w:leader="dot" w:pos="8720"/>
            </w:tabs>
            <w:spacing w:before="163" w:after="163"/>
            <w:ind w:left="960" w:firstLine="480"/>
            <w:rPr>
              <w:rFonts w:asciiTheme="minorHAnsi" w:eastAsiaTheme="minorEastAsia" w:hAnsiTheme="minorHAnsi"/>
              <w:noProof/>
              <w:sz w:val="21"/>
              <w:szCs w:val="22"/>
            </w:rPr>
          </w:pPr>
          <w:hyperlink w:anchor="_Toc148196222" w:history="1">
            <w:r w:rsidR="00B26289" w:rsidRPr="007B6D75">
              <w:rPr>
                <w:rStyle w:val="af3"/>
                <w:rFonts w:eastAsia="方正小标宋简体"/>
                <w:noProof/>
              </w:rPr>
              <w:t>2.1.1</w:t>
            </w:r>
            <w:r w:rsidR="00B26289" w:rsidRPr="007B6D75">
              <w:rPr>
                <w:rStyle w:val="af3"/>
                <w:rFonts w:ascii="方正小标宋简体" w:eastAsia="方正小标宋简体"/>
                <w:noProof/>
              </w:rPr>
              <w:t xml:space="preserve"> eBPF</w:t>
            </w:r>
            <w:r w:rsidR="00B26289" w:rsidRPr="007B6D75">
              <w:rPr>
                <w:rStyle w:val="af3"/>
                <w:rFonts w:ascii="方正小标宋简体" w:eastAsia="方正小标宋简体" w:hint="eastAsia"/>
                <w:noProof/>
              </w:rPr>
              <w:t>加载过程</w:t>
            </w:r>
            <w:r w:rsidR="00B26289">
              <w:rPr>
                <w:noProof/>
                <w:webHidden/>
              </w:rPr>
              <w:tab/>
            </w:r>
            <w:r w:rsidR="00B26289">
              <w:rPr>
                <w:noProof/>
                <w:webHidden/>
              </w:rPr>
              <w:fldChar w:fldCharType="begin"/>
            </w:r>
            <w:r w:rsidR="00B26289">
              <w:rPr>
                <w:noProof/>
                <w:webHidden/>
              </w:rPr>
              <w:instrText xml:space="preserve"> PAGEREF _Toc148196222 \h </w:instrText>
            </w:r>
            <w:r w:rsidR="00B26289">
              <w:rPr>
                <w:noProof/>
                <w:webHidden/>
              </w:rPr>
            </w:r>
            <w:r w:rsidR="00B26289">
              <w:rPr>
                <w:noProof/>
                <w:webHidden/>
              </w:rPr>
              <w:fldChar w:fldCharType="separate"/>
            </w:r>
            <w:r w:rsidR="00F45125">
              <w:rPr>
                <w:noProof/>
                <w:webHidden/>
              </w:rPr>
              <w:t>8</w:t>
            </w:r>
            <w:r w:rsidR="00B26289">
              <w:rPr>
                <w:noProof/>
                <w:webHidden/>
              </w:rPr>
              <w:fldChar w:fldCharType="end"/>
            </w:r>
          </w:hyperlink>
        </w:p>
        <w:p w14:paraId="0EBB75D0" w14:textId="77777777" w:rsidR="00B26289" w:rsidRDefault="008240F9">
          <w:pPr>
            <w:pStyle w:val="30"/>
            <w:tabs>
              <w:tab w:val="right" w:leader="dot" w:pos="8720"/>
            </w:tabs>
            <w:spacing w:before="163" w:after="163"/>
            <w:ind w:left="960" w:firstLine="480"/>
            <w:rPr>
              <w:rFonts w:asciiTheme="minorHAnsi" w:eastAsiaTheme="minorEastAsia" w:hAnsiTheme="minorHAnsi"/>
              <w:noProof/>
              <w:sz w:val="21"/>
              <w:szCs w:val="22"/>
            </w:rPr>
          </w:pPr>
          <w:hyperlink w:anchor="_Toc148196223" w:history="1">
            <w:r w:rsidR="00B26289" w:rsidRPr="007B6D75">
              <w:rPr>
                <w:rStyle w:val="af3"/>
                <w:rFonts w:eastAsia="方正小标宋简体"/>
                <w:noProof/>
              </w:rPr>
              <w:t>2.1.2</w:t>
            </w:r>
            <w:r w:rsidR="00B26289" w:rsidRPr="007B6D75">
              <w:rPr>
                <w:rStyle w:val="af3"/>
                <w:rFonts w:ascii="方正小标宋简体" w:eastAsia="方正小标宋简体"/>
                <w:noProof/>
              </w:rPr>
              <w:t xml:space="preserve"> JIT</w:t>
            </w:r>
            <w:r w:rsidR="00B26289" w:rsidRPr="007B6D75">
              <w:rPr>
                <w:rStyle w:val="af3"/>
                <w:rFonts w:ascii="方正小标宋简体" w:eastAsia="方正小标宋简体" w:hint="eastAsia"/>
                <w:noProof/>
              </w:rPr>
              <w:t>编译</w:t>
            </w:r>
            <w:r w:rsidR="00B26289">
              <w:rPr>
                <w:noProof/>
                <w:webHidden/>
              </w:rPr>
              <w:tab/>
            </w:r>
            <w:r w:rsidR="00B26289">
              <w:rPr>
                <w:noProof/>
                <w:webHidden/>
              </w:rPr>
              <w:fldChar w:fldCharType="begin"/>
            </w:r>
            <w:r w:rsidR="00B26289">
              <w:rPr>
                <w:noProof/>
                <w:webHidden/>
              </w:rPr>
              <w:instrText xml:space="preserve"> PAGEREF _Toc148196223 \h </w:instrText>
            </w:r>
            <w:r w:rsidR="00B26289">
              <w:rPr>
                <w:noProof/>
                <w:webHidden/>
              </w:rPr>
            </w:r>
            <w:r w:rsidR="00B26289">
              <w:rPr>
                <w:noProof/>
                <w:webHidden/>
              </w:rPr>
              <w:fldChar w:fldCharType="separate"/>
            </w:r>
            <w:r w:rsidR="00F45125">
              <w:rPr>
                <w:noProof/>
                <w:webHidden/>
              </w:rPr>
              <w:t>9</w:t>
            </w:r>
            <w:r w:rsidR="00B26289">
              <w:rPr>
                <w:noProof/>
                <w:webHidden/>
              </w:rPr>
              <w:fldChar w:fldCharType="end"/>
            </w:r>
          </w:hyperlink>
        </w:p>
        <w:p w14:paraId="48A3711F" w14:textId="77777777" w:rsidR="00B26289" w:rsidRDefault="008240F9">
          <w:pPr>
            <w:pStyle w:val="30"/>
            <w:tabs>
              <w:tab w:val="right" w:leader="dot" w:pos="8720"/>
            </w:tabs>
            <w:spacing w:before="163" w:after="163"/>
            <w:ind w:left="960" w:firstLine="480"/>
            <w:rPr>
              <w:rFonts w:asciiTheme="minorHAnsi" w:eastAsiaTheme="minorEastAsia" w:hAnsiTheme="minorHAnsi"/>
              <w:noProof/>
              <w:sz w:val="21"/>
              <w:szCs w:val="22"/>
            </w:rPr>
          </w:pPr>
          <w:hyperlink w:anchor="_Toc148196224" w:history="1">
            <w:r w:rsidR="00B26289" w:rsidRPr="007B6D75">
              <w:rPr>
                <w:rStyle w:val="af3"/>
                <w:rFonts w:eastAsia="方正小标宋简体"/>
                <w:noProof/>
              </w:rPr>
              <w:t>2.1.3</w:t>
            </w:r>
            <w:r w:rsidR="00B26289" w:rsidRPr="007B6D75">
              <w:rPr>
                <w:rStyle w:val="af3"/>
                <w:rFonts w:ascii="方正小标宋简体" w:eastAsia="方正小标宋简体" w:hint="eastAsia"/>
                <w:noProof/>
              </w:rPr>
              <w:t xml:space="preserve"> 挂载与执行</w:t>
            </w:r>
            <w:r w:rsidR="00B26289">
              <w:rPr>
                <w:noProof/>
                <w:webHidden/>
              </w:rPr>
              <w:tab/>
            </w:r>
            <w:r w:rsidR="00B26289">
              <w:rPr>
                <w:noProof/>
                <w:webHidden/>
              </w:rPr>
              <w:fldChar w:fldCharType="begin"/>
            </w:r>
            <w:r w:rsidR="00B26289">
              <w:rPr>
                <w:noProof/>
                <w:webHidden/>
              </w:rPr>
              <w:instrText xml:space="preserve"> PAGEREF _Toc148196224 \h </w:instrText>
            </w:r>
            <w:r w:rsidR="00B26289">
              <w:rPr>
                <w:noProof/>
                <w:webHidden/>
              </w:rPr>
            </w:r>
            <w:r w:rsidR="00B26289">
              <w:rPr>
                <w:noProof/>
                <w:webHidden/>
              </w:rPr>
              <w:fldChar w:fldCharType="separate"/>
            </w:r>
            <w:r w:rsidR="00F45125">
              <w:rPr>
                <w:noProof/>
                <w:webHidden/>
              </w:rPr>
              <w:t>10</w:t>
            </w:r>
            <w:r w:rsidR="00B26289">
              <w:rPr>
                <w:noProof/>
                <w:webHidden/>
              </w:rPr>
              <w:fldChar w:fldCharType="end"/>
            </w:r>
          </w:hyperlink>
        </w:p>
        <w:p w14:paraId="413793D2" w14:textId="77777777" w:rsidR="00B26289" w:rsidRDefault="008240F9">
          <w:pPr>
            <w:pStyle w:val="20"/>
            <w:spacing w:before="163" w:after="163"/>
            <w:rPr>
              <w:rFonts w:asciiTheme="minorHAnsi" w:eastAsiaTheme="minorEastAsia" w:hAnsiTheme="minorHAnsi"/>
              <w:noProof/>
              <w:sz w:val="21"/>
              <w:szCs w:val="22"/>
            </w:rPr>
          </w:pPr>
          <w:hyperlink w:anchor="_Toc148196225" w:history="1">
            <w:r w:rsidR="00B26289" w:rsidRPr="007B6D75">
              <w:rPr>
                <w:rStyle w:val="af3"/>
                <w:rFonts w:eastAsia="方正小标宋简体"/>
                <w:noProof/>
              </w:rPr>
              <w:t>2.2</w:t>
            </w:r>
            <w:r w:rsidR="00B26289" w:rsidRPr="007B6D75">
              <w:rPr>
                <w:rStyle w:val="af3"/>
                <w:rFonts w:ascii="方正小标宋简体" w:eastAsia="方正小标宋简体"/>
                <w:noProof/>
              </w:rPr>
              <w:t xml:space="preserve"> eBPF</w:t>
            </w:r>
            <w:r w:rsidR="00B26289" w:rsidRPr="007B6D75">
              <w:rPr>
                <w:rStyle w:val="af3"/>
                <w:rFonts w:ascii="方正小标宋简体" w:eastAsia="方正小标宋简体" w:hint="eastAsia"/>
                <w:noProof/>
              </w:rPr>
              <w:t>常见的开发框架</w:t>
            </w:r>
            <w:r w:rsidR="00B26289">
              <w:rPr>
                <w:noProof/>
                <w:webHidden/>
              </w:rPr>
              <w:tab/>
            </w:r>
            <w:r w:rsidR="00B26289">
              <w:rPr>
                <w:noProof/>
                <w:webHidden/>
              </w:rPr>
              <w:fldChar w:fldCharType="begin"/>
            </w:r>
            <w:r w:rsidR="00B26289">
              <w:rPr>
                <w:noProof/>
                <w:webHidden/>
              </w:rPr>
              <w:instrText xml:space="preserve"> PAGEREF _Toc148196225 \h </w:instrText>
            </w:r>
            <w:r w:rsidR="00B26289">
              <w:rPr>
                <w:noProof/>
                <w:webHidden/>
              </w:rPr>
            </w:r>
            <w:r w:rsidR="00B26289">
              <w:rPr>
                <w:noProof/>
                <w:webHidden/>
              </w:rPr>
              <w:fldChar w:fldCharType="separate"/>
            </w:r>
            <w:r w:rsidR="00F45125">
              <w:rPr>
                <w:noProof/>
                <w:webHidden/>
              </w:rPr>
              <w:t>17</w:t>
            </w:r>
            <w:r w:rsidR="00B26289">
              <w:rPr>
                <w:noProof/>
                <w:webHidden/>
              </w:rPr>
              <w:fldChar w:fldCharType="end"/>
            </w:r>
          </w:hyperlink>
        </w:p>
        <w:p w14:paraId="0C2EA5CD" w14:textId="77777777" w:rsidR="00B26289" w:rsidRDefault="008240F9">
          <w:pPr>
            <w:pStyle w:val="30"/>
            <w:tabs>
              <w:tab w:val="right" w:leader="dot" w:pos="8720"/>
            </w:tabs>
            <w:spacing w:before="163" w:after="163"/>
            <w:ind w:left="960" w:firstLine="480"/>
            <w:rPr>
              <w:rFonts w:asciiTheme="minorHAnsi" w:eastAsiaTheme="minorEastAsia" w:hAnsiTheme="minorHAnsi"/>
              <w:noProof/>
              <w:sz w:val="21"/>
              <w:szCs w:val="22"/>
            </w:rPr>
          </w:pPr>
          <w:hyperlink w:anchor="_Toc148196226" w:history="1">
            <w:r w:rsidR="00B26289" w:rsidRPr="007B6D75">
              <w:rPr>
                <w:rStyle w:val="af3"/>
                <w:rFonts w:eastAsia="方正小标宋简体"/>
                <w:noProof/>
              </w:rPr>
              <w:t>2.2.1</w:t>
            </w:r>
            <w:r w:rsidR="00B26289" w:rsidRPr="007B6D75">
              <w:rPr>
                <w:rStyle w:val="af3"/>
                <w:rFonts w:ascii="方正小标宋简体" w:eastAsia="方正小标宋简体"/>
                <w:noProof/>
              </w:rPr>
              <w:t xml:space="preserve"> BCC</w:t>
            </w:r>
            <w:r w:rsidR="00B26289">
              <w:rPr>
                <w:noProof/>
                <w:webHidden/>
              </w:rPr>
              <w:tab/>
            </w:r>
            <w:r w:rsidR="00B26289">
              <w:rPr>
                <w:noProof/>
                <w:webHidden/>
              </w:rPr>
              <w:fldChar w:fldCharType="begin"/>
            </w:r>
            <w:r w:rsidR="00B26289">
              <w:rPr>
                <w:noProof/>
                <w:webHidden/>
              </w:rPr>
              <w:instrText xml:space="preserve"> PAGEREF _Toc148196226 \h </w:instrText>
            </w:r>
            <w:r w:rsidR="00B26289">
              <w:rPr>
                <w:noProof/>
                <w:webHidden/>
              </w:rPr>
            </w:r>
            <w:r w:rsidR="00B26289">
              <w:rPr>
                <w:noProof/>
                <w:webHidden/>
              </w:rPr>
              <w:fldChar w:fldCharType="separate"/>
            </w:r>
            <w:r w:rsidR="00F45125">
              <w:rPr>
                <w:noProof/>
                <w:webHidden/>
              </w:rPr>
              <w:t>17</w:t>
            </w:r>
            <w:r w:rsidR="00B26289">
              <w:rPr>
                <w:noProof/>
                <w:webHidden/>
              </w:rPr>
              <w:fldChar w:fldCharType="end"/>
            </w:r>
          </w:hyperlink>
        </w:p>
        <w:p w14:paraId="749B5A06" w14:textId="77777777" w:rsidR="00B26289" w:rsidRDefault="008240F9">
          <w:pPr>
            <w:pStyle w:val="30"/>
            <w:tabs>
              <w:tab w:val="right" w:leader="dot" w:pos="8720"/>
            </w:tabs>
            <w:spacing w:before="163" w:after="163"/>
            <w:ind w:left="960" w:firstLine="480"/>
            <w:rPr>
              <w:rFonts w:asciiTheme="minorHAnsi" w:eastAsiaTheme="minorEastAsia" w:hAnsiTheme="minorHAnsi"/>
              <w:noProof/>
              <w:sz w:val="21"/>
              <w:szCs w:val="22"/>
            </w:rPr>
          </w:pPr>
          <w:hyperlink w:anchor="_Toc148196227" w:history="1">
            <w:r w:rsidR="00B26289" w:rsidRPr="007B6D75">
              <w:rPr>
                <w:rStyle w:val="af3"/>
                <w:rFonts w:eastAsia="方正小标宋简体"/>
                <w:noProof/>
              </w:rPr>
              <w:t>2.2.2</w:t>
            </w:r>
            <w:r w:rsidR="00B26289" w:rsidRPr="007B6D75">
              <w:rPr>
                <w:rStyle w:val="af3"/>
                <w:rFonts w:ascii="方正小标宋简体" w:eastAsia="方正小标宋简体"/>
                <w:noProof/>
              </w:rPr>
              <w:t xml:space="preserve"> bpfTrace</w:t>
            </w:r>
            <w:r w:rsidR="00B26289">
              <w:rPr>
                <w:noProof/>
                <w:webHidden/>
              </w:rPr>
              <w:tab/>
            </w:r>
            <w:r w:rsidR="00B26289">
              <w:rPr>
                <w:noProof/>
                <w:webHidden/>
              </w:rPr>
              <w:fldChar w:fldCharType="begin"/>
            </w:r>
            <w:r w:rsidR="00B26289">
              <w:rPr>
                <w:noProof/>
                <w:webHidden/>
              </w:rPr>
              <w:instrText xml:space="preserve"> PAGEREF _Toc148196227 \h </w:instrText>
            </w:r>
            <w:r w:rsidR="00B26289">
              <w:rPr>
                <w:noProof/>
                <w:webHidden/>
              </w:rPr>
            </w:r>
            <w:r w:rsidR="00B26289">
              <w:rPr>
                <w:noProof/>
                <w:webHidden/>
              </w:rPr>
              <w:fldChar w:fldCharType="separate"/>
            </w:r>
            <w:r w:rsidR="00F45125">
              <w:rPr>
                <w:noProof/>
                <w:webHidden/>
              </w:rPr>
              <w:t>18</w:t>
            </w:r>
            <w:r w:rsidR="00B26289">
              <w:rPr>
                <w:noProof/>
                <w:webHidden/>
              </w:rPr>
              <w:fldChar w:fldCharType="end"/>
            </w:r>
          </w:hyperlink>
        </w:p>
        <w:p w14:paraId="06D98CFF" w14:textId="77777777" w:rsidR="00B26289" w:rsidRDefault="008240F9">
          <w:pPr>
            <w:pStyle w:val="30"/>
            <w:tabs>
              <w:tab w:val="right" w:leader="dot" w:pos="8720"/>
            </w:tabs>
            <w:spacing w:before="163" w:after="163"/>
            <w:ind w:left="960" w:firstLine="480"/>
            <w:rPr>
              <w:rFonts w:asciiTheme="minorHAnsi" w:eastAsiaTheme="minorEastAsia" w:hAnsiTheme="minorHAnsi"/>
              <w:noProof/>
              <w:sz w:val="21"/>
              <w:szCs w:val="22"/>
            </w:rPr>
          </w:pPr>
          <w:hyperlink w:anchor="_Toc148196228" w:history="1">
            <w:r w:rsidR="00B26289" w:rsidRPr="007B6D75">
              <w:rPr>
                <w:rStyle w:val="af3"/>
                <w:rFonts w:eastAsia="方正小标宋简体"/>
                <w:noProof/>
              </w:rPr>
              <w:t>2.2.3</w:t>
            </w:r>
            <w:r w:rsidR="00B26289" w:rsidRPr="007B6D75">
              <w:rPr>
                <w:rStyle w:val="af3"/>
                <w:rFonts w:ascii="方正小标宋简体" w:eastAsia="方正小标宋简体"/>
                <w:noProof/>
              </w:rPr>
              <w:t xml:space="preserve"> libbpf</w:t>
            </w:r>
            <w:r w:rsidR="00B26289">
              <w:rPr>
                <w:noProof/>
                <w:webHidden/>
              </w:rPr>
              <w:tab/>
            </w:r>
            <w:r w:rsidR="00B26289">
              <w:rPr>
                <w:noProof/>
                <w:webHidden/>
              </w:rPr>
              <w:fldChar w:fldCharType="begin"/>
            </w:r>
            <w:r w:rsidR="00B26289">
              <w:rPr>
                <w:noProof/>
                <w:webHidden/>
              </w:rPr>
              <w:instrText xml:space="preserve"> PAGEREF _Toc148196228 \h </w:instrText>
            </w:r>
            <w:r w:rsidR="00B26289">
              <w:rPr>
                <w:noProof/>
                <w:webHidden/>
              </w:rPr>
            </w:r>
            <w:r w:rsidR="00B26289">
              <w:rPr>
                <w:noProof/>
                <w:webHidden/>
              </w:rPr>
              <w:fldChar w:fldCharType="separate"/>
            </w:r>
            <w:r w:rsidR="00F45125">
              <w:rPr>
                <w:noProof/>
                <w:webHidden/>
              </w:rPr>
              <w:t>18</w:t>
            </w:r>
            <w:r w:rsidR="00B26289">
              <w:rPr>
                <w:noProof/>
                <w:webHidden/>
              </w:rPr>
              <w:fldChar w:fldCharType="end"/>
            </w:r>
          </w:hyperlink>
        </w:p>
        <w:p w14:paraId="6302CD01" w14:textId="77777777" w:rsidR="00B26289" w:rsidRDefault="008240F9">
          <w:pPr>
            <w:pStyle w:val="30"/>
            <w:tabs>
              <w:tab w:val="right" w:leader="dot" w:pos="8720"/>
            </w:tabs>
            <w:spacing w:before="163" w:after="163"/>
            <w:ind w:left="960" w:firstLine="480"/>
            <w:rPr>
              <w:rFonts w:asciiTheme="minorHAnsi" w:eastAsiaTheme="minorEastAsia" w:hAnsiTheme="minorHAnsi"/>
              <w:noProof/>
              <w:sz w:val="21"/>
              <w:szCs w:val="22"/>
            </w:rPr>
          </w:pPr>
          <w:hyperlink w:anchor="_Toc148196229" w:history="1">
            <w:r w:rsidR="00B26289" w:rsidRPr="007B6D75">
              <w:rPr>
                <w:rStyle w:val="af3"/>
                <w:rFonts w:eastAsia="方正小标宋简体"/>
                <w:noProof/>
              </w:rPr>
              <w:t>2.2.4</w:t>
            </w:r>
            <w:r w:rsidR="00B26289" w:rsidRPr="007B6D75">
              <w:rPr>
                <w:rStyle w:val="af3"/>
                <w:rFonts w:ascii="方正小标宋简体" w:eastAsia="方正小标宋简体"/>
                <w:noProof/>
              </w:rPr>
              <w:t xml:space="preserve"> libbpf-bootstrap</w:t>
            </w:r>
            <w:r w:rsidR="00B26289">
              <w:rPr>
                <w:noProof/>
                <w:webHidden/>
              </w:rPr>
              <w:tab/>
            </w:r>
            <w:r w:rsidR="00B26289">
              <w:rPr>
                <w:noProof/>
                <w:webHidden/>
              </w:rPr>
              <w:fldChar w:fldCharType="begin"/>
            </w:r>
            <w:r w:rsidR="00B26289">
              <w:rPr>
                <w:noProof/>
                <w:webHidden/>
              </w:rPr>
              <w:instrText xml:space="preserve"> PAGEREF _Toc148196229 \h </w:instrText>
            </w:r>
            <w:r w:rsidR="00B26289">
              <w:rPr>
                <w:noProof/>
                <w:webHidden/>
              </w:rPr>
            </w:r>
            <w:r w:rsidR="00B26289">
              <w:rPr>
                <w:noProof/>
                <w:webHidden/>
              </w:rPr>
              <w:fldChar w:fldCharType="separate"/>
            </w:r>
            <w:r w:rsidR="00F45125">
              <w:rPr>
                <w:noProof/>
                <w:webHidden/>
              </w:rPr>
              <w:t>19</w:t>
            </w:r>
            <w:r w:rsidR="00B26289">
              <w:rPr>
                <w:noProof/>
                <w:webHidden/>
              </w:rPr>
              <w:fldChar w:fldCharType="end"/>
            </w:r>
          </w:hyperlink>
        </w:p>
        <w:p w14:paraId="7D7F8C4E" w14:textId="77777777" w:rsidR="00B26289" w:rsidRDefault="008240F9">
          <w:pPr>
            <w:pStyle w:val="30"/>
            <w:tabs>
              <w:tab w:val="right" w:leader="dot" w:pos="8720"/>
            </w:tabs>
            <w:spacing w:before="163" w:after="163"/>
            <w:ind w:left="960" w:firstLine="480"/>
            <w:rPr>
              <w:rFonts w:asciiTheme="minorHAnsi" w:eastAsiaTheme="minorEastAsia" w:hAnsiTheme="minorHAnsi"/>
              <w:noProof/>
              <w:sz w:val="21"/>
              <w:szCs w:val="22"/>
            </w:rPr>
          </w:pPr>
          <w:hyperlink w:anchor="_Toc148196230" w:history="1">
            <w:r w:rsidR="00B26289" w:rsidRPr="007B6D75">
              <w:rPr>
                <w:rStyle w:val="af3"/>
                <w:rFonts w:eastAsia="方正小标宋简体"/>
                <w:noProof/>
              </w:rPr>
              <w:t>2.2.5</w:t>
            </w:r>
            <w:r w:rsidR="00B26289" w:rsidRPr="007B6D75">
              <w:rPr>
                <w:rStyle w:val="af3"/>
                <w:rFonts w:ascii="方正小标宋简体" w:eastAsia="方正小标宋简体"/>
                <w:noProof/>
              </w:rPr>
              <w:t xml:space="preserve"> cilium-ebpf</w:t>
            </w:r>
            <w:r w:rsidR="00B26289">
              <w:rPr>
                <w:noProof/>
                <w:webHidden/>
              </w:rPr>
              <w:tab/>
            </w:r>
            <w:r w:rsidR="00B26289">
              <w:rPr>
                <w:noProof/>
                <w:webHidden/>
              </w:rPr>
              <w:fldChar w:fldCharType="begin"/>
            </w:r>
            <w:r w:rsidR="00B26289">
              <w:rPr>
                <w:noProof/>
                <w:webHidden/>
              </w:rPr>
              <w:instrText xml:space="preserve"> PAGEREF _Toc148196230 \h </w:instrText>
            </w:r>
            <w:r w:rsidR="00B26289">
              <w:rPr>
                <w:noProof/>
                <w:webHidden/>
              </w:rPr>
            </w:r>
            <w:r w:rsidR="00B26289">
              <w:rPr>
                <w:noProof/>
                <w:webHidden/>
              </w:rPr>
              <w:fldChar w:fldCharType="separate"/>
            </w:r>
            <w:r w:rsidR="00F45125">
              <w:rPr>
                <w:noProof/>
                <w:webHidden/>
              </w:rPr>
              <w:t>19</w:t>
            </w:r>
            <w:r w:rsidR="00B26289">
              <w:rPr>
                <w:noProof/>
                <w:webHidden/>
              </w:rPr>
              <w:fldChar w:fldCharType="end"/>
            </w:r>
          </w:hyperlink>
        </w:p>
        <w:p w14:paraId="21369096" w14:textId="77777777" w:rsidR="00B26289" w:rsidRDefault="008240F9">
          <w:pPr>
            <w:pStyle w:val="30"/>
            <w:tabs>
              <w:tab w:val="right" w:leader="dot" w:pos="8720"/>
            </w:tabs>
            <w:spacing w:before="163" w:after="163"/>
            <w:ind w:left="960" w:firstLine="480"/>
            <w:rPr>
              <w:rFonts w:asciiTheme="minorHAnsi" w:eastAsiaTheme="minorEastAsia" w:hAnsiTheme="minorHAnsi"/>
              <w:noProof/>
              <w:sz w:val="21"/>
              <w:szCs w:val="22"/>
            </w:rPr>
          </w:pPr>
          <w:hyperlink w:anchor="_Toc148196231" w:history="1">
            <w:r w:rsidR="00B26289" w:rsidRPr="007B6D75">
              <w:rPr>
                <w:rStyle w:val="af3"/>
                <w:rFonts w:eastAsia="方正小标宋简体"/>
                <w:noProof/>
              </w:rPr>
              <w:t>2.2.6</w:t>
            </w:r>
            <w:r w:rsidR="00B26289" w:rsidRPr="007B6D75">
              <w:rPr>
                <w:rStyle w:val="af3"/>
                <w:rFonts w:ascii="方正小标宋简体" w:eastAsia="方正小标宋简体"/>
                <w:noProof/>
              </w:rPr>
              <w:t xml:space="preserve"> Coolbpf</w:t>
            </w:r>
            <w:r w:rsidR="00B26289">
              <w:rPr>
                <w:noProof/>
                <w:webHidden/>
              </w:rPr>
              <w:tab/>
            </w:r>
            <w:r w:rsidR="00B26289">
              <w:rPr>
                <w:noProof/>
                <w:webHidden/>
              </w:rPr>
              <w:fldChar w:fldCharType="begin"/>
            </w:r>
            <w:r w:rsidR="00B26289">
              <w:rPr>
                <w:noProof/>
                <w:webHidden/>
              </w:rPr>
              <w:instrText xml:space="preserve"> PAGEREF _Toc148196231 \h </w:instrText>
            </w:r>
            <w:r w:rsidR="00B26289">
              <w:rPr>
                <w:noProof/>
                <w:webHidden/>
              </w:rPr>
            </w:r>
            <w:r w:rsidR="00B26289">
              <w:rPr>
                <w:noProof/>
                <w:webHidden/>
              </w:rPr>
              <w:fldChar w:fldCharType="separate"/>
            </w:r>
            <w:r w:rsidR="00F45125">
              <w:rPr>
                <w:noProof/>
                <w:webHidden/>
              </w:rPr>
              <w:t>19</w:t>
            </w:r>
            <w:r w:rsidR="00B26289">
              <w:rPr>
                <w:noProof/>
                <w:webHidden/>
              </w:rPr>
              <w:fldChar w:fldCharType="end"/>
            </w:r>
          </w:hyperlink>
        </w:p>
        <w:p w14:paraId="455594E5" w14:textId="77777777" w:rsidR="00B26289" w:rsidRDefault="008240F9">
          <w:pPr>
            <w:pStyle w:val="10"/>
            <w:spacing w:before="163" w:after="163"/>
            <w:rPr>
              <w:rFonts w:asciiTheme="minorHAnsi" w:eastAsiaTheme="minorEastAsia" w:hAnsiTheme="minorHAnsi"/>
              <w:noProof/>
              <w:sz w:val="21"/>
              <w:szCs w:val="22"/>
            </w:rPr>
          </w:pPr>
          <w:hyperlink w:anchor="_Toc148196232" w:history="1">
            <w:r w:rsidR="00B26289" w:rsidRPr="007B6D75">
              <w:rPr>
                <w:rStyle w:val="af3"/>
                <w:rFonts w:eastAsia="方正小标宋简体"/>
                <w:noProof/>
                <w:lang w:bidi="zh-CN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3</w:t>
            </w:r>
            <w:r w:rsidR="00B26289" w:rsidRPr="007B6D75">
              <w:rPr>
                <w:rStyle w:val="af3"/>
                <w:rFonts w:ascii="方正小标宋简体" w:eastAsia="方正小标宋简体"/>
                <w:noProof/>
              </w:rPr>
              <w:t xml:space="preserve"> eBPF</w:t>
            </w:r>
            <w:r w:rsidR="00B26289" w:rsidRPr="007B6D75">
              <w:rPr>
                <w:rStyle w:val="af3"/>
                <w:rFonts w:ascii="方正小标宋简体" w:eastAsia="方正小标宋简体" w:hint="eastAsia"/>
                <w:noProof/>
              </w:rPr>
              <w:t>的应用场景与实践</w:t>
            </w:r>
            <w:r w:rsidR="00B26289">
              <w:rPr>
                <w:noProof/>
                <w:webHidden/>
              </w:rPr>
              <w:tab/>
            </w:r>
            <w:r w:rsidR="00B26289">
              <w:rPr>
                <w:noProof/>
                <w:webHidden/>
              </w:rPr>
              <w:fldChar w:fldCharType="begin"/>
            </w:r>
            <w:r w:rsidR="00B26289">
              <w:rPr>
                <w:noProof/>
                <w:webHidden/>
              </w:rPr>
              <w:instrText xml:space="preserve"> PAGEREF _Toc148196232 \h </w:instrText>
            </w:r>
            <w:r w:rsidR="00B26289">
              <w:rPr>
                <w:noProof/>
                <w:webHidden/>
              </w:rPr>
            </w:r>
            <w:r w:rsidR="00B26289">
              <w:rPr>
                <w:noProof/>
                <w:webHidden/>
              </w:rPr>
              <w:fldChar w:fldCharType="separate"/>
            </w:r>
            <w:r w:rsidR="00F45125">
              <w:rPr>
                <w:noProof/>
                <w:webHidden/>
              </w:rPr>
              <w:t>23</w:t>
            </w:r>
            <w:r w:rsidR="00B26289">
              <w:rPr>
                <w:noProof/>
                <w:webHidden/>
              </w:rPr>
              <w:fldChar w:fldCharType="end"/>
            </w:r>
          </w:hyperlink>
        </w:p>
        <w:p w14:paraId="7F3DFD30" w14:textId="77777777" w:rsidR="00B26289" w:rsidRDefault="008240F9">
          <w:pPr>
            <w:pStyle w:val="20"/>
            <w:spacing w:before="163" w:after="163"/>
            <w:rPr>
              <w:rFonts w:asciiTheme="minorHAnsi" w:eastAsiaTheme="minorEastAsia" w:hAnsiTheme="minorHAnsi"/>
              <w:noProof/>
              <w:sz w:val="21"/>
              <w:szCs w:val="22"/>
            </w:rPr>
          </w:pPr>
          <w:hyperlink w:anchor="_Toc148196233" w:history="1">
            <w:r w:rsidR="00B26289" w:rsidRPr="007B6D75">
              <w:rPr>
                <w:rStyle w:val="af3"/>
                <w:rFonts w:eastAsia="方正小标宋简体"/>
                <w:noProof/>
              </w:rPr>
              <w:t>3.1</w:t>
            </w:r>
            <w:r w:rsidR="00B26289" w:rsidRPr="007B6D75">
              <w:rPr>
                <w:rStyle w:val="af3"/>
                <w:rFonts w:ascii="方正小标宋简体" w:eastAsia="方正小标宋简体" w:hint="eastAsia"/>
                <w:noProof/>
              </w:rPr>
              <w:t xml:space="preserve"> 基于</w:t>
            </w:r>
            <w:r w:rsidR="00B26289" w:rsidRPr="007B6D75">
              <w:rPr>
                <w:rStyle w:val="af3"/>
                <w:rFonts w:ascii="方正小标宋简体" w:eastAsia="方正小标宋简体"/>
                <w:noProof/>
              </w:rPr>
              <w:t>eBPF</w:t>
            </w:r>
            <w:r w:rsidR="00B26289" w:rsidRPr="007B6D75">
              <w:rPr>
                <w:rStyle w:val="af3"/>
                <w:rFonts w:ascii="方正小标宋简体" w:eastAsia="方正小标宋简体" w:hint="eastAsia"/>
                <w:noProof/>
              </w:rPr>
              <w:t>的系统诊断</w:t>
            </w:r>
            <w:r w:rsidR="00B26289">
              <w:rPr>
                <w:noProof/>
                <w:webHidden/>
              </w:rPr>
              <w:tab/>
            </w:r>
            <w:r w:rsidR="00B26289">
              <w:rPr>
                <w:noProof/>
                <w:webHidden/>
              </w:rPr>
              <w:fldChar w:fldCharType="begin"/>
            </w:r>
            <w:r w:rsidR="00B26289">
              <w:rPr>
                <w:noProof/>
                <w:webHidden/>
              </w:rPr>
              <w:instrText xml:space="preserve"> PAGEREF _Toc148196233 \h </w:instrText>
            </w:r>
            <w:r w:rsidR="00B26289">
              <w:rPr>
                <w:noProof/>
                <w:webHidden/>
              </w:rPr>
            </w:r>
            <w:r w:rsidR="00B26289">
              <w:rPr>
                <w:noProof/>
                <w:webHidden/>
              </w:rPr>
              <w:fldChar w:fldCharType="separate"/>
            </w:r>
            <w:r w:rsidR="00F45125">
              <w:rPr>
                <w:noProof/>
                <w:webHidden/>
              </w:rPr>
              <w:t>23</w:t>
            </w:r>
            <w:r w:rsidR="00B26289">
              <w:rPr>
                <w:noProof/>
                <w:webHidden/>
              </w:rPr>
              <w:fldChar w:fldCharType="end"/>
            </w:r>
          </w:hyperlink>
        </w:p>
        <w:p w14:paraId="08271F24" w14:textId="77777777" w:rsidR="00B26289" w:rsidRDefault="008240F9">
          <w:pPr>
            <w:pStyle w:val="30"/>
            <w:tabs>
              <w:tab w:val="right" w:leader="dot" w:pos="8720"/>
            </w:tabs>
            <w:spacing w:before="163" w:after="163"/>
            <w:ind w:left="960" w:firstLine="480"/>
            <w:rPr>
              <w:rFonts w:asciiTheme="minorHAnsi" w:eastAsiaTheme="minorEastAsia" w:hAnsiTheme="minorHAnsi"/>
              <w:noProof/>
              <w:sz w:val="21"/>
              <w:szCs w:val="22"/>
            </w:rPr>
          </w:pPr>
          <w:hyperlink w:anchor="_Toc148196234" w:history="1">
            <w:r w:rsidR="00B26289" w:rsidRPr="007B6D75">
              <w:rPr>
                <w:rStyle w:val="af3"/>
                <w:rFonts w:eastAsia="方正小标宋简体"/>
                <w:noProof/>
              </w:rPr>
              <w:t>3.1.1</w:t>
            </w:r>
            <w:r w:rsidR="00B26289" w:rsidRPr="007B6D75">
              <w:rPr>
                <w:rStyle w:val="af3"/>
                <w:rFonts w:ascii="方正小标宋简体" w:eastAsia="方正小标宋简体" w:hint="eastAsia"/>
                <w:noProof/>
              </w:rPr>
              <w:t xml:space="preserve"> 系统诊断面临挑战</w:t>
            </w:r>
            <w:r w:rsidR="00B26289">
              <w:rPr>
                <w:noProof/>
                <w:webHidden/>
              </w:rPr>
              <w:tab/>
            </w:r>
            <w:r w:rsidR="00B26289">
              <w:rPr>
                <w:noProof/>
                <w:webHidden/>
              </w:rPr>
              <w:fldChar w:fldCharType="begin"/>
            </w:r>
            <w:r w:rsidR="00B26289">
              <w:rPr>
                <w:noProof/>
                <w:webHidden/>
              </w:rPr>
              <w:instrText xml:space="preserve"> PAGEREF _Toc148196234 \h </w:instrText>
            </w:r>
            <w:r w:rsidR="00B26289">
              <w:rPr>
                <w:noProof/>
                <w:webHidden/>
              </w:rPr>
            </w:r>
            <w:r w:rsidR="00B26289">
              <w:rPr>
                <w:noProof/>
                <w:webHidden/>
              </w:rPr>
              <w:fldChar w:fldCharType="separate"/>
            </w:r>
            <w:r w:rsidR="00F45125">
              <w:rPr>
                <w:noProof/>
                <w:webHidden/>
              </w:rPr>
              <w:t>23</w:t>
            </w:r>
            <w:r w:rsidR="00B26289">
              <w:rPr>
                <w:noProof/>
                <w:webHidden/>
              </w:rPr>
              <w:fldChar w:fldCharType="end"/>
            </w:r>
          </w:hyperlink>
        </w:p>
        <w:p w14:paraId="5FE24F90" w14:textId="77777777" w:rsidR="00B26289" w:rsidRDefault="008240F9">
          <w:pPr>
            <w:pStyle w:val="30"/>
            <w:tabs>
              <w:tab w:val="right" w:leader="dot" w:pos="8720"/>
            </w:tabs>
            <w:spacing w:before="163" w:after="163"/>
            <w:ind w:left="960" w:firstLine="480"/>
            <w:rPr>
              <w:rFonts w:asciiTheme="minorHAnsi" w:eastAsiaTheme="minorEastAsia" w:hAnsiTheme="minorHAnsi"/>
              <w:noProof/>
              <w:sz w:val="21"/>
              <w:szCs w:val="22"/>
            </w:rPr>
          </w:pPr>
          <w:hyperlink w:anchor="_Toc148196235" w:history="1">
            <w:r w:rsidR="00B26289" w:rsidRPr="007B6D75">
              <w:rPr>
                <w:rStyle w:val="af3"/>
                <w:rFonts w:eastAsia="方正小标宋简体"/>
                <w:noProof/>
              </w:rPr>
              <w:t>3.1.2</w:t>
            </w:r>
            <w:r w:rsidR="00B26289" w:rsidRPr="007B6D75">
              <w:rPr>
                <w:rStyle w:val="af3"/>
                <w:rFonts w:ascii="方正小标宋简体" w:eastAsia="方正小标宋简体" w:hint="eastAsia"/>
                <w:noProof/>
              </w:rPr>
              <w:t xml:space="preserve"> 基于</w:t>
            </w:r>
            <w:r w:rsidR="00B26289" w:rsidRPr="007B6D75">
              <w:rPr>
                <w:rStyle w:val="af3"/>
                <w:rFonts w:ascii="方正小标宋简体" w:eastAsia="方正小标宋简体"/>
                <w:noProof/>
              </w:rPr>
              <w:t>eBPF</w:t>
            </w:r>
            <w:r w:rsidR="00B26289" w:rsidRPr="007B6D75">
              <w:rPr>
                <w:rStyle w:val="af3"/>
                <w:rFonts w:ascii="方正小标宋简体" w:eastAsia="方正小标宋简体" w:hint="eastAsia"/>
                <w:noProof/>
              </w:rPr>
              <w:t>的系统诊断方案</w:t>
            </w:r>
            <w:r w:rsidR="00B26289">
              <w:rPr>
                <w:noProof/>
                <w:webHidden/>
              </w:rPr>
              <w:tab/>
            </w:r>
            <w:r w:rsidR="00B26289">
              <w:rPr>
                <w:noProof/>
                <w:webHidden/>
              </w:rPr>
              <w:fldChar w:fldCharType="begin"/>
            </w:r>
            <w:r w:rsidR="00B26289">
              <w:rPr>
                <w:noProof/>
                <w:webHidden/>
              </w:rPr>
              <w:instrText xml:space="preserve"> PAGEREF _Toc148196235 \h </w:instrText>
            </w:r>
            <w:r w:rsidR="00B26289">
              <w:rPr>
                <w:noProof/>
                <w:webHidden/>
              </w:rPr>
            </w:r>
            <w:r w:rsidR="00B26289">
              <w:rPr>
                <w:noProof/>
                <w:webHidden/>
              </w:rPr>
              <w:fldChar w:fldCharType="separate"/>
            </w:r>
            <w:r w:rsidR="00F45125">
              <w:rPr>
                <w:noProof/>
                <w:webHidden/>
              </w:rPr>
              <w:t>28</w:t>
            </w:r>
            <w:r w:rsidR="00B26289">
              <w:rPr>
                <w:noProof/>
                <w:webHidden/>
              </w:rPr>
              <w:fldChar w:fldCharType="end"/>
            </w:r>
          </w:hyperlink>
        </w:p>
        <w:p w14:paraId="08133CF4" w14:textId="77777777" w:rsidR="00B26289" w:rsidRDefault="008240F9">
          <w:pPr>
            <w:pStyle w:val="20"/>
            <w:spacing w:before="163" w:after="163"/>
            <w:rPr>
              <w:rFonts w:asciiTheme="minorHAnsi" w:eastAsiaTheme="minorEastAsia" w:hAnsiTheme="minorHAnsi"/>
              <w:noProof/>
              <w:sz w:val="21"/>
              <w:szCs w:val="22"/>
            </w:rPr>
          </w:pPr>
          <w:hyperlink w:anchor="_Toc148196236" w:history="1">
            <w:r w:rsidR="00B26289" w:rsidRPr="007B6D75">
              <w:rPr>
                <w:rStyle w:val="af3"/>
                <w:rFonts w:eastAsia="方正小标宋简体"/>
                <w:noProof/>
              </w:rPr>
              <w:t>3.2</w:t>
            </w:r>
            <w:r w:rsidR="00B26289" w:rsidRPr="007B6D75">
              <w:rPr>
                <w:rStyle w:val="af3"/>
                <w:rFonts w:ascii="方正小标宋简体" w:eastAsia="方正小标宋简体" w:hint="eastAsia"/>
                <w:noProof/>
              </w:rPr>
              <w:t xml:space="preserve"> 基于</w:t>
            </w:r>
            <w:r w:rsidR="00B26289" w:rsidRPr="007B6D75">
              <w:rPr>
                <w:rStyle w:val="af3"/>
                <w:rFonts w:ascii="方正小标宋简体" w:eastAsia="方正小标宋简体"/>
                <w:noProof/>
              </w:rPr>
              <w:t>eBPF</w:t>
            </w:r>
            <w:r w:rsidR="00B26289" w:rsidRPr="007B6D75">
              <w:rPr>
                <w:rStyle w:val="af3"/>
                <w:rFonts w:ascii="方正小标宋简体" w:eastAsia="方正小标宋简体" w:hint="eastAsia"/>
                <w:noProof/>
              </w:rPr>
              <w:t>的虚拟化</w:t>
            </w:r>
            <w:r w:rsidR="00B26289" w:rsidRPr="007B6D75">
              <w:rPr>
                <w:rStyle w:val="af3"/>
                <w:rFonts w:ascii="方正小标宋简体" w:eastAsia="方正小标宋简体"/>
                <w:noProof/>
              </w:rPr>
              <w:t>IO</w:t>
            </w:r>
            <w:r w:rsidR="00B26289" w:rsidRPr="007B6D75">
              <w:rPr>
                <w:rStyle w:val="af3"/>
                <w:rFonts w:ascii="方正小标宋简体" w:eastAsia="方正小标宋简体" w:hint="eastAsia"/>
                <w:noProof/>
              </w:rPr>
              <w:t>全链路时延监测</w:t>
            </w:r>
            <w:r w:rsidR="00B26289">
              <w:rPr>
                <w:noProof/>
                <w:webHidden/>
              </w:rPr>
              <w:tab/>
            </w:r>
            <w:r w:rsidR="00B26289">
              <w:rPr>
                <w:noProof/>
                <w:webHidden/>
              </w:rPr>
              <w:fldChar w:fldCharType="begin"/>
            </w:r>
            <w:r w:rsidR="00B26289">
              <w:rPr>
                <w:noProof/>
                <w:webHidden/>
              </w:rPr>
              <w:instrText xml:space="preserve"> PAGEREF _Toc148196236 \h </w:instrText>
            </w:r>
            <w:r w:rsidR="00B26289">
              <w:rPr>
                <w:noProof/>
                <w:webHidden/>
              </w:rPr>
            </w:r>
            <w:r w:rsidR="00B26289">
              <w:rPr>
                <w:noProof/>
                <w:webHidden/>
              </w:rPr>
              <w:fldChar w:fldCharType="separate"/>
            </w:r>
            <w:r w:rsidR="00F45125">
              <w:rPr>
                <w:noProof/>
                <w:webHidden/>
              </w:rPr>
              <w:t>34</w:t>
            </w:r>
            <w:r w:rsidR="00B26289">
              <w:rPr>
                <w:noProof/>
                <w:webHidden/>
              </w:rPr>
              <w:fldChar w:fldCharType="end"/>
            </w:r>
          </w:hyperlink>
        </w:p>
        <w:p w14:paraId="651616DC" w14:textId="77777777" w:rsidR="00B26289" w:rsidRDefault="008240F9">
          <w:pPr>
            <w:pStyle w:val="30"/>
            <w:tabs>
              <w:tab w:val="right" w:leader="dot" w:pos="8720"/>
            </w:tabs>
            <w:spacing w:before="163" w:after="163"/>
            <w:ind w:left="960" w:firstLine="480"/>
            <w:rPr>
              <w:rFonts w:asciiTheme="minorHAnsi" w:eastAsiaTheme="minorEastAsia" w:hAnsiTheme="minorHAnsi"/>
              <w:noProof/>
              <w:sz w:val="21"/>
              <w:szCs w:val="22"/>
            </w:rPr>
          </w:pPr>
          <w:hyperlink w:anchor="_Toc148196237" w:history="1">
            <w:r w:rsidR="00B26289" w:rsidRPr="007B6D75">
              <w:rPr>
                <w:rStyle w:val="af3"/>
                <w:rFonts w:eastAsia="方正小标宋简体"/>
                <w:noProof/>
              </w:rPr>
              <w:t>3.2.1</w:t>
            </w:r>
            <w:r w:rsidR="00B26289" w:rsidRPr="007B6D75">
              <w:rPr>
                <w:rStyle w:val="af3"/>
                <w:rFonts w:ascii="方正小标宋简体" w:eastAsia="方正小标宋简体" w:hint="eastAsia"/>
                <w:noProof/>
              </w:rPr>
              <w:t xml:space="preserve"> 虚拟化</w:t>
            </w:r>
            <w:r w:rsidR="00B26289" w:rsidRPr="007B6D75">
              <w:rPr>
                <w:rStyle w:val="af3"/>
                <w:rFonts w:ascii="方正小标宋简体" w:eastAsia="方正小标宋简体"/>
                <w:noProof/>
              </w:rPr>
              <w:t>IO</w:t>
            </w:r>
            <w:r w:rsidR="00B26289" w:rsidRPr="007B6D75">
              <w:rPr>
                <w:rStyle w:val="af3"/>
                <w:rFonts w:ascii="方正小标宋简体" w:eastAsia="方正小标宋简体" w:hint="eastAsia"/>
                <w:noProof/>
              </w:rPr>
              <w:t>全路径分析主要面临的挑战</w:t>
            </w:r>
            <w:r w:rsidR="00B26289">
              <w:rPr>
                <w:noProof/>
                <w:webHidden/>
              </w:rPr>
              <w:tab/>
            </w:r>
            <w:r w:rsidR="00B26289">
              <w:rPr>
                <w:noProof/>
                <w:webHidden/>
              </w:rPr>
              <w:fldChar w:fldCharType="begin"/>
            </w:r>
            <w:r w:rsidR="00B26289">
              <w:rPr>
                <w:noProof/>
                <w:webHidden/>
              </w:rPr>
              <w:instrText xml:space="preserve"> PAGEREF _Toc148196237 \h </w:instrText>
            </w:r>
            <w:r w:rsidR="00B26289">
              <w:rPr>
                <w:noProof/>
                <w:webHidden/>
              </w:rPr>
            </w:r>
            <w:r w:rsidR="00B26289">
              <w:rPr>
                <w:noProof/>
                <w:webHidden/>
              </w:rPr>
              <w:fldChar w:fldCharType="separate"/>
            </w:r>
            <w:r w:rsidR="00F45125">
              <w:rPr>
                <w:noProof/>
                <w:webHidden/>
              </w:rPr>
              <w:t>34</w:t>
            </w:r>
            <w:r w:rsidR="00B26289">
              <w:rPr>
                <w:noProof/>
                <w:webHidden/>
              </w:rPr>
              <w:fldChar w:fldCharType="end"/>
            </w:r>
          </w:hyperlink>
        </w:p>
        <w:p w14:paraId="1B77D4EF" w14:textId="77777777" w:rsidR="00B26289" w:rsidRDefault="008240F9">
          <w:pPr>
            <w:pStyle w:val="30"/>
            <w:tabs>
              <w:tab w:val="right" w:leader="dot" w:pos="8720"/>
            </w:tabs>
            <w:spacing w:before="163" w:after="163"/>
            <w:ind w:left="960" w:firstLine="480"/>
            <w:rPr>
              <w:rFonts w:asciiTheme="minorHAnsi" w:eastAsiaTheme="minorEastAsia" w:hAnsiTheme="minorHAnsi"/>
              <w:noProof/>
              <w:sz w:val="21"/>
              <w:szCs w:val="22"/>
            </w:rPr>
          </w:pPr>
          <w:hyperlink w:anchor="_Toc148196238" w:history="1">
            <w:r w:rsidR="00B26289" w:rsidRPr="007B6D75">
              <w:rPr>
                <w:rStyle w:val="af3"/>
                <w:rFonts w:eastAsia="方正小标宋简体"/>
                <w:noProof/>
              </w:rPr>
              <w:t>3.2.2</w:t>
            </w:r>
            <w:r w:rsidR="00B26289" w:rsidRPr="007B6D75">
              <w:rPr>
                <w:rStyle w:val="af3"/>
                <w:rFonts w:ascii="方正小标宋简体" w:eastAsia="方正小标宋简体" w:hint="eastAsia"/>
                <w:noProof/>
              </w:rPr>
              <w:t xml:space="preserve"> 基于</w:t>
            </w:r>
            <w:r w:rsidR="00B26289" w:rsidRPr="007B6D75">
              <w:rPr>
                <w:rStyle w:val="af3"/>
                <w:rFonts w:ascii="方正小标宋简体" w:eastAsia="方正小标宋简体"/>
                <w:noProof/>
              </w:rPr>
              <w:t>bpftrace</w:t>
            </w:r>
            <w:r w:rsidR="00B26289" w:rsidRPr="007B6D75">
              <w:rPr>
                <w:rStyle w:val="af3"/>
                <w:rFonts w:ascii="方正小标宋简体" w:eastAsia="方正小标宋简体" w:hint="eastAsia"/>
                <w:noProof/>
              </w:rPr>
              <w:t>虚拟化</w:t>
            </w:r>
            <w:r w:rsidR="00B26289" w:rsidRPr="007B6D75">
              <w:rPr>
                <w:rStyle w:val="af3"/>
                <w:rFonts w:ascii="方正小标宋简体" w:eastAsia="方正小标宋简体"/>
                <w:noProof/>
              </w:rPr>
              <w:t>IO</w:t>
            </w:r>
            <w:r w:rsidR="00B26289" w:rsidRPr="007B6D75">
              <w:rPr>
                <w:rStyle w:val="af3"/>
                <w:rFonts w:ascii="方正小标宋简体" w:eastAsia="方正小标宋简体" w:hint="eastAsia"/>
                <w:noProof/>
              </w:rPr>
              <w:t>路径追踪解决方案</w:t>
            </w:r>
            <w:r w:rsidR="00B26289">
              <w:rPr>
                <w:noProof/>
                <w:webHidden/>
              </w:rPr>
              <w:tab/>
            </w:r>
            <w:r w:rsidR="00B26289">
              <w:rPr>
                <w:noProof/>
                <w:webHidden/>
              </w:rPr>
              <w:fldChar w:fldCharType="begin"/>
            </w:r>
            <w:r w:rsidR="00B26289">
              <w:rPr>
                <w:noProof/>
                <w:webHidden/>
              </w:rPr>
              <w:instrText xml:space="preserve"> PAGEREF _Toc148196238 \h </w:instrText>
            </w:r>
            <w:r w:rsidR="00B26289">
              <w:rPr>
                <w:noProof/>
                <w:webHidden/>
              </w:rPr>
            </w:r>
            <w:r w:rsidR="00B26289">
              <w:rPr>
                <w:noProof/>
                <w:webHidden/>
              </w:rPr>
              <w:fldChar w:fldCharType="separate"/>
            </w:r>
            <w:r w:rsidR="00F45125">
              <w:rPr>
                <w:noProof/>
                <w:webHidden/>
              </w:rPr>
              <w:t>36</w:t>
            </w:r>
            <w:r w:rsidR="00B26289">
              <w:rPr>
                <w:noProof/>
                <w:webHidden/>
              </w:rPr>
              <w:fldChar w:fldCharType="end"/>
            </w:r>
          </w:hyperlink>
        </w:p>
        <w:p w14:paraId="5F309496" w14:textId="77777777" w:rsidR="00B26289" w:rsidRDefault="008240F9">
          <w:pPr>
            <w:pStyle w:val="20"/>
            <w:spacing w:before="163" w:after="163"/>
            <w:rPr>
              <w:rFonts w:asciiTheme="minorHAnsi" w:eastAsiaTheme="minorEastAsia" w:hAnsiTheme="minorHAnsi"/>
              <w:noProof/>
              <w:sz w:val="21"/>
              <w:szCs w:val="22"/>
            </w:rPr>
          </w:pPr>
          <w:hyperlink w:anchor="_Toc148196239" w:history="1">
            <w:r w:rsidR="00B26289" w:rsidRPr="007B6D75">
              <w:rPr>
                <w:rStyle w:val="af3"/>
                <w:rFonts w:eastAsia="方正小标宋简体"/>
                <w:noProof/>
              </w:rPr>
              <w:t>3.3</w:t>
            </w:r>
            <w:r w:rsidR="00B26289" w:rsidRPr="007B6D75">
              <w:rPr>
                <w:rStyle w:val="af3"/>
                <w:rFonts w:ascii="方正小标宋简体" w:eastAsia="方正小标宋简体" w:hint="eastAsia"/>
                <w:noProof/>
              </w:rPr>
              <w:t xml:space="preserve"> 基于</w:t>
            </w:r>
            <w:r w:rsidR="00B26289" w:rsidRPr="007B6D75">
              <w:rPr>
                <w:rStyle w:val="af3"/>
                <w:rFonts w:ascii="方正小标宋简体" w:eastAsia="方正小标宋简体"/>
                <w:noProof/>
              </w:rPr>
              <w:t>eBPF</w:t>
            </w:r>
            <w:r w:rsidR="00B26289" w:rsidRPr="007B6D75">
              <w:rPr>
                <w:rStyle w:val="af3"/>
                <w:rFonts w:ascii="方正小标宋简体" w:eastAsia="方正小标宋简体" w:hint="eastAsia"/>
                <w:noProof/>
              </w:rPr>
              <w:t>的网络性能优化</w:t>
            </w:r>
            <w:r w:rsidR="00B26289">
              <w:rPr>
                <w:noProof/>
                <w:webHidden/>
              </w:rPr>
              <w:tab/>
            </w:r>
            <w:r w:rsidR="00B26289">
              <w:rPr>
                <w:noProof/>
                <w:webHidden/>
              </w:rPr>
              <w:fldChar w:fldCharType="begin"/>
            </w:r>
            <w:r w:rsidR="00B26289">
              <w:rPr>
                <w:noProof/>
                <w:webHidden/>
              </w:rPr>
              <w:instrText xml:space="preserve"> PAGEREF _Toc148196239 \h </w:instrText>
            </w:r>
            <w:r w:rsidR="00B26289">
              <w:rPr>
                <w:noProof/>
                <w:webHidden/>
              </w:rPr>
            </w:r>
            <w:r w:rsidR="00B26289">
              <w:rPr>
                <w:noProof/>
                <w:webHidden/>
              </w:rPr>
              <w:fldChar w:fldCharType="separate"/>
            </w:r>
            <w:r w:rsidR="00F45125">
              <w:rPr>
                <w:noProof/>
                <w:webHidden/>
              </w:rPr>
              <w:t>41</w:t>
            </w:r>
            <w:r w:rsidR="00B26289">
              <w:rPr>
                <w:noProof/>
                <w:webHidden/>
              </w:rPr>
              <w:fldChar w:fldCharType="end"/>
            </w:r>
          </w:hyperlink>
        </w:p>
        <w:p w14:paraId="65C12E6F" w14:textId="77777777" w:rsidR="00B26289" w:rsidRDefault="008240F9">
          <w:pPr>
            <w:pStyle w:val="30"/>
            <w:tabs>
              <w:tab w:val="right" w:leader="dot" w:pos="8720"/>
            </w:tabs>
            <w:spacing w:before="163" w:after="163"/>
            <w:ind w:left="960" w:firstLine="480"/>
            <w:rPr>
              <w:rFonts w:asciiTheme="minorHAnsi" w:eastAsiaTheme="minorEastAsia" w:hAnsiTheme="minorHAnsi"/>
              <w:noProof/>
              <w:sz w:val="21"/>
              <w:szCs w:val="22"/>
            </w:rPr>
          </w:pPr>
          <w:hyperlink w:anchor="_Toc148196240" w:history="1">
            <w:r w:rsidR="00B26289" w:rsidRPr="007B6D75">
              <w:rPr>
                <w:rStyle w:val="af3"/>
                <w:rFonts w:eastAsia="方正小标宋简体"/>
                <w:noProof/>
              </w:rPr>
              <w:t>3.3.1</w:t>
            </w:r>
            <w:r w:rsidR="00B26289" w:rsidRPr="007B6D75">
              <w:rPr>
                <w:rStyle w:val="af3"/>
                <w:rFonts w:ascii="方正小标宋简体" w:eastAsia="方正小标宋简体"/>
                <w:noProof/>
              </w:rPr>
              <w:t xml:space="preserve"> Linux</w:t>
            </w:r>
            <w:r w:rsidR="00B26289" w:rsidRPr="007B6D75">
              <w:rPr>
                <w:rStyle w:val="af3"/>
                <w:rFonts w:ascii="方正小标宋简体" w:eastAsia="方正小标宋简体" w:hint="eastAsia"/>
                <w:noProof/>
              </w:rPr>
              <w:t>网络性能优化面临的技术挑战</w:t>
            </w:r>
            <w:r w:rsidR="00B26289">
              <w:rPr>
                <w:noProof/>
                <w:webHidden/>
              </w:rPr>
              <w:tab/>
            </w:r>
            <w:r w:rsidR="00B26289">
              <w:rPr>
                <w:noProof/>
                <w:webHidden/>
              </w:rPr>
              <w:fldChar w:fldCharType="begin"/>
            </w:r>
            <w:r w:rsidR="00B26289">
              <w:rPr>
                <w:noProof/>
                <w:webHidden/>
              </w:rPr>
              <w:instrText xml:space="preserve"> PAGEREF _Toc148196240 \h </w:instrText>
            </w:r>
            <w:r w:rsidR="00B26289">
              <w:rPr>
                <w:noProof/>
                <w:webHidden/>
              </w:rPr>
            </w:r>
            <w:r w:rsidR="00B26289">
              <w:rPr>
                <w:noProof/>
                <w:webHidden/>
              </w:rPr>
              <w:fldChar w:fldCharType="separate"/>
            </w:r>
            <w:r w:rsidR="00F45125">
              <w:rPr>
                <w:noProof/>
                <w:webHidden/>
              </w:rPr>
              <w:t>41</w:t>
            </w:r>
            <w:r w:rsidR="00B26289">
              <w:rPr>
                <w:noProof/>
                <w:webHidden/>
              </w:rPr>
              <w:fldChar w:fldCharType="end"/>
            </w:r>
          </w:hyperlink>
        </w:p>
        <w:p w14:paraId="3F1F4066" w14:textId="77777777" w:rsidR="00B26289" w:rsidRDefault="008240F9">
          <w:pPr>
            <w:pStyle w:val="30"/>
            <w:tabs>
              <w:tab w:val="right" w:leader="dot" w:pos="8720"/>
            </w:tabs>
            <w:spacing w:before="163" w:after="163"/>
            <w:ind w:left="960" w:firstLine="480"/>
            <w:rPr>
              <w:rFonts w:asciiTheme="minorHAnsi" w:eastAsiaTheme="minorEastAsia" w:hAnsiTheme="minorHAnsi"/>
              <w:noProof/>
              <w:sz w:val="21"/>
              <w:szCs w:val="22"/>
            </w:rPr>
          </w:pPr>
          <w:hyperlink w:anchor="_Toc148196241" w:history="1">
            <w:r w:rsidR="00B26289" w:rsidRPr="007B6D75">
              <w:rPr>
                <w:rStyle w:val="af3"/>
                <w:rFonts w:eastAsia="方正小标宋简体"/>
                <w:noProof/>
              </w:rPr>
              <w:t>3.3.2</w:t>
            </w:r>
            <w:r w:rsidR="00B26289" w:rsidRPr="007B6D75">
              <w:rPr>
                <w:rStyle w:val="af3"/>
                <w:rFonts w:ascii="方正小标宋简体" w:eastAsia="方正小标宋简体" w:hint="eastAsia"/>
                <w:noProof/>
              </w:rPr>
              <w:t xml:space="preserve"> 基于</w:t>
            </w:r>
            <w:r w:rsidR="00B26289" w:rsidRPr="007B6D75">
              <w:rPr>
                <w:rStyle w:val="af3"/>
                <w:rFonts w:ascii="方正小标宋简体" w:eastAsia="方正小标宋简体"/>
                <w:noProof/>
              </w:rPr>
              <w:t>eBPF</w:t>
            </w:r>
            <w:r w:rsidR="00B26289" w:rsidRPr="007B6D75">
              <w:rPr>
                <w:rStyle w:val="af3"/>
                <w:rFonts w:ascii="方正小标宋简体" w:eastAsia="方正小标宋简体" w:hint="eastAsia"/>
                <w:noProof/>
              </w:rPr>
              <w:t>的</w:t>
            </w:r>
            <w:r w:rsidR="00B26289" w:rsidRPr="007B6D75">
              <w:rPr>
                <w:rStyle w:val="af3"/>
                <w:rFonts w:ascii="方正小标宋简体" w:eastAsia="方正小标宋简体"/>
                <w:noProof/>
              </w:rPr>
              <w:t>Linux</w:t>
            </w:r>
            <w:r w:rsidR="00B26289" w:rsidRPr="007B6D75">
              <w:rPr>
                <w:rStyle w:val="af3"/>
                <w:rFonts w:ascii="方正小标宋简体" w:eastAsia="方正小标宋简体" w:hint="eastAsia"/>
                <w:noProof/>
              </w:rPr>
              <w:t>内核网络性能优化解决方案</w:t>
            </w:r>
            <w:r w:rsidR="00B26289">
              <w:rPr>
                <w:noProof/>
                <w:webHidden/>
              </w:rPr>
              <w:tab/>
            </w:r>
            <w:r w:rsidR="00B26289">
              <w:rPr>
                <w:noProof/>
                <w:webHidden/>
              </w:rPr>
              <w:fldChar w:fldCharType="begin"/>
            </w:r>
            <w:r w:rsidR="00B26289">
              <w:rPr>
                <w:noProof/>
                <w:webHidden/>
              </w:rPr>
              <w:instrText xml:space="preserve"> PAGEREF _Toc148196241 \h </w:instrText>
            </w:r>
            <w:r w:rsidR="00B26289">
              <w:rPr>
                <w:noProof/>
                <w:webHidden/>
              </w:rPr>
            </w:r>
            <w:r w:rsidR="00B26289">
              <w:rPr>
                <w:noProof/>
                <w:webHidden/>
              </w:rPr>
              <w:fldChar w:fldCharType="separate"/>
            </w:r>
            <w:r w:rsidR="00F45125">
              <w:rPr>
                <w:noProof/>
                <w:webHidden/>
              </w:rPr>
              <w:t>44</w:t>
            </w:r>
            <w:r w:rsidR="00B26289">
              <w:rPr>
                <w:noProof/>
                <w:webHidden/>
              </w:rPr>
              <w:fldChar w:fldCharType="end"/>
            </w:r>
          </w:hyperlink>
        </w:p>
        <w:p w14:paraId="2CF66E5C" w14:textId="77777777" w:rsidR="00B26289" w:rsidRDefault="008240F9">
          <w:pPr>
            <w:pStyle w:val="20"/>
            <w:spacing w:before="163" w:after="163"/>
            <w:rPr>
              <w:rFonts w:asciiTheme="minorHAnsi" w:eastAsiaTheme="minorEastAsia" w:hAnsiTheme="minorHAnsi"/>
              <w:noProof/>
              <w:sz w:val="21"/>
              <w:szCs w:val="22"/>
            </w:rPr>
          </w:pPr>
          <w:hyperlink w:anchor="_Toc148196242" w:history="1">
            <w:r w:rsidR="00B26289" w:rsidRPr="007B6D75">
              <w:rPr>
                <w:rStyle w:val="af3"/>
                <w:rFonts w:eastAsia="方正小标宋简体"/>
                <w:noProof/>
              </w:rPr>
              <w:t>3.4</w:t>
            </w:r>
            <w:r w:rsidR="00B26289" w:rsidRPr="007B6D75">
              <w:rPr>
                <w:rStyle w:val="af3"/>
                <w:rFonts w:ascii="方正小标宋简体" w:eastAsia="方正小标宋简体" w:hint="eastAsia"/>
                <w:noProof/>
              </w:rPr>
              <w:t xml:space="preserve"> 基于</w:t>
            </w:r>
            <w:r w:rsidR="00B26289" w:rsidRPr="007B6D75">
              <w:rPr>
                <w:rStyle w:val="af3"/>
                <w:rFonts w:ascii="方正小标宋简体" w:eastAsia="方正小标宋简体"/>
                <w:noProof/>
              </w:rPr>
              <w:t>eBPF</w:t>
            </w:r>
            <w:r w:rsidR="00B26289" w:rsidRPr="007B6D75">
              <w:rPr>
                <w:rStyle w:val="af3"/>
                <w:rFonts w:ascii="方正小标宋简体" w:eastAsia="方正小标宋简体" w:hint="eastAsia"/>
                <w:noProof/>
              </w:rPr>
              <w:t>的主机安全</w:t>
            </w:r>
            <w:r w:rsidR="00B26289">
              <w:rPr>
                <w:noProof/>
                <w:webHidden/>
              </w:rPr>
              <w:tab/>
            </w:r>
            <w:r w:rsidR="00B26289">
              <w:rPr>
                <w:noProof/>
                <w:webHidden/>
              </w:rPr>
              <w:fldChar w:fldCharType="begin"/>
            </w:r>
            <w:r w:rsidR="00B26289">
              <w:rPr>
                <w:noProof/>
                <w:webHidden/>
              </w:rPr>
              <w:instrText xml:space="preserve"> PAGEREF _Toc148196242 \h </w:instrText>
            </w:r>
            <w:r w:rsidR="00B26289">
              <w:rPr>
                <w:noProof/>
                <w:webHidden/>
              </w:rPr>
            </w:r>
            <w:r w:rsidR="00B26289">
              <w:rPr>
                <w:noProof/>
                <w:webHidden/>
              </w:rPr>
              <w:fldChar w:fldCharType="separate"/>
            </w:r>
            <w:r w:rsidR="00F45125">
              <w:rPr>
                <w:noProof/>
                <w:webHidden/>
              </w:rPr>
              <w:t>53</w:t>
            </w:r>
            <w:r w:rsidR="00B26289">
              <w:rPr>
                <w:noProof/>
                <w:webHidden/>
              </w:rPr>
              <w:fldChar w:fldCharType="end"/>
            </w:r>
          </w:hyperlink>
        </w:p>
        <w:p w14:paraId="04F48915" w14:textId="77777777" w:rsidR="00B26289" w:rsidRDefault="008240F9">
          <w:pPr>
            <w:pStyle w:val="30"/>
            <w:tabs>
              <w:tab w:val="right" w:leader="dot" w:pos="8720"/>
            </w:tabs>
            <w:spacing w:before="163" w:after="163"/>
            <w:ind w:left="960" w:firstLine="480"/>
            <w:rPr>
              <w:rFonts w:asciiTheme="minorHAnsi" w:eastAsiaTheme="minorEastAsia" w:hAnsiTheme="minorHAnsi"/>
              <w:noProof/>
              <w:sz w:val="21"/>
              <w:szCs w:val="22"/>
            </w:rPr>
          </w:pPr>
          <w:hyperlink w:anchor="_Toc148196243" w:history="1">
            <w:r w:rsidR="00B26289" w:rsidRPr="007B6D75">
              <w:rPr>
                <w:rStyle w:val="af3"/>
                <w:rFonts w:eastAsia="方正小标宋简体"/>
                <w:noProof/>
              </w:rPr>
              <w:t>3.4.1</w:t>
            </w:r>
            <w:r w:rsidR="00B26289" w:rsidRPr="007B6D75">
              <w:rPr>
                <w:rStyle w:val="af3"/>
                <w:rFonts w:ascii="方正小标宋简体" w:eastAsia="方正小标宋简体" w:hint="eastAsia"/>
                <w:noProof/>
              </w:rPr>
              <w:t xml:space="preserve"> 传统解决方案面临挑战</w:t>
            </w:r>
            <w:r w:rsidR="00B26289">
              <w:rPr>
                <w:noProof/>
                <w:webHidden/>
              </w:rPr>
              <w:tab/>
            </w:r>
            <w:r w:rsidR="00B26289">
              <w:rPr>
                <w:noProof/>
                <w:webHidden/>
              </w:rPr>
              <w:fldChar w:fldCharType="begin"/>
            </w:r>
            <w:r w:rsidR="00B26289">
              <w:rPr>
                <w:noProof/>
                <w:webHidden/>
              </w:rPr>
              <w:instrText xml:space="preserve"> PAGEREF _Toc148196243 \h </w:instrText>
            </w:r>
            <w:r w:rsidR="00B26289">
              <w:rPr>
                <w:noProof/>
                <w:webHidden/>
              </w:rPr>
            </w:r>
            <w:r w:rsidR="00B26289">
              <w:rPr>
                <w:noProof/>
                <w:webHidden/>
              </w:rPr>
              <w:fldChar w:fldCharType="separate"/>
            </w:r>
            <w:r w:rsidR="00F45125">
              <w:rPr>
                <w:noProof/>
                <w:webHidden/>
              </w:rPr>
              <w:t>53</w:t>
            </w:r>
            <w:r w:rsidR="00B26289">
              <w:rPr>
                <w:noProof/>
                <w:webHidden/>
              </w:rPr>
              <w:fldChar w:fldCharType="end"/>
            </w:r>
          </w:hyperlink>
        </w:p>
        <w:p w14:paraId="343B8CF2" w14:textId="77777777" w:rsidR="00B26289" w:rsidRDefault="008240F9">
          <w:pPr>
            <w:pStyle w:val="30"/>
            <w:tabs>
              <w:tab w:val="right" w:leader="dot" w:pos="8720"/>
            </w:tabs>
            <w:spacing w:before="163" w:after="163"/>
            <w:ind w:left="960" w:firstLine="480"/>
            <w:rPr>
              <w:rFonts w:asciiTheme="minorHAnsi" w:eastAsiaTheme="minorEastAsia" w:hAnsiTheme="minorHAnsi"/>
              <w:noProof/>
              <w:sz w:val="21"/>
              <w:szCs w:val="22"/>
            </w:rPr>
          </w:pPr>
          <w:hyperlink w:anchor="_Toc148196244" w:history="1">
            <w:r w:rsidR="00B26289" w:rsidRPr="007B6D75">
              <w:rPr>
                <w:rStyle w:val="af3"/>
                <w:rFonts w:eastAsia="方正小标宋简体"/>
                <w:noProof/>
              </w:rPr>
              <w:t>3.4.2</w:t>
            </w:r>
            <w:r w:rsidR="00B26289" w:rsidRPr="007B6D75">
              <w:rPr>
                <w:rStyle w:val="af3"/>
                <w:rFonts w:ascii="方正小标宋简体" w:eastAsia="方正小标宋简体" w:hint="eastAsia"/>
                <w:noProof/>
              </w:rPr>
              <w:t xml:space="preserve"> 基于</w:t>
            </w:r>
            <w:r w:rsidR="00B26289" w:rsidRPr="007B6D75">
              <w:rPr>
                <w:rStyle w:val="af3"/>
                <w:rFonts w:ascii="方正小标宋简体" w:eastAsia="方正小标宋简体"/>
                <w:noProof/>
              </w:rPr>
              <w:t>eBPF</w:t>
            </w:r>
            <w:r w:rsidR="00B26289" w:rsidRPr="007B6D75">
              <w:rPr>
                <w:rStyle w:val="af3"/>
                <w:rFonts w:ascii="方正小标宋简体" w:eastAsia="方正小标宋简体" w:hint="eastAsia"/>
                <w:noProof/>
              </w:rPr>
              <w:t>的新一代主机安全解决方案</w:t>
            </w:r>
            <w:r w:rsidR="00B26289">
              <w:rPr>
                <w:noProof/>
                <w:webHidden/>
              </w:rPr>
              <w:tab/>
            </w:r>
            <w:r w:rsidR="00B26289">
              <w:rPr>
                <w:noProof/>
                <w:webHidden/>
              </w:rPr>
              <w:fldChar w:fldCharType="begin"/>
            </w:r>
            <w:r w:rsidR="00B26289">
              <w:rPr>
                <w:noProof/>
                <w:webHidden/>
              </w:rPr>
              <w:instrText xml:space="preserve"> PAGEREF _Toc148196244 \h </w:instrText>
            </w:r>
            <w:r w:rsidR="00B26289">
              <w:rPr>
                <w:noProof/>
                <w:webHidden/>
              </w:rPr>
            </w:r>
            <w:r w:rsidR="00B26289">
              <w:rPr>
                <w:noProof/>
                <w:webHidden/>
              </w:rPr>
              <w:fldChar w:fldCharType="separate"/>
            </w:r>
            <w:r w:rsidR="00F45125">
              <w:rPr>
                <w:noProof/>
                <w:webHidden/>
              </w:rPr>
              <w:t>54</w:t>
            </w:r>
            <w:r w:rsidR="00B26289">
              <w:rPr>
                <w:noProof/>
                <w:webHidden/>
              </w:rPr>
              <w:fldChar w:fldCharType="end"/>
            </w:r>
          </w:hyperlink>
        </w:p>
        <w:p w14:paraId="6B9B0118" w14:textId="77777777" w:rsidR="00B26289" w:rsidRDefault="008240F9">
          <w:pPr>
            <w:pStyle w:val="10"/>
            <w:spacing w:before="163" w:after="163"/>
            <w:rPr>
              <w:rFonts w:asciiTheme="minorHAnsi" w:eastAsiaTheme="minorEastAsia" w:hAnsiTheme="minorHAnsi"/>
              <w:noProof/>
              <w:sz w:val="21"/>
              <w:szCs w:val="22"/>
            </w:rPr>
          </w:pPr>
          <w:hyperlink w:anchor="_Toc148196245" w:history="1">
            <w:r w:rsidR="00B26289" w:rsidRPr="007B6D75">
              <w:rPr>
                <w:rStyle w:val="af3"/>
                <w:rFonts w:eastAsia="方正小标宋简体"/>
                <w:noProof/>
                <w:lang w:bidi="zh-CN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</w:t>
            </w:r>
            <w:r w:rsidR="00B26289" w:rsidRPr="007B6D75">
              <w:rPr>
                <w:rStyle w:val="af3"/>
                <w:rFonts w:ascii="方正小标宋简体" w:eastAsia="方正小标宋简体" w:hint="eastAsia"/>
                <w:noProof/>
              </w:rPr>
              <w:t xml:space="preserve"> 挑战与展望</w:t>
            </w:r>
            <w:r w:rsidR="00B26289">
              <w:rPr>
                <w:noProof/>
                <w:webHidden/>
              </w:rPr>
              <w:tab/>
            </w:r>
            <w:r w:rsidR="00B26289">
              <w:rPr>
                <w:noProof/>
                <w:webHidden/>
              </w:rPr>
              <w:fldChar w:fldCharType="begin"/>
            </w:r>
            <w:r w:rsidR="00B26289">
              <w:rPr>
                <w:noProof/>
                <w:webHidden/>
              </w:rPr>
              <w:instrText xml:space="preserve"> PAGEREF _Toc148196245 \h </w:instrText>
            </w:r>
            <w:r w:rsidR="00B26289">
              <w:rPr>
                <w:noProof/>
                <w:webHidden/>
              </w:rPr>
            </w:r>
            <w:r w:rsidR="00B26289">
              <w:rPr>
                <w:noProof/>
                <w:webHidden/>
              </w:rPr>
              <w:fldChar w:fldCharType="separate"/>
            </w:r>
            <w:r w:rsidR="00F45125">
              <w:rPr>
                <w:noProof/>
                <w:webHidden/>
              </w:rPr>
              <w:t>63</w:t>
            </w:r>
            <w:r w:rsidR="00B26289">
              <w:rPr>
                <w:noProof/>
                <w:webHidden/>
              </w:rPr>
              <w:fldChar w:fldCharType="end"/>
            </w:r>
          </w:hyperlink>
        </w:p>
        <w:p w14:paraId="069828CA" w14:textId="5527CC59" w:rsidR="001633F1" w:rsidRPr="00461F81" w:rsidRDefault="00FA121D" w:rsidP="00461F81">
          <w:pPr>
            <w:spacing w:before="163" w:after="163"/>
            <w:ind w:firstLine="442"/>
            <w:sectPr w:rsidR="001633F1" w:rsidRPr="00461F81" w:rsidSect="005E7123">
              <w:headerReference w:type="even" r:id="rId10"/>
              <w:headerReference w:type="default" r:id="rId11"/>
              <w:footerReference w:type="even" r:id="rId12"/>
              <w:footerReference w:type="default" r:id="rId13"/>
              <w:headerReference w:type="first" r:id="rId14"/>
              <w:footerReference w:type="first" r:id="rId15"/>
              <w:pgSz w:w="11906" w:h="16838"/>
              <w:pgMar w:top="1440" w:right="1588" w:bottom="1440" w:left="1588" w:header="851" w:footer="992" w:gutter="0"/>
              <w:cols w:space="425"/>
              <w:docGrid w:type="lines" w:linePitch="326"/>
            </w:sectPr>
          </w:pPr>
          <w:r w:rsidRPr="00014665">
            <w:rPr>
              <w:rFonts w:asciiTheme="minorEastAsia" w:hAnsiTheme="minorEastAsia"/>
              <w:b/>
              <w:bCs/>
              <w:sz w:val="22"/>
              <w:szCs w:val="28"/>
              <w:lang w:val="zh-CN"/>
            </w:rPr>
            <w:fldChar w:fldCharType="end"/>
          </w:r>
        </w:p>
      </w:sdtContent>
    </w:sdt>
    <w:p w14:paraId="445AAE54" w14:textId="1E48DA9C" w:rsidR="00FA121D" w:rsidRPr="00A87BF8" w:rsidRDefault="00FA121D" w:rsidP="00FA121D">
      <w:pPr>
        <w:pStyle w:val="1"/>
        <w:spacing w:before="163" w:after="163"/>
        <w:rPr>
          <w:rFonts w:ascii="方正小标宋简体" w:eastAsia="方正小标宋简体" w:hAnsiTheme="majorEastAsia"/>
        </w:rPr>
      </w:pPr>
      <w:bookmarkStart w:id="1" w:name="_Toc142386424"/>
      <w:bookmarkStart w:id="2" w:name="_Ref147674042"/>
      <w:bookmarkStart w:id="3" w:name="_Ref147674055"/>
      <w:bookmarkStart w:id="4" w:name="_Toc148196219"/>
      <w:r w:rsidRPr="00A87BF8">
        <w:rPr>
          <w:rFonts w:ascii="方正小标宋简体" w:eastAsia="方正小标宋简体" w:hAnsiTheme="majorEastAsia" w:hint="eastAsia"/>
        </w:rPr>
        <w:lastRenderedPageBreak/>
        <w:t>eBPF</w:t>
      </w:r>
      <w:bookmarkEnd w:id="1"/>
      <w:r w:rsidRPr="00A87BF8">
        <w:rPr>
          <w:rFonts w:ascii="方正小标宋简体" w:eastAsia="方正小标宋简体" w:hAnsiTheme="majorEastAsia" w:hint="eastAsia"/>
        </w:rPr>
        <w:t>简介</w:t>
      </w:r>
      <w:bookmarkEnd w:id="2"/>
      <w:bookmarkEnd w:id="3"/>
      <w:bookmarkEnd w:id="4"/>
    </w:p>
    <w:p w14:paraId="65DE9EC9" w14:textId="78114624" w:rsidR="00FA121D" w:rsidRPr="00A87BF8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/>
        </w:rPr>
        <w:t>eBPF是一项起源于Linux内核的革命性技术，可以在特权上下文中(如操作系统内核)</w:t>
      </w:r>
      <w:proofErr w:type="gramStart"/>
      <w:r w:rsidRPr="00A87BF8">
        <w:rPr>
          <w:rFonts w:ascii="方正楷体简体" w:eastAsia="方正楷体简体" w:hAnsi="方正楷体简体"/>
        </w:rPr>
        <w:t>运行沙盒程序</w:t>
      </w:r>
      <w:proofErr w:type="gramEnd"/>
      <w:r w:rsidRPr="00A87BF8">
        <w:rPr>
          <w:rFonts w:ascii="方正楷体简体" w:eastAsia="方正楷体简体" w:hAnsi="方正楷体简体"/>
        </w:rPr>
        <w:t>。</w:t>
      </w:r>
      <w:r w:rsidR="00A23E70" w:rsidRPr="00A23E70">
        <w:rPr>
          <w:rFonts w:ascii="方正楷体简体" w:eastAsia="方正楷体简体" w:hAnsi="方正楷体简体" w:hint="eastAsia"/>
        </w:rPr>
        <w:t>它可以安全有效地扩展内核的功能，并且不需要更改内核源代码或加载内核模块。</w:t>
      </w:r>
    </w:p>
    <w:p w14:paraId="287E6FCB" w14:textId="6BCEA0FB" w:rsidR="00FA121D" w:rsidRPr="00A87BF8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 w:hint="eastAsia"/>
        </w:rPr>
        <w:t>内核因</w:t>
      </w:r>
      <w:r w:rsidRPr="00A87BF8">
        <w:rPr>
          <w:rFonts w:ascii="方正楷体简体" w:eastAsia="方正楷体简体" w:hAnsi="方正楷体简体"/>
        </w:rPr>
        <w:t>具有监督和控制整个系统的特权，一直是实现可观察性、安全性和网络功能的理想场所。同时，由于对稳定性和安全性的高要求，</w:t>
      </w:r>
      <w:r w:rsidR="00604CF6" w:rsidRPr="00A87BF8">
        <w:rPr>
          <w:rFonts w:ascii="方正楷体简体" w:eastAsia="方正楷体简体" w:hAnsi="方正楷体简体"/>
        </w:rPr>
        <w:t>内核</w:t>
      </w:r>
      <w:r w:rsidRPr="00A87BF8">
        <w:rPr>
          <w:rFonts w:ascii="方正楷体简体" w:eastAsia="方正楷体简体" w:hAnsi="方正楷体简体"/>
        </w:rPr>
        <w:t>发展</w:t>
      </w:r>
      <w:r w:rsidR="00604CF6">
        <w:rPr>
          <w:rFonts w:ascii="方正楷体简体" w:eastAsia="方正楷体简体" w:hAnsi="方正楷体简体" w:hint="eastAsia"/>
        </w:rPr>
        <w:t>相对</w:t>
      </w:r>
      <w:r w:rsidRPr="00A87BF8">
        <w:rPr>
          <w:rFonts w:ascii="方正楷体简体" w:eastAsia="方正楷体简体" w:hAnsi="方正楷体简体" w:hint="eastAsia"/>
        </w:rPr>
        <w:t>缓慢</w:t>
      </w:r>
      <w:r w:rsidR="00604CF6">
        <w:rPr>
          <w:rFonts w:ascii="方正楷体简体" w:eastAsia="方正楷体简体" w:hAnsi="方正楷体简体"/>
        </w:rPr>
        <w:t>，与</w:t>
      </w:r>
      <w:r w:rsidRPr="00A87BF8">
        <w:rPr>
          <w:rFonts w:ascii="方正楷体简体" w:eastAsia="方正楷体简体" w:hAnsi="方正楷体简体" w:hint="eastAsia"/>
        </w:rPr>
        <w:t>内核</w:t>
      </w:r>
      <w:r w:rsidRPr="00A87BF8">
        <w:rPr>
          <w:rFonts w:ascii="方正楷体简体" w:eastAsia="方正楷体简体" w:hAnsi="方正楷体简体"/>
        </w:rPr>
        <w:t>之外实现的功能相比，创新速度</w:t>
      </w:r>
      <w:r w:rsidR="00E16645">
        <w:rPr>
          <w:rFonts w:ascii="方正楷体简体" w:eastAsia="方正楷体简体" w:hAnsi="方正楷体简体" w:hint="eastAsia"/>
        </w:rPr>
        <w:t>较慢</w:t>
      </w:r>
      <w:r w:rsidRPr="00A87BF8">
        <w:rPr>
          <w:rFonts w:ascii="方正楷体简体" w:eastAsia="方正楷体简体" w:hAnsi="方正楷体简体"/>
        </w:rPr>
        <w:t>。</w:t>
      </w:r>
    </w:p>
    <w:p w14:paraId="1593925E" w14:textId="7D7A4F0C" w:rsidR="00FA121D" w:rsidRPr="00A87BF8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/>
        </w:rPr>
        <w:t>eBPF从根本上改变了</w:t>
      </w:r>
      <w:r w:rsidR="008C440A">
        <w:rPr>
          <w:rFonts w:ascii="方正楷体简体" w:eastAsia="方正楷体简体" w:hAnsi="方正楷体简体" w:hint="eastAsia"/>
        </w:rPr>
        <w:t>上述</w:t>
      </w:r>
      <w:r w:rsidRPr="00A87BF8">
        <w:rPr>
          <w:rFonts w:ascii="方正楷体简体" w:eastAsia="方正楷体简体" w:hAnsi="方正楷体简体" w:hint="eastAsia"/>
        </w:rPr>
        <w:t>情况，</w:t>
      </w:r>
      <w:r w:rsidRPr="00A87BF8">
        <w:rPr>
          <w:rFonts w:ascii="方正楷体简体" w:eastAsia="方正楷体简体" w:hAnsi="方正楷体简体"/>
        </w:rPr>
        <w:t>它允许在</w:t>
      </w:r>
      <w:r w:rsidRPr="00A87BF8">
        <w:rPr>
          <w:rFonts w:ascii="方正楷体简体" w:eastAsia="方正楷体简体" w:hAnsi="方正楷体简体" w:hint="eastAsia"/>
        </w:rPr>
        <w:t>内核</w:t>
      </w:r>
      <w:r w:rsidRPr="00A87BF8">
        <w:rPr>
          <w:rFonts w:ascii="方正楷体简体" w:eastAsia="方正楷体简体" w:hAnsi="方正楷体简体"/>
        </w:rPr>
        <w:t>中运行沙箱程序，</w:t>
      </w:r>
      <w:r w:rsidRPr="00A87BF8">
        <w:rPr>
          <w:rFonts w:ascii="方正楷体简体" w:eastAsia="方正楷体简体" w:hAnsi="方正楷体简体" w:hint="eastAsia"/>
        </w:rPr>
        <w:t>即通过</w:t>
      </w:r>
      <w:r w:rsidRPr="00A87BF8">
        <w:rPr>
          <w:rFonts w:ascii="方正楷体简体" w:eastAsia="方正楷体简体" w:hAnsi="方正楷体简体"/>
        </w:rPr>
        <w:t>运行eBPF程序向</w:t>
      </w:r>
      <w:r w:rsidRPr="00A87BF8">
        <w:rPr>
          <w:rFonts w:ascii="方正楷体简体" w:eastAsia="方正楷体简体" w:hAnsi="方正楷体简体" w:hint="eastAsia"/>
        </w:rPr>
        <w:t>正在运行中的</w:t>
      </w:r>
      <w:r w:rsidRPr="00A87BF8">
        <w:rPr>
          <w:rFonts w:ascii="方正楷体简体" w:eastAsia="方正楷体简体" w:hAnsi="方正楷体简体"/>
        </w:rPr>
        <w:t>操作系统添加额外的功能，</w:t>
      </w:r>
      <w:r w:rsidRPr="00A87BF8">
        <w:rPr>
          <w:rFonts w:ascii="方正楷体简体" w:eastAsia="方正楷体简体" w:hAnsi="方正楷体简体" w:hint="eastAsia"/>
        </w:rPr>
        <w:t>并通过</w:t>
      </w:r>
      <w:r w:rsidR="007478EB" w:rsidRPr="00A87BF8">
        <w:rPr>
          <w:rFonts w:ascii="方正楷体简体" w:eastAsia="方正楷体简体" w:hAnsi="方正楷体简体"/>
        </w:rPr>
        <w:t>验证引擎</w:t>
      </w:r>
      <w:r w:rsidRPr="00A87BF8">
        <w:rPr>
          <w:rFonts w:ascii="方正楷体简体" w:eastAsia="方正楷体简体" w:hAnsi="方正楷体简体"/>
        </w:rPr>
        <w:t>和</w:t>
      </w:r>
      <w:r w:rsidR="007478EB" w:rsidRPr="00A87BF8">
        <w:rPr>
          <w:rFonts w:ascii="方正楷体简体" w:eastAsia="方正楷体简体" w:hAnsi="方正楷体简体"/>
        </w:rPr>
        <w:t>即时编译器</w:t>
      </w:r>
      <w:r w:rsidRPr="00A87BF8">
        <w:rPr>
          <w:rFonts w:ascii="方正楷体简体" w:eastAsia="方正楷体简体" w:hAnsi="方正楷体简体"/>
        </w:rPr>
        <w:t>保证安全性和执行效率</w:t>
      </w:r>
      <w:r w:rsidR="00E872E0">
        <w:rPr>
          <w:rFonts w:ascii="方正楷体简体" w:eastAsia="方正楷体简体" w:hAnsi="方正楷体简体"/>
        </w:rPr>
        <w:t>，</w:t>
      </w:r>
      <w:r w:rsidRPr="00A87BF8">
        <w:rPr>
          <w:rFonts w:ascii="方正楷体简体" w:eastAsia="方正楷体简体" w:hAnsi="方正楷体简体" w:hint="eastAsia"/>
        </w:rPr>
        <w:t>由此衍生出</w:t>
      </w:r>
      <w:r w:rsidRPr="00A87BF8">
        <w:rPr>
          <w:rFonts w:ascii="方正楷体简体" w:eastAsia="方正楷体简体" w:hAnsi="方正楷体简体"/>
        </w:rPr>
        <w:t>了一</w:t>
      </w:r>
      <w:r w:rsidRPr="00A87BF8">
        <w:rPr>
          <w:rFonts w:ascii="方正楷体简体" w:eastAsia="方正楷体简体" w:hAnsi="方正楷体简体" w:hint="eastAsia"/>
        </w:rPr>
        <w:t>系列的产品和</w:t>
      </w:r>
      <w:r w:rsidRPr="00A87BF8">
        <w:rPr>
          <w:rFonts w:ascii="方正楷体简体" w:eastAsia="方正楷体简体" w:hAnsi="方正楷体简体"/>
        </w:rPr>
        <w:t>项目，</w:t>
      </w:r>
      <w:r w:rsidR="004D30AD">
        <w:rPr>
          <w:rFonts w:ascii="方正楷体简体" w:eastAsia="方正楷体简体" w:hAnsi="方正楷体简体" w:hint="eastAsia"/>
        </w:rPr>
        <w:t>涉及</w:t>
      </w:r>
      <w:r w:rsidRPr="00A87BF8">
        <w:rPr>
          <w:rFonts w:ascii="方正楷体简体" w:eastAsia="方正楷体简体" w:hAnsi="方正楷体简体"/>
        </w:rPr>
        <w:t>下一代网络、可观察性和安全</w:t>
      </w:r>
      <w:r w:rsidRPr="00A87BF8">
        <w:rPr>
          <w:rFonts w:ascii="方正楷体简体" w:eastAsia="方正楷体简体" w:hAnsi="方正楷体简体" w:hint="eastAsia"/>
        </w:rPr>
        <w:t>技术</w:t>
      </w:r>
      <w:r w:rsidRPr="00A87BF8">
        <w:rPr>
          <w:rFonts w:ascii="方正楷体简体" w:eastAsia="方正楷体简体" w:hAnsi="方正楷体简体"/>
        </w:rPr>
        <w:t>。</w:t>
      </w:r>
    </w:p>
    <w:p w14:paraId="5962EEE6" w14:textId="3222AD20" w:rsidR="00FA121D" w:rsidRPr="00A87BF8" w:rsidRDefault="00E872E0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>
        <w:rPr>
          <w:rFonts w:ascii="方正楷体简体" w:eastAsia="方正楷体简体" w:hAnsi="方正楷体简体" w:hint="eastAsia"/>
        </w:rPr>
        <w:t>如今</w:t>
      </w:r>
      <w:r w:rsidR="00FA121D" w:rsidRPr="00A87BF8">
        <w:rPr>
          <w:rFonts w:ascii="方正楷体简体" w:eastAsia="方正楷体简体" w:hAnsi="方正楷体简体"/>
        </w:rPr>
        <w:t>，</w:t>
      </w:r>
      <w:r w:rsidR="002B4B5C" w:rsidRPr="002B4B5C">
        <w:rPr>
          <w:rFonts w:ascii="方正楷体简体" w:eastAsia="方正楷体简体" w:hAnsi="方正楷体简体" w:hint="eastAsia"/>
        </w:rPr>
        <w:t>eBPF在多种应用场景中起到重要作用</w:t>
      </w:r>
      <w:r w:rsidR="002B4B5C">
        <w:rPr>
          <w:rFonts w:ascii="方正楷体简体" w:eastAsia="方正楷体简体" w:hAnsi="方正楷体简体" w:hint="eastAsia"/>
        </w:rPr>
        <w:t>：</w:t>
      </w:r>
      <w:r w:rsidR="00FA121D" w:rsidRPr="00A87BF8">
        <w:rPr>
          <w:rFonts w:ascii="方正楷体简体" w:eastAsia="方正楷体简体" w:hAnsi="方正楷体简体"/>
        </w:rPr>
        <w:t>在现代数据中心和云原生环境中提供高性能网络和负载</w:t>
      </w:r>
      <w:r w:rsidR="007B06C8">
        <w:rPr>
          <w:rFonts w:ascii="方正楷体简体" w:eastAsia="方正楷体简体" w:hAnsi="方正楷体简体" w:hint="eastAsia"/>
        </w:rPr>
        <w:t>均衡</w:t>
      </w:r>
      <w:r w:rsidR="005D1803">
        <w:rPr>
          <w:rFonts w:ascii="方正楷体简体" w:eastAsia="方正楷体简体" w:hAnsi="方正楷体简体" w:hint="eastAsia"/>
        </w:rPr>
        <w:t>，</w:t>
      </w:r>
      <w:r w:rsidR="00FA121D" w:rsidRPr="00A87BF8">
        <w:rPr>
          <w:rFonts w:ascii="方正楷体简体" w:eastAsia="方正楷体简体" w:hAnsi="方正楷体简体"/>
        </w:rPr>
        <w:t>以低开销提取细粒度的安全可观察性数据</w:t>
      </w:r>
      <w:r w:rsidR="005D1803">
        <w:rPr>
          <w:rFonts w:ascii="方正楷体简体" w:eastAsia="方正楷体简体" w:hAnsi="方正楷体简体"/>
        </w:rPr>
        <w:t>，</w:t>
      </w:r>
      <w:r w:rsidR="00FA121D" w:rsidRPr="00A87BF8">
        <w:rPr>
          <w:rFonts w:ascii="方正楷体简体" w:eastAsia="方正楷体简体" w:hAnsi="方正楷体简体"/>
        </w:rPr>
        <w:t>帮助应用程序开发人员跟踪应用程序</w:t>
      </w:r>
      <w:r w:rsidR="00FA121D" w:rsidRPr="00A87BF8">
        <w:rPr>
          <w:rFonts w:ascii="方正楷体简体" w:eastAsia="方正楷体简体" w:hAnsi="方正楷体简体" w:hint="eastAsia"/>
        </w:rPr>
        <w:t>的运行状态</w:t>
      </w:r>
      <w:r w:rsidR="005D1803">
        <w:rPr>
          <w:rFonts w:ascii="方正楷体简体" w:eastAsia="方正楷体简体" w:hAnsi="方正楷体简体"/>
        </w:rPr>
        <w:t>，</w:t>
      </w:r>
      <w:r w:rsidR="00FA121D" w:rsidRPr="00A87BF8">
        <w:rPr>
          <w:rFonts w:ascii="方正楷体简体" w:eastAsia="方正楷体简体" w:hAnsi="方正楷体简体" w:hint="eastAsia"/>
        </w:rPr>
        <w:t>高效进行</w:t>
      </w:r>
      <w:r w:rsidR="00FA121D" w:rsidRPr="00A87BF8">
        <w:rPr>
          <w:rFonts w:ascii="方正楷体简体" w:eastAsia="方正楷体简体" w:hAnsi="方正楷体简体"/>
        </w:rPr>
        <w:t>性能故障</w:t>
      </w:r>
      <w:r w:rsidR="00FA121D" w:rsidRPr="00A87BF8">
        <w:rPr>
          <w:rFonts w:ascii="方正楷体简体" w:eastAsia="方正楷体简体" w:hAnsi="方正楷体简体" w:hint="eastAsia"/>
        </w:rPr>
        <w:t>定位</w:t>
      </w:r>
      <w:r w:rsidR="005D1803">
        <w:rPr>
          <w:rFonts w:ascii="方正楷体简体" w:eastAsia="方正楷体简体" w:hAnsi="方正楷体简体"/>
        </w:rPr>
        <w:t>，</w:t>
      </w:r>
      <w:r w:rsidR="00FA121D" w:rsidRPr="00A87BF8">
        <w:rPr>
          <w:rFonts w:ascii="方正楷体简体" w:eastAsia="方正楷体简体" w:hAnsi="方正楷体简体" w:hint="eastAsia"/>
        </w:rPr>
        <w:t>保证</w:t>
      </w:r>
      <w:r w:rsidR="003C6DD2">
        <w:rPr>
          <w:rFonts w:ascii="方正楷体简体" w:eastAsia="方正楷体简体" w:hAnsi="方正楷体简体"/>
        </w:rPr>
        <w:t>应用程序和容器运行时安全</w:t>
      </w:r>
      <w:r w:rsidR="00FA121D" w:rsidRPr="00A87BF8">
        <w:rPr>
          <w:rFonts w:ascii="方正楷体简体" w:eastAsia="方正楷体简体" w:hAnsi="方正楷体简体"/>
        </w:rPr>
        <w:t>等。</w:t>
      </w:r>
    </w:p>
    <w:p w14:paraId="4373C3B9" w14:textId="77777777" w:rsidR="00FA121D" w:rsidRPr="00A87BF8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/>
        </w:rPr>
        <w:t>eBPF</w:t>
      </w:r>
      <w:r w:rsidRPr="00A87BF8">
        <w:rPr>
          <w:rFonts w:ascii="方正楷体简体" w:eastAsia="方正楷体简体" w:hAnsi="方正楷体简体" w:hint="eastAsia"/>
        </w:rPr>
        <w:t>引领的</w:t>
      </w:r>
      <w:r w:rsidRPr="00A87BF8">
        <w:rPr>
          <w:rFonts w:ascii="方正楷体简体" w:eastAsia="方正楷体简体" w:hAnsi="方正楷体简体"/>
        </w:rPr>
        <w:t>创新才刚刚开始，</w:t>
      </w:r>
      <w:r w:rsidRPr="00A87BF8">
        <w:rPr>
          <w:rFonts w:ascii="方正楷体简体" w:eastAsia="方正楷体简体" w:hAnsi="方正楷体简体" w:hint="eastAsia"/>
        </w:rPr>
        <w:t>一切皆有可能</w:t>
      </w:r>
      <w:r w:rsidRPr="00A87BF8">
        <w:rPr>
          <w:rFonts w:ascii="方正楷体简体" w:eastAsia="方正楷体简体" w:hAnsi="方正楷体简体"/>
        </w:rPr>
        <w:t>。</w:t>
      </w:r>
    </w:p>
    <w:p w14:paraId="4B2865B3" w14:textId="60363239" w:rsidR="00FA121D" w:rsidRPr="00A87BF8" w:rsidRDefault="00FA121D" w:rsidP="00FA121D">
      <w:pPr>
        <w:pStyle w:val="1"/>
        <w:spacing w:before="163" w:after="163"/>
        <w:rPr>
          <w:rFonts w:ascii="方正小标宋简体" w:eastAsia="方正小标宋简体"/>
        </w:rPr>
      </w:pPr>
      <w:bookmarkStart w:id="5" w:name="_Toc142386425"/>
      <w:bookmarkStart w:id="6" w:name="_Toc148196220"/>
      <w:r w:rsidRPr="00A87BF8">
        <w:rPr>
          <w:rFonts w:ascii="方正小标宋简体" w:eastAsia="方正小标宋简体" w:hint="eastAsia"/>
        </w:rPr>
        <w:lastRenderedPageBreak/>
        <w:t>eBPF技术介绍</w:t>
      </w:r>
      <w:bookmarkEnd w:id="5"/>
      <w:bookmarkEnd w:id="6"/>
    </w:p>
    <w:p w14:paraId="67D26788" w14:textId="1A31B13E" w:rsidR="00FA121D" w:rsidRPr="00A87BF8" w:rsidRDefault="00FA121D" w:rsidP="00FA121D">
      <w:pPr>
        <w:pStyle w:val="2"/>
        <w:spacing w:before="163" w:after="163"/>
        <w:rPr>
          <w:rFonts w:ascii="方正小标宋简体" w:eastAsia="方正小标宋简体"/>
        </w:rPr>
      </w:pPr>
      <w:bookmarkStart w:id="7" w:name="_Toc142386426"/>
      <w:bookmarkStart w:id="8" w:name="_Toc148196221"/>
      <w:r w:rsidRPr="00A87BF8">
        <w:rPr>
          <w:rFonts w:ascii="方正小标宋简体" w:eastAsia="方正小标宋简体" w:hint="eastAsia"/>
        </w:rPr>
        <w:t>eBPF架构</w:t>
      </w:r>
      <w:bookmarkEnd w:id="7"/>
      <w:bookmarkEnd w:id="8"/>
    </w:p>
    <w:p w14:paraId="0DDAAEA4" w14:textId="0CB8CFC2" w:rsidR="00FA121D" w:rsidRPr="00A87BF8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 w:hint="eastAsia"/>
        </w:rPr>
        <w:t>eBPF</w:t>
      </w:r>
      <w:r w:rsidR="00565667">
        <w:rPr>
          <w:rFonts w:ascii="方正楷体简体" w:eastAsia="方正楷体简体" w:hAnsi="方正楷体简体" w:hint="eastAsia"/>
        </w:rPr>
        <w:t>包括</w:t>
      </w:r>
      <w:r w:rsidRPr="00A87BF8">
        <w:rPr>
          <w:rFonts w:ascii="方正楷体简体" w:eastAsia="方正楷体简体" w:hAnsi="方正楷体简体" w:hint="eastAsia"/>
        </w:rPr>
        <w:t>用户空间程序和内核程序两部分，用户空间程序负责加载</w:t>
      </w:r>
      <w:r w:rsidR="006B3677">
        <w:rPr>
          <w:rFonts w:ascii="方正楷体简体" w:eastAsia="方正楷体简体" w:hAnsi="方正楷体简体" w:hint="eastAsia"/>
        </w:rPr>
        <w:t>BPF</w:t>
      </w:r>
      <w:r w:rsidRPr="00A87BF8">
        <w:rPr>
          <w:rFonts w:ascii="方正楷体简体" w:eastAsia="方正楷体简体" w:hAnsi="方正楷体简体" w:hint="eastAsia"/>
        </w:rPr>
        <w:t>字节码至内核，内核中的BPF</w:t>
      </w:r>
      <w:r w:rsidR="00126CF9">
        <w:rPr>
          <w:rFonts w:ascii="方正楷体简体" w:eastAsia="方正楷体简体" w:hAnsi="方正楷体简体" w:hint="eastAsia"/>
        </w:rPr>
        <w:t>程序</w:t>
      </w:r>
      <w:r w:rsidRPr="00A87BF8">
        <w:rPr>
          <w:rFonts w:ascii="方正楷体简体" w:eastAsia="方正楷体简体" w:hAnsi="方正楷体简体" w:hint="eastAsia"/>
        </w:rPr>
        <w:t>负责在内核中执行特定事件，用户空间程序与内核BPF程序可以使用map结构实现双向通信，这为内核中运行的BPF程</w:t>
      </w:r>
      <w:r w:rsidR="007B64E9">
        <w:rPr>
          <w:rFonts w:ascii="方正楷体简体" w:eastAsia="方正楷体简体" w:hAnsi="方正楷体简体" w:hint="eastAsia"/>
        </w:rPr>
        <w:t>序提供了更加灵活的控制。</w:t>
      </w:r>
      <w:r w:rsidRPr="00A87BF8">
        <w:rPr>
          <w:rFonts w:ascii="方正楷体简体" w:eastAsia="方正楷体简体" w:hAnsi="方正楷体简体" w:hint="eastAsia"/>
        </w:rPr>
        <w:t>eBPF的</w:t>
      </w:r>
      <w:r w:rsidRPr="00A87BF8">
        <w:rPr>
          <w:rFonts w:ascii="方正楷体简体" w:eastAsia="方正楷体简体" w:hAnsi="方正楷体简体"/>
        </w:rPr>
        <w:t>工作逻辑</w:t>
      </w:r>
      <w:r w:rsidRPr="00A87BF8">
        <w:rPr>
          <w:rFonts w:ascii="方正楷体简体" w:eastAsia="方正楷体简体" w:hAnsi="方正楷体简体" w:hint="eastAsia"/>
        </w:rPr>
        <w:t>如下</w:t>
      </w:r>
      <w:r w:rsidRPr="00A87BF8">
        <w:rPr>
          <w:rFonts w:ascii="方正楷体简体" w:eastAsia="方正楷体简体" w:hAnsi="方正楷体简体"/>
        </w:rPr>
        <w:t>：</w:t>
      </w:r>
    </w:p>
    <w:p w14:paraId="196A8214" w14:textId="77777777" w:rsidR="00FA121D" w:rsidRPr="00A87BF8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/>
        </w:rPr>
        <w:t>1、</w:t>
      </w:r>
      <w:r w:rsidRPr="00A87BF8">
        <w:rPr>
          <w:rFonts w:ascii="方正楷体简体" w:eastAsia="方正楷体简体" w:hAnsi="方正楷体简体" w:hint="eastAsia"/>
        </w:rPr>
        <w:t>e</w:t>
      </w:r>
      <w:r w:rsidRPr="00A87BF8">
        <w:rPr>
          <w:rFonts w:ascii="方正楷体简体" w:eastAsia="方正楷体简体" w:hAnsi="方正楷体简体"/>
        </w:rPr>
        <w:t>BPF Program通过LLVM/Clang编译成eBPF定义的字节码</w:t>
      </w:r>
      <w:r w:rsidRPr="00A87BF8">
        <w:rPr>
          <w:rFonts w:ascii="方正楷体简体" w:eastAsia="方正楷体简体" w:hAnsi="方正楷体简体" w:hint="eastAsia"/>
        </w:rPr>
        <w:t>；</w:t>
      </w:r>
    </w:p>
    <w:p w14:paraId="260CEB18" w14:textId="77777777" w:rsidR="00FA121D" w:rsidRPr="00A87BF8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/>
        </w:rPr>
        <w:t>2、通过系统调用bpf()将字节码指令传入内核中</w:t>
      </w:r>
      <w:r w:rsidRPr="00A87BF8">
        <w:rPr>
          <w:rFonts w:ascii="方正楷体简体" w:eastAsia="方正楷体简体" w:hAnsi="方正楷体简体" w:hint="eastAsia"/>
        </w:rPr>
        <w:t>；</w:t>
      </w:r>
    </w:p>
    <w:p w14:paraId="58A3C98A" w14:textId="77777777" w:rsidR="00FA121D" w:rsidRPr="00A87BF8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/>
        </w:rPr>
        <w:t>3、</w:t>
      </w:r>
      <w:r w:rsidRPr="00A87BF8">
        <w:rPr>
          <w:rFonts w:ascii="方正楷体简体" w:eastAsia="方正楷体简体" w:hAnsi="方正楷体简体" w:hint="eastAsia"/>
        </w:rPr>
        <w:t>由</w:t>
      </w:r>
      <w:r w:rsidRPr="00A87BF8">
        <w:rPr>
          <w:rFonts w:ascii="方正楷体简体" w:eastAsia="方正楷体简体" w:hAnsi="方正楷体简体"/>
        </w:rPr>
        <w:t>Verifier检验字节码的安全性、合</w:t>
      </w:r>
      <w:proofErr w:type="gramStart"/>
      <w:r w:rsidRPr="00A87BF8">
        <w:rPr>
          <w:rFonts w:ascii="方正楷体简体" w:eastAsia="方正楷体简体" w:hAnsi="方正楷体简体"/>
        </w:rPr>
        <w:t>规</w:t>
      </w:r>
      <w:proofErr w:type="gramEnd"/>
      <w:r w:rsidRPr="00A87BF8">
        <w:rPr>
          <w:rFonts w:ascii="方正楷体简体" w:eastAsia="方正楷体简体" w:hAnsi="方正楷体简体"/>
        </w:rPr>
        <w:t>性</w:t>
      </w:r>
      <w:r w:rsidRPr="00A87BF8">
        <w:rPr>
          <w:rFonts w:ascii="方正楷体简体" w:eastAsia="方正楷体简体" w:hAnsi="方正楷体简体" w:hint="eastAsia"/>
        </w:rPr>
        <w:t>；</w:t>
      </w:r>
    </w:p>
    <w:p w14:paraId="1E779A76" w14:textId="04F840DB" w:rsidR="00FA121D" w:rsidRPr="00A87BF8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 w:hint="eastAsia"/>
        </w:rPr>
        <w:t>4</w:t>
      </w:r>
      <w:r w:rsidRPr="00A87BF8">
        <w:rPr>
          <w:rFonts w:ascii="方正楷体简体" w:eastAsia="方正楷体简体" w:hAnsi="方正楷体简体"/>
        </w:rPr>
        <w:t>、在确认字节</w:t>
      </w:r>
      <w:proofErr w:type="gramStart"/>
      <w:r w:rsidRPr="00A87BF8">
        <w:rPr>
          <w:rFonts w:ascii="方正楷体简体" w:eastAsia="方正楷体简体" w:hAnsi="方正楷体简体"/>
        </w:rPr>
        <w:t>码</w:t>
      </w:r>
      <w:r w:rsidR="00631741">
        <w:rPr>
          <w:rFonts w:ascii="方正楷体简体" w:eastAsia="方正楷体简体" w:hAnsi="方正楷体简体" w:hint="eastAsia"/>
        </w:rPr>
        <w:t>程序</w:t>
      </w:r>
      <w:proofErr w:type="gramEnd"/>
      <w:r w:rsidR="00631741">
        <w:rPr>
          <w:rFonts w:ascii="方正楷体简体" w:eastAsia="方正楷体简体" w:hAnsi="方正楷体简体" w:hint="eastAsia"/>
        </w:rPr>
        <w:t>的</w:t>
      </w:r>
      <w:r w:rsidRPr="00A87BF8">
        <w:rPr>
          <w:rFonts w:ascii="方正楷体简体" w:eastAsia="方正楷体简体" w:hAnsi="方正楷体简体"/>
        </w:rPr>
        <w:t>安全</w:t>
      </w:r>
      <w:r w:rsidR="00631741">
        <w:rPr>
          <w:rFonts w:ascii="方正楷体简体" w:eastAsia="方正楷体简体" w:hAnsi="方正楷体简体" w:hint="eastAsia"/>
        </w:rPr>
        <w:t>性</w:t>
      </w:r>
      <w:r w:rsidRPr="00A87BF8">
        <w:rPr>
          <w:rFonts w:ascii="方正楷体简体" w:eastAsia="方正楷体简体" w:hAnsi="方正楷体简体"/>
        </w:rPr>
        <w:t>后，</w:t>
      </w:r>
      <w:r w:rsidRPr="00A87BF8">
        <w:rPr>
          <w:rFonts w:ascii="方正楷体简体" w:eastAsia="方正楷体简体" w:hAnsi="方正楷体简体" w:hint="eastAsia"/>
        </w:rPr>
        <w:t>JIT</w:t>
      </w:r>
      <w:r w:rsidRPr="00A87BF8">
        <w:rPr>
          <w:rFonts w:ascii="方正楷体简体" w:eastAsia="方正楷体简体" w:hAnsi="方正楷体简体"/>
        </w:rPr>
        <w:t xml:space="preserve"> C</w:t>
      </w:r>
      <w:r w:rsidRPr="00A87BF8">
        <w:rPr>
          <w:rFonts w:ascii="方正楷体简体" w:eastAsia="方正楷体简体" w:hAnsi="方正楷体简体" w:hint="eastAsia"/>
        </w:rPr>
        <w:t>ompiler会将其转换成可以在当前系统运行的机器码；</w:t>
      </w:r>
    </w:p>
    <w:p w14:paraId="6D6D66D9" w14:textId="77777777" w:rsidR="00FA121D" w:rsidRPr="00A87BF8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/>
        </w:rPr>
        <w:t>5、</w:t>
      </w:r>
      <w:r w:rsidRPr="00A87BF8">
        <w:rPr>
          <w:rFonts w:ascii="方正楷体简体" w:eastAsia="方正楷体简体" w:hAnsi="方正楷体简体" w:hint="eastAsia"/>
        </w:rPr>
        <w:t>根据程序类型的不同，把可运行机器码挂载到内核不同的位置/HOOK点；</w:t>
      </w:r>
    </w:p>
    <w:p w14:paraId="190F85B3" w14:textId="11AB9008" w:rsidR="00FA121D" w:rsidRPr="00A87BF8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 w:hint="eastAsia"/>
        </w:rPr>
        <w:t>6</w:t>
      </w:r>
      <w:r w:rsidRPr="00A87BF8">
        <w:rPr>
          <w:rFonts w:ascii="方正楷体简体" w:eastAsia="方正楷体简体" w:hAnsi="方正楷体简体"/>
        </w:rPr>
        <w:t>、</w:t>
      </w:r>
      <w:r w:rsidRPr="00A87BF8">
        <w:rPr>
          <w:rFonts w:ascii="方正楷体简体" w:eastAsia="方正楷体简体" w:hAnsi="方正楷体简体" w:hint="eastAsia"/>
        </w:rPr>
        <w:t>等待触发执行，</w:t>
      </w:r>
      <w:r w:rsidR="00B26C21" w:rsidRPr="00A87BF8">
        <w:rPr>
          <w:rFonts w:ascii="方正楷体简体" w:eastAsia="方正楷体简体" w:hAnsi="方正楷体简体" w:hint="eastAsia"/>
        </w:rPr>
        <w:t>其中</w:t>
      </w:r>
      <w:r w:rsidRPr="00A87BF8">
        <w:rPr>
          <w:rFonts w:ascii="方正楷体简体" w:eastAsia="方正楷体简体" w:hAnsi="方正楷体简体" w:hint="eastAsia"/>
        </w:rPr>
        <w:t>不同的程序类型、不同的HOOK点的触发时机是不相同的；</w:t>
      </w:r>
      <w:r w:rsidR="00B26C21">
        <w:rPr>
          <w:rFonts w:ascii="方正楷体简体" w:eastAsia="方正楷体简体" w:hAnsi="方正楷体简体" w:hint="eastAsia"/>
        </w:rPr>
        <w:t>并且</w:t>
      </w:r>
      <w:r w:rsidRPr="00A87BF8">
        <w:rPr>
          <w:rFonts w:ascii="方正楷体简体" w:eastAsia="方正楷体简体" w:hAnsi="方正楷体简体" w:hint="eastAsia"/>
        </w:rPr>
        <w:t>在eBPF程序运行过程中，</w:t>
      </w:r>
      <w:r w:rsidRPr="00A87BF8">
        <w:rPr>
          <w:rFonts w:ascii="方正楷体简体" w:eastAsia="方正楷体简体" w:hAnsi="方正楷体简体"/>
        </w:rPr>
        <w:t>用户空间</w:t>
      </w:r>
      <w:r w:rsidRPr="00A87BF8">
        <w:rPr>
          <w:rFonts w:ascii="方正楷体简体" w:eastAsia="方正楷体简体" w:hAnsi="方正楷体简体" w:hint="eastAsia"/>
        </w:rPr>
        <w:t>可</w:t>
      </w:r>
      <w:r w:rsidRPr="00A87BF8">
        <w:rPr>
          <w:rFonts w:ascii="方正楷体简体" w:eastAsia="方正楷体简体" w:hAnsi="方正楷体简体"/>
        </w:rPr>
        <w:t>通过</w:t>
      </w:r>
      <w:r w:rsidRPr="00A87BF8">
        <w:rPr>
          <w:rFonts w:ascii="方正楷体简体" w:eastAsia="方正楷体简体" w:hAnsi="方正楷体简体" w:hint="eastAsia"/>
        </w:rPr>
        <w:t>e</w:t>
      </w:r>
      <w:r w:rsidRPr="00A87BF8">
        <w:rPr>
          <w:rFonts w:ascii="方正楷体简体" w:eastAsia="方正楷体简体" w:hAnsi="方正楷体简体"/>
        </w:rPr>
        <w:t>BPF map与内核</w:t>
      </w:r>
      <w:r w:rsidRPr="00A87BF8">
        <w:rPr>
          <w:rFonts w:ascii="方正楷体简体" w:eastAsia="方正楷体简体" w:hAnsi="方正楷体简体" w:hint="eastAsia"/>
        </w:rPr>
        <w:t>进行双向</w:t>
      </w:r>
      <w:r w:rsidRPr="00A87BF8">
        <w:rPr>
          <w:rFonts w:ascii="方正楷体简体" w:eastAsia="方正楷体简体" w:hAnsi="方正楷体简体"/>
        </w:rPr>
        <w:t>通信</w:t>
      </w:r>
      <w:r w:rsidRPr="00A87BF8">
        <w:rPr>
          <w:rFonts w:ascii="方正楷体简体" w:eastAsia="方正楷体简体" w:hAnsi="方正楷体简体" w:hint="eastAsia"/>
        </w:rPr>
        <w:t>；</w:t>
      </w:r>
    </w:p>
    <w:p w14:paraId="0388E90A" w14:textId="77777777" w:rsidR="00FA121D" w:rsidRDefault="00FA121D" w:rsidP="00927F64">
      <w:pPr>
        <w:spacing w:before="163" w:after="163"/>
        <w:ind w:firstLineChars="0" w:firstLine="0"/>
        <w:jc w:val="center"/>
      </w:pPr>
      <w:r w:rsidRPr="00D9563F">
        <w:rPr>
          <w:noProof/>
        </w:rPr>
        <w:lastRenderedPageBreak/>
        <w:drawing>
          <wp:inline distT="0" distB="0" distL="0" distR="0" wp14:anchorId="7BBBEC12" wp14:editId="521AFE31">
            <wp:extent cx="5033175" cy="2626003"/>
            <wp:effectExtent l="0" t="0" r="0" b="317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284" cy="262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0E346" w14:textId="3F1CC747" w:rsidR="00FA121D" w:rsidRPr="004B105A" w:rsidRDefault="00FA121D" w:rsidP="00FA121D">
      <w:pPr>
        <w:spacing w:before="163" w:after="163"/>
        <w:ind w:firstLine="480"/>
        <w:jc w:val="center"/>
      </w:pPr>
      <w:r>
        <w:rPr>
          <w:rFonts w:hint="eastAsia"/>
        </w:rPr>
        <w:t>图</w:t>
      </w:r>
      <w:r>
        <w:rPr>
          <w:rFonts w:hint="eastAsia"/>
        </w:rPr>
        <w:t>2</w:t>
      </w:r>
      <w:r w:rsidR="006F405A">
        <w:rPr>
          <w:rFonts w:hint="eastAsia"/>
        </w:rPr>
        <w:t>-1</w:t>
      </w:r>
      <w:r>
        <w:rPr>
          <w:rFonts w:hint="eastAsia"/>
        </w:rPr>
        <w:t>-1</w:t>
      </w:r>
      <w:r>
        <w:t xml:space="preserve"> </w:t>
      </w:r>
      <w:r>
        <w:rPr>
          <w:rFonts w:hint="eastAsia"/>
        </w:rPr>
        <w:t>eBPF</w:t>
      </w:r>
      <w:r>
        <w:rPr>
          <w:rFonts w:hint="eastAsia"/>
        </w:rPr>
        <w:t>基本架构与使用</w:t>
      </w:r>
      <w:r w:rsidR="00834FE9">
        <w:rPr>
          <w:rFonts w:hint="eastAsia"/>
        </w:rPr>
        <w:t>示意图</w:t>
      </w:r>
    </w:p>
    <w:p w14:paraId="3DFBC893" w14:textId="7F6946A6" w:rsidR="00FA121D" w:rsidRPr="00A87BF8" w:rsidRDefault="00FA121D" w:rsidP="00FA121D">
      <w:pPr>
        <w:pStyle w:val="3"/>
        <w:spacing w:before="163" w:after="163"/>
        <w:rPr>
          <w:rFonts w:ascii="方正小标宋简体" w:eastAsia="方正小标宋简体"/>
        </w:rPr>
      </w:pPr>
      <w:bookmarkStart w:id="9" w:name="_Toc142386427"/>
      <w:bookmarkStart w:id="10" w:name="_Toc148196222"/>
      <w:r w:rsidRPr="00A87BF8">
        <w:rPr>
          <w:rFonts w:ascii="方正小标宋简体" w:eastAsia="方正小标宋简体" w:hint="eastAsia"/>
        </w:rPr>
        <w:t>eBPF加载过程</w:t>
      </w:r>
      <w:bookmarkEnd w:id="9"/>
      <w:bookmarkEnd w:id="10"/>
    </w:p>
    <w:p w14:paraId="6966025B" w14:textId="7CA75611" w:rsidR="00FA121D" w:rsidRPr="00A87BF8" w:rsidRDefault="00FA121D" w:rsidP="007B64E9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 w:hint="eastAsia"/>
        </w:rPr>
        <w:t>编译得到</w:t>
      </w:r>
      <w:r w:rsidR="007B64E9">
        <w:rPr>
          <w:rFonts w:ascii="方正楷体简体" w:eastAsia="方正楷体简体" w:hAnsi="方正楷体简体" w:hint="eastAsia"/>
        </w:rPr>
        <w:t>的</w:t>
      </w:r>
      <w:r w:rsidRPr="00A87BF8">
        <w:rPr>
          <w:rFonts w:ascii="方正楷体简体" w:eastAsia="方正楷体简体" w:hAnsi="方正楷体简体" w:hint="eastAsia"/>
        </w:rPr>
        <w:t>BPF</w:t>
      </w:r>
      <w:r w:rsidR="007B64E9">
        <w:rPr>
          <w:rFonts w:ascii="方正楷体简体" w:eastAsia="方正楷体简体" w:hAnsi="方正楷体简体" w:hint="eastAsia"/>
        </w:rPr>
        <w:t>字节码文件</w:t>
      </w:r>
      <w:r w:rsidRPr="00A87BF8">
        <w:rPr>
          <w:rFonts w:ascii="方正楷体简体" w:eastAsia="方正楷体简体" w:hAnsi="方正楷体简体" w:hint="eastAsia"/>
        </w:rPr>
        <w:t>，经过</w:t>
      </w:r>
      <w:r w:rsidR="007B64E9" w:rsidRPr="00A87BF8">
        <w:rPr>
          <w:rFonts w:ascii="方正楷体简体" w:eastAsia="方正楷体简体" w:hAnsi="方正楷体简体" w:hint="eastAsia"/>
        </w:rPr>
        <w:t>字节码读取</w:t>
      </w:r>
      <w:r w:rsidR="007B64E9">
        <w:rPr>
          <w:rFonts w:ascii="方正楷体简体" w:eastAsia="方正楷体简体" w:hAnsi="方正楷体简体" w:hint="eastAsia"/>
        </w:rPr>
        <w:t>、重定位和Verif</w:t>
      </w:r>
      <w:r w:rsidR="007B64E9">
        <w:rPr>
          <w:rFonts w:ascii="方正楷体简体" w:eastAsia="方正楷体简体" w:hAnsi="方正楷体简体"/>
        </w:rPr>
        <w:t>i</w:t>
      </w:r>
      <w:r w:rsidR="007B64E9">
        <w:rPr>
          <w:rFonts w:ascii="方正楷体简体" w:eastAsia="方正楷体简体" w:hAnsi="方正楷体简体" w:hint="eastAsia"/>
        </w:rPr>
        <w:t>er</w:t>
      </w:r>
      <w:r w:rsidR="00F92066">
        <w:rPr>
          <w:rFonts w:ascii="方正楷体简体" w:eastAsia="方正楷体简体" w:hAnsi="方正楷体简体" w:hint="eastAsia"/>
        </w:rPr>
        <w:t>等过程</w:t>
      </w:r>
      <w:r w:rsidR="007B64E9">
        <w:rPr>
          <w:rFonts w:ascii="方正楷体简体" w:eastAsia="方正楷体简体" w:hAnsi="方正楷体简体" w:hint="eastAsia"/>
        </w:rPr>
        <w:t>，</w:t>
      </w:r>
      <w:r w:rsidR="003D433A">
        <w:rPr>
          <w:rFonts w:ascii="方正楷体简体" w:eastAsia="方正楷体简体" w:hAnsi="方正楷体简体" w:hint="eastAsia"/>
        </w:rPr>
        <w:t>加载到内核中</w:t>
      </w:r>
      <w:r w:rsidR="0014553F">
        <w:rPr>
          <w:rFonts w:ascii="方正楷体简体" w:eastAsia="方正楷体简体" w:hAnsi="方正楷体简体" w:hint="eastAsia"/>
        </w:rPr>
        <w:t>。</w:t>
      </w:r>
    </w:p>
    <w:p w14:paraId="09755B9E" w14:textId="4BD4A407" w:rsidR="00FA121D" w:rsidRPr="00A87BF8" w:rsidRDefault="00154225" w:rsidP="00F92066">
      <w:pPr>
        <w:spacing w:before="163" w:after="163"/>
        <w:ind w:left="480" w:firstLineChars="0" w:firstLine="0"/>
        <w:rPr>
          <w:rFonts w:ascii="方正楷体简体" w:eastAsia="方正楷体简体" w:hAnsi="方正楷体简体"/>
          <w:b/>
        </w:rPr>
      </w:pPr>
      <w:r w:rsidRPr="00154225">
        <w:rPr>
          <w:rFonts w:ascii="方正楷体简体" w:eastAsia="方正楷体简体" w:hAnsi="方正楷体简体" w:hint="eastAsia"/>
          <w:b/>
        </w:rPr>
        <w:t>1、</w:t>
      </w:r>
      <w:r w:rsidR="00FA121D" w:rsidRPr="00A87BF8">
        <w:rPr>
          <w:rFonts w:ascii="方正楷体简体" w:eastAsia="方正楷体简体" w:hAnsi="方正楷体简体" w:hint="eastAsia"/>
          <w:b/>
        </w:rPr>
        <w:t>字节码读取</w:t>
      </w:r>
    </w:p>
    <w:p w14:paraId="764867DB" w14:textId="071BC27B" w:rsidR="00FA121D" w:rsidRPr="00A87BF8" w:rsidRDefault="00CE7AFC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>
        <w:rPr>
          <w:rFonts w:ascii="方正楷体简体" w:eastAsia="方正楷体简体" w:hAnsi="方正楷体简体" w:hint="eastAsia"/>
        </w:rPr>
        <w:t>通常</w:t>
      </w:r>
      <w:r w:rsidR="00FA121D" w:rsidRPr="00A87BF8">
        <w:rPr>
          <w:rFonts w:ascii="方正楷体简体" w:eastAsia="方正楷体简体" w:hAnsi="方正楷体简体" w:hint="eastAsia"/>
        </w:rPr>
        <w:t>eBPF字节码文件都是ELF格式，各section中保存着字节</w:t>
      </w:r>
      <w:proofErr w:type="gramStart"/>
      <w:r w:rsidR="00FA121D" w:rsidRPr="00A87BF8">
        <w:rPr>
          <w:rFonts w:ascii="方正楷体简体" w:eastAsia="方正楷体简体" w:hAnsi="方正楷体简体" w:hint="eastAsia"/>
        </w:rPr>
        <w:t>码所有</w:t>
      </w:r>
      <w:proofErr w:type="gramEnd"/>
      <w:r w:rsidR="00FA121D" w:rsidRPr="00A87BF8">
        <w:rPr>
          <w:rFonts w:ascii="方正楷体简体" w:eastAsia="方正楷体简体" w:hAnsi="方正楷体简体" w:hint="eastAsia"/>
        </w:rPr>
        <w:t>的信息，包括字节码指令、map定义、BTF信息，以及需要重定位的变量和函数等；eBPF加载时，依照ELF格式读取字节码文件，把各种信息按照一定的格式保存起来。</w:t>
      </w:r>
    </w:p>
    <w:p w14:paraId="11BBC527" w14:textId="6243940C" w:rsidR="00FA121D" w:rsidRPr="00A87BF8" w:rsidRDefault="00F92066" w:rsidP="00FA121D">
      <w:pPr>
        <w:spacing w:before="163" w:after="163"/>
        <w:ind w:firstLine="482"/>
        <w:rPr>
          <w:rFonts w:ascii="方正楷体简体" w:eastAsia="方正楷体简体" w:hAnsi="方正楷体简体"/>
          <w:b/>
        </w:rPr>
      </w:pPr>
      <w:r>
        <w:rPr>
          <w:rFonts w:ascii="方正楷体简体" w:eastAsia="方正楷体简体" w:hAnsi="方正楷体简体" w:hint="eastAsia"/>
          <w:b/>
        </w:rPr>
        <w:t>2</w:t>
      </w:r>
      <w:r w:rsidR="00FA121D" w:rsidRPr="00A87BF8">
        <w:rPr>
          <w:rFonts w:ascii="方正楷体简体" w:eastAsia="方正楷体简体" w:hAnsi="方正楷体简体"/>
          <w:b/>
        </w:rPr>
        <w:t>、重定位</w:t>
      </w:r>
    </w:p>
    <w:p w14:paraId="6B872A21" w14:textId="3749D652" w:rsidR="00FA121D" w:rsidRPr="00A87BF8" w:rsidRDefault="00A24510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91750E">
        <w:rPr>
          <w:rFonts w:ascii="方正楷体简体" w:eastAsia="方正楷体简体" w:hAnsi="方正楷体简体" w:hint="eastAsia"/>
        </w:rPr>
        <w:t>重定位</w:t>
      </w:r>
      <w:r>
        <w:rPr>
          <w:rFonts w:ascii="方正楷体简体" w:eastAsia="方正楷体简体" w:hAnsi="方正楷体简体" w:hint="eastAsia"/>
        </w:rPr>
        <w:t>是指</w:t>
      </w:r>
      <w:r w:rsidR="0091750E" w:rsidRPr="0091750E">
        <w:rPr>
          <w:rFonts w:ascii="方正楷体简体" w:eastAsia="方正楷体简体" w:hAnsi="方正楷体简体" w:hint="eastAsia"/>
        </w:rPr>
        <w:t>在编译、加载的过程中把字节码中一些临时数据以更准确的信息进行替换</w:t>
      </w:r>
      <w:r w:rsidR="00FA121D" w:rsidRPr="00A87BF8">
        <w:rPr>
          <w:rFonts w:ascii="方正楷体简体" w:eastAsia="方正楷体简体" w:hAnsi="方正楷体简体" w:hint="eastAsia"/>
        </w:rPr>
        <w:t>，比如用map句柄替换map索引，用map地址替换map句柄。经过多轮重定位</w:t>
      </w:r>
      <w:r w:rsidR="005D3EB0">
        <w:rPr>
          <w:rFonts w:ascii="方正楷体简体" w:eastAsia="方正楷体简体" w:hAnsi="方正楷体简体" w:hint="eastAsia"/>
        </w:rPr>
        <w:t>，</w:t>
      </w:r>
      <w:r w:rsidR="00FA121D" w:rsidRPr="00A87BF8">
        <w:rPr>
          <w:rFonts w:ascii="方正楷体简体" w:eastAsia="方正楷体简体" w:hAnsi="方正楷体简体" w:hint="eastAsia"/>
        </w:rPr>
        <w:t>可以确保eBPF程序在内核中运行所需数据</w:t>
      </w:r>
      <w:r w:rsidR="005D3EB0">
        <w:rPr>
          <w:rFonts w:ascii="方正楷体简体" w:eastAsia="方正楷体简体" w:hAnsi="方正楷体简体" w:hint="eastAsia"/>
        </w:rPr>
        <w:t>的</w:t>
      </w:r>
      <w:r w:rsidR="00B50F51">
        <w:rPr>
          <w:rFonts w:ascii="方正楷体简体" w:eastAsia="方正楷体简体" w:hAnsi="方正楷体简体" w:hint="eastAsia"/>
        </w:rPr>
        <w:t>正确性</w:t>
      </w:r>
      <w:r w:rsidR="001D6C4E">
        <w:rPr>
          <w:rFonts w:ascii="方正楷体简体" w:eastAsia="方正楷体简体" w:hAnsi="方正楷体简体" w:hint="eastAsia"/>
        </w:rPr>
        <w:t>和</w:t>
      </w:r>
      <w:r w:rsidR="00B50F51" w:rsidRPr="00A87BF8">
        <w:rPr>
          <w:rFonts w:ascii="方正楷体简体" w:eastAsia="方正楷体简体" w:hAnsi="方正楷体简体" w:hint="eastAsia"/>
        </w:rPr>
        <w:t>完整性</w:t>
      </w:r>
      <w:r w:rsidR="00FA121D" w:rsidRPr="00A87BF8">
        <w:rPr>
          <w:rFonts w:ascii="方正楷体简体" w:eastAsia="方正楷体简体" w:hAnsi="方正楷体简体" w:hint="eastAsia"/>
        </w:rPr>
        <w:t>。</w:t>
      </w:r>
      <w:r w:rsidR="00FA121D" w:rsidRPr="00A87BF8">
        <w:rPr>
          <w:rFonts w:ascii="方正楷体简体" w:eastAsia="方正楷体简体" w:hAnsi="方正楷体简体"/>
        </w:rPr>
        <w:t>需要重定位的</w:t>
      </w:r>
      <w:r w:rsidR="00FA121D" w:rsidRPr="00A87BF8">
        <w:rPr>
          <w:rFonts w:ascii="方正楷体简体" w:eastAsia="方正楷体简体" w:hAnsi="方正楷体简体" w:hint="eastAsia"/>
        </w:rPr>
        <w:t>对象有</w:t>
      </w:r>
      <w:r w:rsidR="00FA121D" w:rsidRPr="00A87BF8">
        <w:rPr>
          <w:rFonts w:ascii="方正楷体简体" w:eastAsia="方正楷体简体" w:hAnsi="方正楷体简体"/>
        </w:rPr>
        <w:t>：</w:t>
      </w:r>
      <w:r w:rsidR="002B2C0D">
        <w:rPr>
          <w:rFonts w:ascii="方正楷体简体" w:eastAsia="方正楷体简体" w:hAnsi="方正楷体简体"/>
        </w:rPr>
        <w:t>m</w:t>
      </w:r>
      <w:r w:rsidR="00FA121D" w:rsidRPr="00A87BF8">
        <w:rPr>
          <w:rFonts w:ascii="方正楷体简体" w:eastAsia="方正楷体简体" w:hAnsi="方正楷体简体"/>
        </w:rPr>
        <w:t>ap、函数调用、Helper函数调用、字段、Extern内核符号和kconfig。</w:t>
      </w:r>
    </w:p>
    <w:p w14:paraId="3B682056" w14:textId="5503BEF2" w:rsidR="00FA121D" w:rsidRPr="00A87BF8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 w:hint="eastAsia"/>
        </w:rPr>
        <w:lastRenderedPageBreak/>
        <w:t>重定位</w:t>
      </w:r>
      <w:r w:rsidR="00C4134C">
        <w:rPr>
          <w:rFonts w:ascii="方正楷体简体" w:eastAsia="方正楷体简体" w:hAnsi="方正楷体简体" w:hint="eastAsia"/>
        </w:rPr>
        <w:t>操作</w:t>
      </w:r>
      <w:r w:rsidRPr="00A87BF8">
        <w:rPr>
          <w:rFonts w:ascii="方正楷体简体" w:eastAsia="方正楷体简体" w:hAnsi="方正楷体简体" w:hint="eastAsia"/>
        </w:rPr>
        <w:t>主要</w:t>
      </w:r>
      <w:r w:rsidR="0013192A">
        <w:rPr>
          <w:rFonts w:ascii="方正楷体简体" w:eastAsia="方正楷体简体" w:hAnsi="方正楷体简体" w:hint="eastAsia"/>
        </w:rPr>
        <w:t>分为</w:t>
      </w:r>
      <w:r w:rsidRPr="00A87BF8">
        <w:rPr>
          <w:rFonts w:ascii="方正楷体简体" w:eastAsia="方正楷体简体" w:hAnsi="方正楷体简体" w:hint="eastAsia"/>
        </w:rPr>
        <w:t>2类：</w:t>
      </w:r>
    </w:p>
    <w:p w14:paraId="24AD4FE5" w14:textId="0BC4ED4C" w:rsidR="00FA121D" w:rsidRPr="00A87BF8" w:rsidRDefault="00802A59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>
        <w:rPr>
          <w:rFonts w:ascii="方正楷体简体" w:eastAsia="方正楷体简体" w:hAnsi="方正楷体简体"/>
        </w:rPr>
        <w:t>1）</w:t>
      </w:r>
      <w:r w:rsidR="00FA121D" w:rsidRPr="00A87BF8">
        <w:rPr>
          <w:rFonts w:ascii="方正楷体简体" w:eastAsia="方正楷体简体" w:hAnsi="方正楷体简体"/>
        </w:rPr>
        <w:t>BPF基础设施提供了一组有限的“稳定接口”，</w:t>
      </w:r>
      <w:r w:rsidR="00FA121D" w:rsidRPr="00A87BF8">
        <w:rPr>
          <w:rFonts w:ascii="方正楷体简体" w:eastAsia="方正楷体简体" w:hAnsi="方正楷体简体" w:hint="eastAsia"/>
        </w:rPr>
        <w:t>通过</w:t>
      </w:r>
      <w:r w:rsidR="00FA121D" w:rsidRPr="00A87BF8">
        <w:rPr>
          <w:rFonts w:ascii="方正楷体简体" w:eastAsia="方正楷体简体" w:hAnsi="方正楷体简体"/>
        </w:rPr>
        <w:t>convert_ctx_access对CTX进行转换，</w:t>
      </w:r>
      <w:r w:rsidR="00FA121D" w:rsidRPr="00A87BF8">
        <w:rPr>
          <w:rFonts w:ascii="方正楷体简体" w:eastAsia="方正楷体简体" w:hAnsi="方正楷体简体" w:hint="eastAsia"/>
        </w:rPr>
        <w:t>实现</w:t>
      </w:r>
      <w:r w:rsidR="00FA121D" w:rsidRPr="00A87BF8">
        <w:rPr>
          <w:rFonts w:ascii="方正楷体简体" w:eastAsia="方正楷体简体" w:hAnsi="方正楷体简体"/>
        </w:rPr>
        <w:t>内核版本升级时</w:t>
      </w:r>
      <w:r w:rsidR="00FA121D" w:rsidRPr="00A87BF8">
        <w:rPr>
          <w:rFonts w:ascii="方正楷体简体" w:eastAsia="方正楷体简体" w:hAnsi="方正楷体简体" w:hint="eastAsia"/>
        </w:rPr>
        <w:t>的</w:t>
      </w:r>
      <w:r w:rsidR="00FA121D" w:rsidRPr="00A87BF8">
        <w:rPr>
          <w:rFonts w:ascii="方正楷体简体" w:eastAsia="方正楷体简体" w:hAnsi="方正楷体简体"/>
        </w:rPr>
        <w:t>稳定</w:t>
      </w:r>
      <w:r w:rsidR="00FA121D" w:rsidRPr="00A87BF8">
        <w:rPr>
          <w:rFonts w:ascii="方正楷体简体" w:eastAsia="方正楷体简体" w:hAnsi="方正楷体简体" w:hint="eastAsia"/>
        </w:rPr>
        <w:t>性和兼容性</w:t>
      </w:r>
      <w:r w:rsidR="00FA121D" w:rsidRPr="00A87BF8">
        <w:rPr>
          <w:rFonts w:ascii="方正楷体简体" w:eastAsia="方正楷体简体" w:hAnsi="方正楷体简体"/>
        </w:rPr>
        <w:t>。</w:t>
      </w:r>
    </w:p>
    <w:p w14:paraId="27DED710" w14:textId="48EB9880" w:rsidR="00FA121D" w:rsidRPr="00A87BF8" w:rsidRDefault="00802A59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>
        <w:rPr>
          <w:rFonts w:ascii="方正楷体简体" w:eastAsia="方正楷体简体" w:hAnsi="方正楷体简体"/>
        </w:rPr>
        <w:t>2）</w:t>
      </w:r>
      <w:r w:rsidR="00FA121D" w:rsidRPr="00A87BF8">
        <w:rPr>
          <w:rFonts w:ascii="方正楷体简体" w:eastAsia="方正楷体简体" w:hAnsi="方正楷体简体"/>
        </w:rPr>
        <w:t>CO-RE采用(BTF)</w:t>
      </w:r>
      <w:proofErr w:type="gramStart"/>
      <w:r w:rsidR="00FA121D" w:rsidRPr="00A87BF8">
        <w:rPr>
          <w:rFonts w:ascii="方正楷体简体" w:eastAsia="方正楷体简体" w:hAnsi="方正楷体简体"/>
        </w:rPr>
        <w:t>非硬编码</w:t>
      </w:r>
      <w:proofErr w:type="gramEnd"/>
      <w:r w:rsidR="00FA121D" w:rsidRPr="00A87BF8">
        <w:rPr>
          <w:rFonts w:ascii="方正楷体简体" w:eastAsia="方正楷体简体" w:hAnsi="方正楷体简体"/>
        </w:rPr>
        <w:t>的形式对成员在结构中的偏移位置进行描述，解决不同版本之间的差异</w:t>
      </w:r>
      <w:r w:rsidR="00FA121D" w:rsidRPr="00A87BF8">
        <w:rPr>
          <w:rFonts w:ascii="方正楷体简体" w:eastAsia="方正楷体简体" w:hAnsi="方正楷体简体" w:hint="eastAsia"/>
        </w:rPr>
        <w:t>性问题</w:t>
      </w:r>
      <w:r w:rsidR="00FA121D" w:rsidRPr="00A87BF8">
        <w:rPr>
          <w:rFonts w:ascii="方正楷体简体" w:eastAsia="方正楷体简体" w:hAnsi="方正楷体简体"/>
        </w:rPr>
        <w:t>。</w:t>
      </w:r>
    </w:p>
    <w:p w14:paraId="2AED569B" w14:textId="17014E4D" w:rsidR="00FA121D" w:rsidRPr="00A87BF8" w:rsidRDefault="00F92066" w:rsidP="00FA121D">
      <w:pPr>
        <w:spacing w:before="163" w:after="163"/>
        <w:ind w:firstLine="482"/>
        <w:rPr>
          <w:rFonts w:ascii="方正楷体简体" w:eastAsia="方正楷体简体" w:hAnsi="方正楷体简体"/>
          <w:b/>
        </w:rPr>
      </w:pPr>
      <w:r>
        <w:rPr>
          <w:rFonts w:ascii="方正楷体简体" w:eastAsia="方正楷体简体" w:hAnsi="方正楷体简体"/>
          <w:b/>
        </w:rPr>
        <w:t>3</w:t>
      </w:r>
      <w:r w:rsidR="00FA121D" w:rsidRPr="00A87BF8">
        <w:rPr>
          <w:rFonts w:ascii="方正楷体简体" w:eastAsia="方正楷体简体" w:hAnsi="方正楷体简体"/>
          <w:b/>
        </w:rPr>
        <w:t>、</w:t>
      </w:r>
      <w:r w:rsidR="00FA121D" w:rsidRPr="00A87BF8">
        <w:rPr>
          <w:rFonts w:ascii="方正楷体简体" w:eastAsia="方正楷体简体" w:hAnsi="方正楷体简体" w:hint="eastAsia"/>
          <w:b/>
        </w:rPr>
        <w:t>V</w:t>
      </w:r>
      <w:r w:rsidR="00FA121D" w:rsidRPr="00A87BF8">
        <w:rPr>
          <w:rFonts w:ascii="方正楷体简体" w:eastAsia="方正楷体简体" w:hAnsi="方正楷体简体"/>
          <w:b/>
        </w:rPr>
        <w:t>erifier</w:t>
      </w:r>
    </w:p>
    <w:p w14:paraId="6E205152" w14:textId="17A25260" w:rsidR="00FA121D" w:rsidRPr="00A87BF8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 w:hint="eastAsia"/>
        </w:rPr>
        <w:t>V</w:t>
      </w:r>
      <w:r w:rsidRPr="00A87BF8">
        <w:rPr>
          <w:rFonts w:ascii="方正楷体简体" w:eastAsia="方正楷体简体" w:hAnsi="方正楷体简体"/>
        </w:rPr>
        <w:t>erifier</w:t>
      </w:r>
      <w:r w:rsidRPr="00A87BF8">
        <w:rPr>
          <w:rFonts w:ascii="方正楷体简体" w:eastAsia="方正楷体简体" w:hAnsi="方正楷体简体" w:hint="eastAsia"/>
        </w:rPr>
        <w:t>是一个静态代码</w:t>
      </w:r>
      <w:r w:rsidR="008E4495">
        <w:rPr>
          <w:rFonts w:ascii="方正楷体简体" w:eastAsia="方正楷体简体" w:hAnsi="方正楷体简体" w:hint="eastAsia"/>
        </w:rPr>
        <w:t>安全检查</w:t>
      </w:r>
      <w:r w:rsidRPr="00A87BF8">
        <w:rPr>
          <w:rFonts w:ascii="方正楷体简体" w:eastAsia="方正楷体简体" w:hAnsi="方正楷体简体" w:hint="eastAsia"/>
        </w:rPr>
        <w:t>器，</w:t>
      </w:r>
      <w:r w:rsidR="008E4495" w:rsidRPr="008E4495">
        <w:rPr>
          <w:rFonts w:ascii="方正楷体简体" w:eastAsia="方正楷体简体" w:hAnsi="方正楷体简体" w:hint="eastAsia"/>
        </w:rPr>
        <w:t>用于检查eBPF程序的安全性，保证eBPF程序不会破坏内核，影响内核的稳定性。</w:t>
      </w:r>
    </w:p>
    <w:p w14:paraId="68DCAEE6" w14:textId="66FB51D4" w:rsidR="00FA121D" w:rsidRPr="00A87BF8" w:rsidRDefault="008E4495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>
        <w:rPr>
          <w:rFonts w:ascii="方正楷体简体" w:eastAsia="方正楷体简体" w:hAnsi="方正楷体简体" w:hint="eastAsia"/>
        </w:rPr>
        <w:t>安全检查</w:t>
      </w:r>
      <w:r w:rsidR="00FA121D" w:rsidRPr="00A87BF8">
        <w:rPr>
          <w:rFonts w:ascii="方正楷体简体" w:eastAsia="方正楷体简体" w:hAnsi="方正楷体简体" w:hint="eastAsia"/>
        </w:rPr>
        <w:t>主要分成两个阶段。</w:t>
      </w:r>
    </w:p>
    <w:p w14:paraId="752E8DFC" w14:textId="255350C8" w:rsidR="00FA121D" w:rsidRPr="00A87BF8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 w:hint="eastAsia"/>
        </w:rPr>
        <w:t>第一个阶段检查函数的深度和指令数，</w:t>
      </w:r>
      <w:r w:rsidR="008E4495">
        <w:rPr>
          <w:rFonts w:ascii="方正楷体简体" w:eastAsia="方正楷体简体" w:hAnsi="方正楷体简体" w:hint="eastAsia"/>
        </w:rPr>
        <w:t>通过</w:t>
      </w:r>
      <w:r w:rsidRPr="00A87BF8">
        <w:rPr>
          <w:rFonts w:ascii="方正楷体简体" w:eastAsia="方正楷体简体" w:hAnsi="方正楷体简体" w:hint="eastAsia"/>
        </w:rPr>
        <w:t>使用深度优先遍历，</w:t>
      </w:r>
      <w:r w:rsidR="008E4495" w:rsidRPr="008E4495">
        <w:rPr>
          <w:rFonts w:ascii="方正楷体简体" w:eastAsia="方正楷体简体" w:hAnsi="方正楷体简体" w:hint="eastAsia"/>
        </w:rPr>
        <w:t>来检查是否为有向无环图（DAG）</w:t>
      </w:r>
      <w:r w:rsidRPr="00A87BF8">
        <w:rPr>
          <w:rFonts w:ascii="方正楷体简体" w:eastAsia="方正楷体简体" w:hAnsi="方正楷体简体" w:hint="eastAsia"/>
        </w:rPr>
        <w:t>。</w:t>
      </w:r>
    </w:p>
    <w:p w14:paraId="1609F3FC" w14:textId="77777777" w:rsidR="00FA121D" w:rsidRPr="00A87BF8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 w:hint="eastAsia"/>
        </w:rPr>
        <w:t>第二个阶段检查每条bytecode指令，根据指令的分类（class），检查其操作寄存器的读写属性、内存访问是否越界、BPF_CALL是否符合接口协议等。</w:t>
      </w:r>
    </w:p>
    <w:p w14:paraId="16E1D2B5" w14:textId="32BB3A69" w:rsidR="00FA121D" w:rsidRPr="00A87BF8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 w:hint="eastAsia"/>
        </w:rPr>
        <w:t>指针的安全性检查在第二个阶段实现，每次把指针加载到寄存器时都会进行指针类型</w:t>
      </w:r>
      <w:r w:rsidR="001A798D">
        <w:rPr>
          <w:rFonts w:ascii="方正楷体简体" w:eastAsia="方正楷体简体" w:hAnsi="方正楷体简体" w:hint="eastAsia"/>
        </w:rPr>
        <w:t>的</w:t>
      </w:r>
      <w:r w:rsidR="002522CF">
        <w:rPr>
          <w:rFonts w:ascii="方正楷体简体" w:eastAsia="方正楷体简体" w:hAnsi="方正楷体简体" w:hint="eastAsia"/>
        </w:rPr>
        <w:t>判定，根据指针类型定义确定</w:t>
      </w:r>
      <w:r w:rsidRPr="00A87BF8">
        <w:rPr>
          <w:rFonts w:ascii="方正楷体简体" w:eastAsia="方正楷体简体" w:hAnsi="方正楷体简体" w:hint="eastAsia"/>
        </w:rPr>
        <w:t>读写属性和大小，实现针对指针操作的安全性检查；未识别的指针类型不允许解引用。</w:t>
      </w:r>
    </w:p>
    <w:p w14:paraId="1B3FED50" w14:textId="04C8582D" w:rsidR="00FA121D" w:rsidRPr="00A87BF8" w:rsidRDefault="00FA121D" w:rsidP="00FA121D">
      <w:pPr>
        <w:pStyle w:val="3"/>
        <w:spacing w:before="163" w:after="163"/>
        <w:rPr>
          <w:rFonts w:ascii="方正小标宋简体" w:eastAsia="方正小标宋简体"/>
        </w:rPr>
      </w:pPr>
      <w:bookmarkStart w:id="11" w:name="_Toc148196223"/>
      <w:r w:rsidRPr="00A87BF8">
        <w:rPr>
          <w:rFonts w:ascii="方正小标宋简体" w:eastAsia="方正小标宋简体" w:hint="eastAsia"/>
        </w:rPr>
        <w:t>JIT编译</w:t>
      </w:r>
      <w:bookmarkEnd w:id="11"/>
    </w:p>
    <w:p w14:paraId="7E7FD4A0" w14:textId="0D767FC2" w:rsidR="00FA121D" w:rsidRPr="00A87BF8" w:rsidRDefault="0024477A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/>
        </w:rPr>
        <w:t>执行</w:t>
      </w:r>
      <w:r w:rsidR="00FA121D" w:rsidRPr="00A87BF8">
        <w:rPr>
          <w:rFonts w:ascii="方正楷体简体" w:eastAsia="方正楷体简体" w:hAnsi="方正楷体简体"/>
        </w:rPr>
        <w:t>字节码是一个模拟CPU执行机器码的过程，</w:t>
      </w:r>
      <w:r w:rsidR="00FA121D" w:rsidRPr="00A87BF8">
        <w:rPr>
          <w:rFonts w:ascii="方正楷体简体" w:eastAsia="方正楷体简体" w:hAnsi="方正楷体简体" w:hint="eastAsia"/>
        </w:rPr>
        <w:t>在运行时</w:t>
      </w:r>
      <w:r w:rsidRPr="00A87BF8">
        <w:rPr>
          <w:rFonts w:ascii="方正楷体简体" w:eastAsia="方正楷体简体" w:hAnsi="方正楷体简体" w:hint="eastAsia"/>
        </w:rPr>
        <w:t>需要</w:t>
      </w:r>
      <w:r w:rsidR="00FA121D" w:rsidRPr="00A87BF8">
        <w:rPr>
          <w:rFonts w:ascii="方正楷体简体" w:eastAsia="方正楷体简体" w:hAnsi="方正楷体简体" w:hint="eastAsia"/>
        </w:rPr>
        <w:t>先把指令依次翻译成机器码之后才能运行，</w:t>
      </w:r>
      <w:r w:rsidR="00FA121D" w:rsidRPr="00A87BF8">
        <w:rPr>
          <w:rFonts w:ascii="方正楷体简体" w:eastAsia="方正楷体简体" w:hAnsi="方正楷体简体"/>
        </w:rPr>
        <w:t>所以比机器码的</w:t>
      </w:r>
      <w:r w:rsidRPr="00A87BF8">
        <w:rPr>
          <w:rFonts w:ascii="方正楷体简体" w:eastAsia="方正楷体简体" w:hAnsi="方正楷体简体"/>
        </w:rPr>
        <w:t>执行</w:t>
      </w:r>
      <w:r w:rsidR="00FA121D" w:rsidRPr="00A87BF8">
        <w:rPr>
          <w:rFonts w:ascii="方正楷体简体" w:eastAsia="方正楷体简体" w:hAnsi="方正楷体简体"/>
        </w:rPr>
        <w:t>效率低很多。JIT（Just In Time）的</w:t>
      </w:r>
      <w:r w:rsidR="00FA121D" w:rsidRPr="00A87BF8">
        <w:rPr>
          <w:rFonts w:ascii="方正楷体简体" w:eastAsia="方正楷体简体" w:hAnsi="方正楷体简体"/>
        </w:rPr>
        <w:lastRenderedPageBreak/>
        <w:t>中文意思是即时编译，主要为了解决虚拟机运行中间码时效率不高的问题。</w:t>
      </w:r>
    </w:p>
    <w:p w14:paraId="090CF1AB" w14:textId="2DF4387F" w:rsidR="00FA121D" w:rsidRPr="00A87BF8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 w:hint="eastAsia"/>
        </w:rPr>
        <w:t>JIT编译</w:t>
      </w:r>
      <w:r w:rsidRPr="00A87BF8">
        <w:rPr>
          <w:rFonts w:ascii="方正楷体简体" w:eastAsia="方正楷体简体" w:hAnsi="方正楷体简体"/>
        </w:rPr>
        <w:t>在执行前先把中间码编译成对应的机器码</w:t>
      </w:r>
      <w:r w:rsidR="001A798D">
        <w:rPr>
          <w:rFonts w:ascii="方正楷体简体" w:eastAsia="方正楷体简体" w:hAnsi="方正楷体简体" w:hint="eastAsia"/>
        </w:rPr>
        <w:t>并</w:t>
      </w:r>
      <w:r w:rsidR="001A798D">
        <w:rPr>
          <w:rFonts w:ascii="方正楷体简体" w:eastAsia="方正楷体简体" w:hAnsi="方正楷体简体"/>
        </w:rPr>
        <w:t>缓存起来，</w:t>
      </w:r>
      <w:r w:rsidR="00A06CD1">
        <w:rPr>
          <w:rFonts w:ascii="方正楷体简体" w:eastAsia="方正楷体简体" w:hAnsi="方正楷体简体" w:hint="eastAsia"/>
        </w:rPr>
        <w:t>从而</w:t>
      </w:r>
      <w:r w:rsidR="0024477A" w:rsidRPr="0024477A">
        <w:rPr>
          <w:rFonts w:ascii="方正楷体简体" w:eastAsia="方正楷体简体" w:hAnsi="方正楷体简体" w:hint="eastAsia"/>
        </w:rPr>
        <w:t>运行时能够直接执行机器码</w:t>
      </w:r>
      <w:r w:rsidRPr="00A87BF8">
        <w:rPr>
          <w:rFonts w:ascii="方正楷体简体" w:eastAsia="方正楷体简体" w:hAnsi="方正楷体简体"/>
        </w:rPr>
        <w:t>，这样就解决了每次执行都需要</w:t>
      </w:r>
      <w:r w:rsidR="00A06CD1">
        <w:rPr>
          <w:rFonts w:ascii="方正楷体简体" w:eastAsia="方正楷体简体" w:hAnsi="方正楷体简体" w:hint="eastAsia"/>
        </w:rPr>
        <w:t>进行</w:t>
      </w:r>
      <w:r w:rsidR="001A798D" w:rsidRPr="00A87BF8">
        <w:rPr>
          <w:rFonts w:ascii="方正楷体简体" w:eastAsia="方正楷体简体" w:hAnsi="方正楷体简体"/>
        </w:rPr>
        <w:t>中间码</w:t>
      </w:r>
      <w:r w:rsidR="00A06CD1" w:rsidRPr="00A87BF8">
        <w:rPr>
          <w:rFonts w:ascii="方正楷体简体" w:eastAsia="方正楷体简体" w:hAnsi="方正楷体简体"/>
        </w:rPr>
        <w:t>解析</w:t>
      </w:r>
      <w:r w:rsidRPr="00A87BF8">
        <w:rPr>
          <w:rFonts w:ascii="方正楷体简体" w:eastAsia="方正楷体简体" w:hAnsi="方正楷体简体"/>
        </w:rPr>
        <w:t>的</w:t>
      </w:r>
      <w:r w:rsidR="001A798D">
        <w:rPr>
          <w:rFonts w:ascii="方正楷体简体" w:eastAsia="方正楷体简体" w:hAnsi="方正楷体简体" w:hint="eastAsia"/>
        </w:rPr>
        <w:t>问题</w:t>
      </w:r>
      <w:r w:rsidRPr="00A87BF8">
        <w:rPr>
          <w:rFonts w:ascii="方正楷体简体" w:eastAsia="方正楷体简体" w:hAnsi="方正楷体简体"/>
        </w:rPr>
        <w:t>，如下图所示：</w:t>
      </w:r>
    </w:p>
    <w:p w14:paraId="509FE431" w14:textId="77777777" w:rsidR="00FA121D" w:rsidRDefault="00FA121D" w:rsidP="00927F64">
      <w:pPr>
        <w:spacing w:before="163" w:after="163"/>
        <w:ind w:firstLineChars="0" w:firstLine="0"/>
        <w:jc w:val="center"/>
        <w:rPr>
          <w:rFonts w:ascii="微软雅黑" w:eastAsia="微软雅黑" w:hAnsi="微软雅黑"/>
        </w:rPr>
      </w:pPr>
      <w:r>
        <w:rPr>
          <w:rFonts w:ascii="微软雅黑" w:eastAsia="微软雅黑" w:hAnsi="微软雅黑"/>
          <w:noProof/>
        </w:rPr>
        <w:drawing>
          <wp:inline distT="0" distB="0" distL="0" distR="0" wp14:anchorId="3CC658B3" wp14:editId="32FF53B2">
            <wp:extent cx="4866198" cy="2610192"/>
            <wp:effectExtent l="0" t="0" r="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0116" cy="26283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102190C" w14:textId="5DA28FD5" w:rsidR="00FA121D" w:rsidRDefault="00FA121D" w:rsidP="00FA121D">
      <w:pPr>
        <w:spacing w:before="163" w:after="163"/>
        <w:ind w:firstLine="480"/>
        <w:jc w:val="center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图2</w:t>
      </w:r>
      <w:r w:rsidR="006F405A">
        <w:rPr>
          <w:rFonts w:ascii="微软雅黑" w:eastAsia="微软雅黑" w:hAnsi="微软雅黑" w:hint="eastAsia"/>
        </w:rPr>
        <w:t>-1</w:t>
      </w:r>
      <w:r>
        <w:rPr>
          <w:rFonts w:ascii="微软雅黑" w:eastAsia="微软雅黑" w:hAnsi="微软雅黑" w:hint="eastAsia"/>
        </w:rPr>
        <w:t>-2</w:t>
      </w:r>
      <w:r>
        <w:rPr>
          <w:rFonts w:ascii="微软雅黑" w:eastAsia="微软雅黑" w:hAnsi="微软雅黑"/>
        </w:rPr>
        <w:t xml:space="preserve"> </w:t>
      </w:r>
      <w:r>
        <w:rPr>
          <w:rFonts w:ascii="微软雅黑" w:eastAsia="微软雅黑" w:hAnsi="微软雅黑" w:hint="eastAsia"/>
        </w:rPr>
        <w:t>JIT的作用示意图</w:t>
      </w:r>
    </w:p>
    <w:p w14:paraId="6887B4C1" w14:textId="14EB7238" w:rsidR="00FA121D" w:rsidRPr="00A87BF8" w:rsidRDefault="00FA121D" w:rsidP="00FA121D">
      <w:pPr>
        <w:pStyle w:val="3"/>
        <w:spacing w:before="163" w:after="163"/>
        <w:rPr>
          <w:rFonts w:ascii="方正小标宋简体" w:eastAsia="方正小标宋简体"/>
        </w:rPr>
      </w:pPr>
      <w:bookmarkStart w:id="12" w:name="_Toc148196224"/>
      <w:r w:rsidRPr="00A87BF8">
        <w:rPr>
          <w:rFonts w:ascii="方正小标宋简体" w:eastAsia="方正小标宋简体" w:hint="eastAsia"/>
        </w:rPr>
        <w:t>挂载与执行</w:t>
      </w:r>
      <w:bookmarkEnd w:id="12"/>
    </w:p>
    <w:p w14:paraId="392E3052" w14:textId="7ACDCBCF" w:rsidR="00FA121D" w:rsidRDefault="00D652F9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>
        <w:rPr>
          <w:rFonts w:ascii="方正楷体简体" w:eastAsia="方正楷体简体" w:hAnsi="方正楷体简体" w:hint="eastAsia"/>
        </w:rPr>
        <w:t>eBPF在</w:t>
      </w:r>
      <w:r w:rsidR="00F54B44" w:rsidRPr="00E654F7">
        <w:rPr>
          <w:rFonts w:ascii="方正楷体简体" w:eastAsia="方正楷体简体" w:hAnsi="方正楷体简体" w:hint="eastAsia"/>
        </w:rPr>
        <w:t>内核提供了大量的挂载点，算上kprobe</w:t>
      </w:r>
      <w:r w:rsidR="00C7680D">
        <w:rPr>
          <w:rFonts w:ascii="方正楷体简体" w:eastAsia="方正楷体简体" w:hAnsi="方正楷体简体" w:hint="eastAsia"/>
        </w:rPr>
        <w:t>挂载点，</w:t>
      </w:r>
      <w:r w:rsidR="00F54B44" w:rsidRPr="00E654F7">
        <w:rPr>
          <w:rFonts w:ascii="方正楷体简体" w:eastAsia="方正楷体简体" w:hAnsi="方正楷体简体" w:hint="eastAsia"/>
        </w:rPr>
        <w:t>几乎可以在内核代码的任意函数挂载一段eBPF程序。</w:t>
      </w:r>
      <w:r w:rsidR="00A41F81">
        <w:rPr>
          <w:rFonts w:ascii="方正楷体简体" w:eastAsia="方正楷体简体" w:hAnsi="方正楷体简体" w:hint="eastAsia"/>
        </w:rPr>
        <w:t>不同</w:t>
      </w:r>
      <w:r w:rsidR="00FA121D" w:rsidRPr="00A87BF8">
        <w:rPr>
          <w:rFonts w:ascii="方正楷体简体" w:eastAsia="方正楷体简体" w:hAnsi="方正楷体简体" w:hint="eastAsia"/>
        </w:rPr>
        <w:t>eBPF程序类型</w:t>
      </w:r>
      <w:r w:rsidR="00A41F81">
        <w:rPr>
          <w:rFonts w:ascii="方正楷体简体" w:eastAsia="方正楷体简体" w:hAnsi="方正楷体简体" w:hint="eastAsia"/>
        </w:rPr>
        <w:t>的挂载点</w:t>
      </w:r>
      <w:r w:rsidR="00FA121D" w:rsidRPr="00A87BF8">
        <w:rPr>
          <w:rFonts w:ascii="方正楷体简体" w:eastAsia="方正楷体简体" w:hAnsi="方正楷体简体" w:hint="eastAsia"/>
        </w:rPr>
        <w:t>各不相同，</w:t>
      </w:r>
      <w:r w:rsidR="00670185">
        <w:rPr>
          <w:rFonts w:ascii="方正楷体简体" w:eastAsia="方正楷体简体" w:hAnsi="方正楷体简体" w:hint="eastAsia"/>
        </w:rPr>
        <w:t>挂载点</w:t>
      </w:r>
      <w:r w:rsidR="00FA121D" w:rsidRPr="00A87BF8">
        <w:rPr>
          <w:rFonts w:ascii="方正楷体简体" w:eastAsia="方正楷体简体" w:hAnsi="方正楷体简体" w:hint="eastAsia"/>
        </w:rPr>
        <w:t>是根据设计与需求提前在内核指定位置通过提前嵌入代码实现的，初始时函数指针是空，挂载eBPF程序后，对指针赋值，指向eBPF内核程序。</w:t>
      </w:r>
    </w:p>
    <w:p w14:paraId="2EE52437" w14:textId="445A32D9" w:rsidR="00024CC2" w:rsidRDefault="0084443B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>
        <w:rPr>
          <w:rFonts w:ascii="方正楷体简体" w:eastAsia="方正楷体简体" w:hAnsi="方正楷体简体" w:hint="eastAsia"/>
        </w:rPr>
        <w:t>为了安全性</w:t>
      </w:r>
      <w:r w:rsidR="001A5306">
        <w:rPr>
          <w:rFonts w:ascii="方正楷体简体" w:eastAsia="方正楷体简体" w:hAnsi="方正楷体简体" w:hint="eastAsia"/>
        </w:rPr>
        <w:t>，</w:t>
      </w:r>
      <w:r w:rsidR="00024CC2" w:rsidRPr="00024CC2">
        <w:rPr>
          <w:rFonts w:ascii="方正楷体简体" w:eastAsia="方正楷体简体" w:hAnsi="方正楷体简体" w:hint="eastAsia"/>
        </w:rPr>
        <w:t>挂载eBPF</w:t>
      </w:r>
      <w:r w:rsidR="0019189E">
        <w:rPr>
          <w:rFonts w:ascii="方正楷体简体" w:eastAsia="方正楷体简体" w:hAnsi="方正楷体简体" w:hint="eastAsia"/>
        </w:rPr>
        <w:t>程序</w:t>
      </w:r>
      <w:r w:rsidR="00024CC2" w:rsidRPr="00024CC2">
        <w:rPr>
          <w:rFonts w:ascii="方正楷体简体" w:eastAsia="方正楷体简体" w:hAnsi="方正楷体简体" w:hint="eastAsia"/>
        </w:rPr>
        <w:t>需要root权限或CAP_BPF capability</w:t>
      </w:r>
      <w:r w:rsidR="001A5306">
        <w:rPr>
          <w:rFonts w:ascii="方正楷体简体" w:eastAsia="方正楷体简体" w:hAnsi="方正楷体简体" w:hint="eastAsia"/>
        </w:rPr>
        <w:t>，不过目前也有</w:t>
      </w:r>
      <w:r w:rsidR="00024CC2" w:rsidRPr="00024CC2">
        <w:rPr>
          <w:rFonts w:ascii="方正楷体简体" w:eastAsia="方正楷体简体" w:hAnsi="方正楷体简体" w:hint="eastAsia"/>
        </w:rPr>
        <w:t>设计</w:t>
      </w:r>
      <w:r w:rsidR="00851838">
        <w:rPr>
          <w:rFonts w:ascii="方正楷体简体" w:eastAsia="方正楷体简体" w:hAnsi="方正楷体简体" w:hint="eastAsia"/>
        </w:rPr>
        <w:t>允许</w:t>
      </w:r>
      <w:r w:rsidR="00024CC2" w:rsidRPr="00024CC2">
        <w:rPr>
          <w:rFonts w:ascii="方正楷体简体" w:eastAsia="方正楷体简体" w:hAnsi="方正楷体简体" w:hint="eastAsia"/>
        </w:rPr>
        <w:t>非root</w:t>
      </w:r>
      <w:r w:rsidR="00851838">
        <w:rPr>
          <w:rFonts w:ascii="方正楷体简体" w:eastAsia="方正楷体简体" w:hAnsi="方正楷体简体" w:hint="eastAsia"/>
        </w:rPr>
        <w:t>权限</w:t>
      </w:r>
      <w:proofErr w:type="gramStart"/>
      <w:r w:rsidR="00851838">
        <w:rPr>
          <w:rFonts w:ascii="方正楷体简体" w:eastAsia="方正楷体简体" w:hAnsi="方正楷体简体" w:hint="eastAsia"/>
        </w:rPr>
        <w:t>帐号</w:t>
      </w:r>
      <w:proofErr w:type="gramEnd"/>
      <w:r w:rsidR="00024CC2" w:rsidRPr="00024CC2">
        <w:rPr>
          <w:rFonts w:ascii="方正楷体简体" w:eastAsia="方正楷体简体" w:hAnsi="方正楷体简体" w:hint="eastAsia"/>
        </w:rPr>
        <w:t>载入eBPF</w:t>
      </w:r>
      <w:r w:rsidR="001A5306">
        <w:rPr>
          <w:rFonts w:ascii="方正楷体简体" w:eastAsia="方正楷体简体" w:hAnsi="方正楷体简体" w:hint="eastAsia"/>
        </w:rPr>
        <w:t>程序</w:t>
      </w:r>
      <w:r w:rsidR="00024CC2" w:rsidRPr="00024CC2">
        <w:rPr>
          <w:rFonts w:ascii="方正楷体简体" w:eastAsia="方正楷体简体" w:hAnsi="方正楷体简体" w:hint="eastAsia"/>
        </w:rPr>
        <w:t>，</w:t>
      </w:r>
      <w:r w:rsidR="00E654F7">
        <w:rPr>
          <w:rFonts w:ascii="方正楷体简体" w:eastAsia="方正楷体简体" w:hAnsi="方正楷体简体" w:hint="eastAsia"/>
        </w:rPr>
        <w:t>比如</w:t>
      </w:r>
      <w:r w:rsidR="00024CC2" w:rsidRPr="00024CC2">
        <w:rPr>
          <w:rFonts w:ascii="方正楷体简体" w:eastAsia="方正楷体简体" w:hAnsi="方正楷体简体" w:hint="eastAsia"/>
        </w:rPr>
        <w:t>将kernel.unprivileged_bpf_disabled sysctl设置为false的情况下，非root</w:t>
      </w:r>
      <w:proofErr w:type="gramStart"/>
      <w:r w:rsidR="00024CC2" w:rsidRPr="00024CC2">
        <w:rPr>
          <w:rFonts w:ascii="方正楷体简体" w:eastAsia="方正楷体简体" w:hAnsi="方正楷体简体" w:hint="eastAsia"/>
        </w:rPr>
        <w:t>帐号</w:t>
      </w:r>
      <w:proofErr w:type="gramEnd"/>
      <w:r w:rsidR="00024CC2" w:rsidRPr="00024CC2">
        <w:rPr>
          <w:rFonts w:ascii="方正楷体简体" w:eastAsia="方正楷体简体" w:hAnsi="方正楷体简体" w:hint="eastAsia"/>
        </w:rPr>
        <w:t>能够使用</w:t>
      </w:r>
      <w:r w:rsidR="005B04BA">
        <w:rPr>
          <w:rFonts w:ascii="方正楷体简体" w:eastAsia="方正楷体简体" w:hAnsi="方正楷体简体" w:hint="eastAsia"/>
        </w:rPr>
        <w:t>bpf</w:t>
      </w:r>
      <w:r w:rsidR="005B04BA">
        <w:rPr>
          <w:rFonts w:ascii="方正楷体简体" w:eastAsia="方正楷体简体" w:hAnsi="方正楷体简体"/>
        </w:rPr>
        <w:t>()</w:t>
      </w:r>
      <w:r w:rsidR="005B04BA">
        <w:rPr>
          <w:rFonts w:ascii="方正楷体简体" w:eastAsia="方正楷体简体" w:hAnsi="方正楷体简体" w:hint="eastAsia"/>
        </w:rPr>
        <w:t>系统调用</w:t>
      </w:r>
      <w:r w:rsidR="00024CC2" w:rsidRPr="00024CC2">
        <w:rPr>
          <w:rFonts w:ascii="方正楷体简体" w:eastAsia="方正楷体简体" w:hAnsi="方正楷体简体" w:hint="eastAsia"/>
        </w:rPr>
        <w:t>。</w:t>
      </w:r>
    </w:p>
    <w:p w14:paraId="4DBAF46B" w14:textId="385A2AE9" w:rsidR="007F5D9C" w:rsidRDefault="00D652F9" w:rsidP="00D652F9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/>
        </w:rPr>
        <w:lastRenderedPageBreak/>
        <w:t>eBPF</w:t>
      </w:r>
      <w:r w:rsidRPr="00A87BF8">
        <w:rPr>
          <w:rFonts w:ascii="方正楷体简体" w:eastAsia="方正楷体简体" w:hAnsi="方正楷体简体" w:hint="eastAsia"/>
        </w:rPr>
        <w:t>内核</w:t>
      </w:r>
      <w:r w:rsidRPr="00A87BF8">
        <w:rPr>
          <w:rFonts w:ascii="方正楷体简体" w:eastAsia="方正楷体简体" w:hAnsi="方正楷体简体"/>
        </w:rPr>
        <w:t>程序基于事件触发，当内核</w:t>
      </w:r>
      <w:r>
        <w:rPr>
          <w:rFonts w:ascii="方正楷体简体" w:eastAsia="方正楷体简体" w:hAnsi="方正楷体简体" w:hint="eastAsia"/>
        </w:rPr>
        <w:t>执行</w:t>
      </w:r>
      <w:r w:rsidRPr="00A87BF8">
        <w:rPr>
          <w:rFonts w:ascii="方正楷体简体" w:eastAsia="方正楷体简体" w:hAnsi="方正楷体简体"/>
        </w:rPr>
        <w:t>到对应的挂载点</w:t>
      </w:r>
      <w:r>
        <w:rPr>
          <w:rFonts w:ascii="方正楷体简体" w:eastAsia="方正楷体简体" w:hAnsi="方正楷体简体" w:hint="eastAsia"/>
        </w:rPr>
        <w:t>时</w:t>
      </w:r>
      <w:r w:rsidRPr="00A87BF8">
        <w:rPr>
          <w:rFonts w:ascii="方正楷体简体" w:eastAsia="方正楷体简体" w:hAnsi="方正楷体简体"/>
        </w:rPr>
        <w:t>就会执行挂载在此处的eBPF程序。</w:t>
      </w:r>
      <w:r>
        <w:rPr>
          <w:rFonts w:ascii="方正楷体简体" w:eastAsia="方正楷体简体" w:hAnsi="方正楷体简体" w:hint="eastAsia"/>
        </w:rPr>
        <w:t>eBPF执行过程中会用到一个很重要的</w:t>
      </w:r>
      <w:r w:rsidRPr="00A87BF8">
        <w:rPr>
          <w:rFonts w:ascii="方正楷体简体" w:eastAsia="方正楷体简体" w:hAnsi="方正楷体简体" w:hint="eastAsia"/>
        </w:rPr>
        <w:t>数据结构map</w:t>
      </w:r>
      <w:r>
        <w:rPr>
          <w:rFonts w:ascii="方正楷体简体" w:eastAsia="方正楷体简体" w:hAnsi="方正楷体简体" w:hint="eastAsia"/>
        </w:rPr>
        <w:t>，map</w:t>
      </w:r>
      <w:r w:rsidR="005028F4">
        <w:rPr>
          <w:rFonts w:ascii="方正楷体简体" w:eastAsia="方正楷体简体" w:hAnsi="方正楷体简体" w:hint="eastAsia"/>
        </w:rPr>
        <w:t>的主要功能是用来实现</w:t>
      </w:r>
      <w:r w:rsidR="007F5D9C">
        <w:rPr>
          <w:rFonts w:ascii="方正楷体简体" w:eastAsia="方正楷体简体" w:hAnsi="方正楷体简体" w:hint="eastAsia"/>
        </w:rPr>
        <w:t>BPF程序执行过程中</w:t>
      </w:r>
      <w:r w:rsidR="007F5D9C" w:rsidRPr="007F5D9C">
        <w:rPr>
          <w:rFonts w:ascii="方正楷体简体" w:eastAsia="方正楷体简体" w:hAnsi="方正楷体简体" w:hint="eastAsia"/>
        </w:rPr>
        <w:t>用户空间程序与内核BPF程序</w:t>
      </w:r>
      <w:r w:rsidR="007F5D9C">
        <w:rPr>
          <w:rFonts w:ascii="方正楷体简体" w:eastAsia="方正楷体简体" w:hAnsi="方正楷体简体" w:hint="eastAsia"/>
        </w:rPr>
        <w:t>之间的</w:t>
      </w:r>
      <w:r w:rsidR="007F5D9C" w:rsidRPr="007F5D9C">
        <w:rPr>
          <w:rFonts w:ascii="方正楷体简体" w:eastAsia="方正楷体简体" w:hAnsi="方正楷体简体" w:hint="eastAsia"/>
        </w:rPr>
        <w:t>双向通信</w:t>
      </w:r>
      <w:r w:rsidR="007F5D9C">
        <w:rPr>
          <w:rFonts w:ascii="方正楷体简体" w:eastAsia="方正楷体简体" w:hAnsi="方正楷体简体" w:hint="eastAsia"/>
        </w:rPr>
        <w:t>，</w:t>
      </w:r>
      <w:r w:rsidR="007F5D9C" w:rsidRPr="007F5D9C">
        <w:rPr>
          <w:rFonts w:ascii="方正楷体简体" w:eastAsia="方正楷体简体" w:hAnsi="方正楷体简体" w:hint="eastAsia"/>
        </w:rPr>
        <w:t>这</w:t>
      </w:r>
      <w:r w:rsidR="005028F4">
        <w:rPr>
          <w:rFonts w:ascii="方正楷体简体" w:eastAsia="方正楷体简体" w:hAnsi="方正楷体简体" w:hint="eastAsia"/>
        </w:rPr>
        <w:t>也</w:t>
      </w:r>
      <w:r w:rsidR="007F5D9C" w:rsidRPr="007F5D9C">
        <w:rPr>
          <w:rFonts w:ascii="方正楷体简体" w:eastAsia="方正楷体简体" w:hAnsi="方正楷体简体" w:hint="eastAsia"/>
        </w:rPr>
        <w:t>为内核中运行的BPF程序提供了更加灵活的控制</w:t>
      </w:r>
      <w:r w:rsidR="007F5D9C">
        <w:rPr>
          <w:rFonts w:ascii="方正楷体简体" w:eastAsia="方正楷体简体" w:hAnsi="方正楷体简体" w:hint="eastAsia"/>
        </w:rPr>
        <w:t>。</w:t>
      </w:r>
    </w:p>
    <w:p w14:paraId="100501E1" w14:textId="228E12C6" w:rsidR="00E73D16" w:rsidRPr="007F5D9C" w:rsidRDefault="00E73D16" w:rsidP="00E73D16">
      <w:pPr>
        <w:spacing w:before="163" w:after="163"/>
        <w:ind w:firstLine="482"/>
        <w:rPr>
          <w:b/>
        </w:rPr>
      </w:pPr>
      <w:r>
        <w:rPr>
          <w:rFonts w:hint="eastAsia"/>
          <w:b/>
        </w:rPr>
        <w:t>1</w:t>
      </w:r>
      <w:r>
        <w:rPr>
          <w:rFonts w:hint="eastAsia"/>
          <w:b/>
        </w:rPr>
        <w:t>、</w:t>
      </w:r>
      <w:r>
        <w:rPr>
          <w:rFonts w:hint="eastAsia"/>
          <w:b/>
        </w:rPr>
        <w:t>map</w:t>
      </w:r>
      <w:r>
        <w:rPr>
          <w:rFonts w:hint="eastAsia"/>
          <w:b/>
        </w:rPr>
        <w:t>的</w:t>
      </w:r>
      <w:r w:rsidRPr="007F5D9C">
        <w:rPr>
          <w:rFonts w:hint="eastAsia"/>
          <w:b/>
        </w:rPr>
        <w:t>实现</w:t>
      </w:r>
    </w:p>
    <w:p w14:paraId="64564DF3" w14:textId="160FE330" w:rsidR="00E73D16" w:rsidRPr="00A87BF8" w:rsidRDefault="00E73D16" w:rsidP="00E73D16">
      <w:pPr>
        <w:spacing w:before="163" w:after="163"/>
        <w:ind w:firstLine="480"/>
        <w:rPr>
          <w:rFonts w:ascii="方正楷体简体" w:eastAsia="方正楷体简体" w:hAnsi="方正楷体简体"/>
        </w:rPr>
      </w:pPr>
      <w:r>
        <w:rPr>
          <w:rFonts w:ascii="方正楷体简体" w:eastAsia="方正楷体简体" w:hAnsi="方正楷体简体"/>
        </w:rPr>
        <w:t>m</w:t>
      </w:r>
      <w:r w:rsidRPr="00A87BF8">
        <w:rPr>
          <w:rFonts w:ascii="方正楷体简体" w:eastAsia="方正楷体简体" w:hAnsi="方正楷体简体" w:hint="eastAsia"/>
        </w:rPr>
        <w:t>ap</w:t>
      </w:r>
      <w:r>
        <w:rPr>
          <w:rFonts w:ascii="方正楷体简体" w:eastAsia="方正楷体简体" w:hAnsi="方正楷体简体" w:hint="eastAsia"/>
        </w:rPr>
        <w:t>的定义信息在编译后会保存到字节码文件中</w:t>
      </w:r>
      <w:r w:rsidRPr="00A87BF8">
        <w:rPr>
          <w:rFonts w:ascii="方正楷体简体" w:eastAsia="方正楷体简体" w:hAnsi="方正楷体简体" w:hint="eastAsia"/>
        </w:rPr>
        <w:t>名为</w:t>
      </w:r>
      <w:r w:rsidRPr="00A87BF8">
        <w:rPr>
          <w:rFonts w:ascii="方正楷体简体" w:eastAsia="方正楷体简体" w:hAnsi="方正楷体简体"/>
        </w:rPr>
        <w:t>maps</w:t>
      </w:r>
      <w:r>
        <w:rPr>
          <w:rFonts w:ascii="方正楷体简体" w:eastAsia="方正楷体简体" w:hAnsi="方正楷体简体" w:hint="eastAsia"/>
        </w:rPr>
        <w:t>的</w:t>
      </w:r>
      <w:r w:rsidRPr="00A87BF8">
        <w:rPr>
          <w:rFonts w:ascii="方正楷体简体" w:eastAsia="方正楷体简体" w:hAnsi="方正楷体简体" w:hint="eastAsia"/>
        </w:rPr>
        <w:t>section中，bpf加载器读取到map信息后调用系统调用创建eBPF map，系统调用返回由</w:t>
      </w:r>
      <w:r w:rsidRPr="00A87BF8">
        <w:rPr>
          <w:rFonts w:ascii="方正楷体简体" w:eastAsia="方正楷体简体" w:hAnsi="方正楷体简体"/>
        </w:rPr>
        <w:t>anon_inodefs</w:t>
      </w:r>
      <w:r w:rsidRPr="00A87BF8">
        <w:rPr>
          <w:rFonts w:ascii="方正楷体简体" w:eastAsia="方正楷体简体" w:hAnsi="方正楷体简体" w:hint="eastAsia"/>
        </w:rPr>
        <w:t>文件系统生成的fd。</w:t>
      </w:r>
    </w:p>
    <w:p w14:paraId="5DF960DB" w14:textId="7C3FAF19" w:rsidR="00E73D16" w:rsidRPr="00A87BF8" w:rsidRDefault="00E73D16" w:rsidP="00E73D16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 w:hint="eastAsia"/>
        </w:rPr>
        <w:t>加载器将内核返回的map的fd，替换到使用map的eBPF指令的常量字段中，相当于直接修改编译后的BPF指令。</w:t>
      </w:r>
    </w:p>
    <w:p w14:paraId="43059BE2" w14:textId="77777777" w:rsidR="00E73D16" w:rsidRPr="00A87BF8" w:rsidRDefault="00E73D16" w:rsidP="00E73D16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 w:hint="eastAsia"/>
        </w:rPr>
        <w:t>加载器在指令替换map fd后，才会调用cmd为BPF_PROG_LOAD的bpf系统调用，将程序加载到内核。</w:t>
      </w:r>
    </w:p>
    <w:p w14:paraId="4939FD46" w14:textId="0E1B7CFC" w:rsidR="00E73D16" w:rsidRPr="00A87BF8" w:rsidRDefault="00E73D16" w:rsidP="00E73D16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 w:hint="eastAsia"/>
        </w:rPr>
        <w:t>内核在加载eBPF程序系统调用过程中，会根据eBPF指令中常量字段存储的</w:t>
      </w:r>
      <w:r>
        <w:rPr>
          <w:rFonts w:ascii="方正楷体简体" w:eastAsia="方正楷体简体" w:hAnsi="方正楷体简体"/>
        </w:rPr>
        <w:t>map</w:t>
      </w:r>
      <w:r w:rsidRPr="00A87BF8">
        <w:rPr>
          <w:rFonts w:ascii="方正楷体简体" w:eastAsia="方正楷体简体" w:hAnsi="方正楷体简体" w:hint="eastAsia"/>
        </w:rPr>
        <w:t xml:space="preserve"> fd，找到内核态中的map，然后将map内存地址替换到对应的BPF指令。</w:t>
      </w:r>
    </w:p>
    <w:p w14:paraId="50B64DE8" w14:textId="5C7DCB3B" w:rsidR="00E73D16" w:rsidRPr="00A87BF8" w:rsidRDefault="00E73D16" w:rsidP="00E73D16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 w:hint="eastAsia"/>
        </w:rPr>
        <w:t>最终，BPF程序在内核执行阶段能根据指令存储的内存地址访问到map。</w:t>
      </w:r>
    </w:p>
    <w:p w14:paraId="7CD79133" w14:textId="60EA6F86" w:rsidR="00E73D16" w:rsidRPr="00B652FE" w:rsidRDefault="00E73D16" w:rsidP="00E73D16">
      <w:pPr>
        <w:spacing w:before="163" w:after="163"/>
        <w:ind w:firstLine="480"/>
        <w:rPr>
          <w:rFonts w:ascii="微软雅黑" w:eastAsia="微软雅黑" w:hAnsi="微软雅黑"/>
        </w:rPr>
      </w:pPr>
      <w:r w:rsidRPr="00A87BF8">
        <w:rPr>
          <w:rFonts w:ascii="方正楷体简体" w:eastAsia="方正楷体简体" w:hAnsi="方正楷体简体" w:hint="eastAsia"/>
        </w:rPr>
        <w:t>在eBPF</w:t>
      </w:r>
      <w:r w:rsidR="00851C5E">
        <w:rPr>
          <w:rFonts w:ascii="方正楷体简体" w:eastAsia="方正楷体简体" w:hAnsi="方正楷体简体" w:hint="eastAsia"/>
        </w:rPr>
        <w:t>数据面中，</w:t>
      </w:r>
      <w:r w:rsidRPr="00A87BF8">
        <w:rPr>
          <w:rFonts w:ascii="方正楷体简体" w:eastAsia="方正楷体简体" w:hAnsi="方正楷体简体" w:hint="eastAsia"/>
        </w:rPr>
        <w:t>使用</w:t>
      </w:r>
      <w:r w:rsidR="00381566">
        <w:rPr>
          <w:rFonts w:ascii="方正楷体简体" w:eastAsia="方正楷体简体" w:hAnsi="方正楷体简体" w:hint="eastAsia"/>
        </w:rPr>
        <w:t>eBPF map</w:t>
      </w:r>
      <w:r w:rsidRPr="00A87BF8">
        <w:rPr>
          <w:rFonts w:ascii="方正楷体简体" w:eastAsia="方正楷体简体" w:hAnsi="方正楷体简体" w:hint="eastAsia"/>
        </w:rPr>
        <w:t>只需要按照规范定义</w:t>
      </w:r>
      <w:r w:rsidR="00381566">
        <w:rPr>
          <w:rFonts w:ascii="方正楷体简体" w:eastAsia="方正楷体简体" w:hAnsi="方正楷体简体" w:hint="eastAsia"/>
        </w:rPr>
        <w:t>map</w:t>
      </w:r>
      <w:r w:rsidRPr="00A87BF8">
        <w:rPr>
          <w:rFonts w:ascii="方正楷体简体" w:eastAsia="方正楷体简体" w:hAnsi="方正楷体简体" w:hint="eastAsia"/>
        </w:rPr>
        <w:t>的结构，然后使用bpf_map_lookup_elem、bpf_map_update_elem、bpf_map_delete_elem等helper function就可以对map进行查询、更新、删除等操作。</w:t>
      </w:r>
    </w:p>
    <w:p w14:paraId="74EA3C26" w14:textId="02E2EB8C" w:rsidR="00E73D16" w:rsidRPr="007F5D9C" w:rsidRDefault="00E73D16" w:rsidP="00E73D16">
      <w:pPr>
        <w:spacing w:before="163" w:after="163"/>
        <w:ind w:firstLine="482"/>
        <w:rPr>
          <w:b/>
        </w:rPr>
      </w:pPr>
      <w:r>
        <w:rPr>
          <w:rFonts w:hint="eastAsia"/>
          <w:b/>
        </w:rPr>
        <w:t>2</w:t>
      </w:r>
      <w:r>
        <w:rPr>
          <w:rFonts w:hint="eastAsia"/>
          <w:b/>
        </w:rPr>
        <w:t>、</w:t>
      </w:r>
      <w:r>
        <w:rPr>
          <w:rFonts w:hint="eastAsia"/>
          <w:b/>
        </w:rPr>
        <w:t>map</w:t>
      </w:r>
      <w:r>
        <w:rPr>
          <w:rFonts w:hint="eastAsia"/>
          <w:b/>
        </w:rPr>
        <w:t>的</w:t>
      </w:r>
      <w:r w:rsidRPr="007F5D9C">
        <w:rPr>
          <w:rFonts w:hint="eastAsia"/>
          <w:b/>
        </w:rPr>
        <w:t>性能</w:t>
      </w:r>
    </w:p>
    <w:p w14:paraId="591269ED" w14:textId="56443EED" w:rsidR="00E73D16" w:rsidRPr="00A87BF8" w:rsidRDefault="00E73D16" w:rsidP="00E73D16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 w:hint="eastAsia"/>
        </w:rPr>
        <w:lastRenderedPageBreak/>
        <w:t>eBPF map有多种不同类型，支持不同的数据结构，最常见的例如Array、Percpu Array、Hash、Percpu Hash、</w:t>
      </w:r>
      <w:r>
        <w:rPr>
          <w:rFonts w:ascii="方正楷体简体" w:eastAsia="方正楷体简体" w:hAnsi="方正楷体简体"/>
        </w:rPr>
        <w:t>L</w:t>
      </w:r>
      <w:r w:rsidRPr="00A87BF8">
        <w:rPr>
          <w:rFonts w:ascii="方正楷体简体" w:eastAsia="方正楷体简体" w:hAnsi="方正楷体简体" w:hint="eastAsia"/>
        </w:rPr>
        <w:t>ru Hash、Percpu lru Hash、</w:t>
      </w:r>
      <w:r>
        <w:rPr>
          <w:rFonts w:ascii="方正楷体简体" w:eastAsia="方正楷体简体" w:hAnsi="方正楷体简体"/>
        </w:rPr>
        <w:t>L</w:t>
      </w:r>
      <w:r w:rsidRPr="00A87BF8">
        <w:rPr>
          <w:rFonts w:ascii="方正楷体简体" w:eastAsia="方正楷体简体" w:hAnsi="方正楷体简体" w:hint="eastAsia"/>
        </w:rPr>
        <w:t>pm等等。</w:t>
      </w:r>
    </w:p>
    <w:p w14:paraId="32768722" w14:textId="77777777" w:rsidR="00E73D16" w:rsidRPr="00A87BF8" w:rsidRDefault="00E73D16" w:rsidP="00E73D16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 w:hint="eastAsia"/>
        </w:rPr>
        <w:t>常用map的查询性能</w:t>
      </w:r>
      <w:r>
        <w:rPr>
          <w:rFonts w:ascii="方正楷体简体" w:eastAsia="方正楷体简体" w:hAnsi="方正楷体简体" w:hint="eastAsia"/>
        </w:rPr>
        <w:t>比较如下</w:t>
      </w:r>
      <w:r w:rsidRPr="00A87BF8">
        <w:rPr>
          <w:rFonts w:ascii="方正楷体简体" w:eastAsia="方正楷体简体" w:hAnsi="方正楷体简体" w:hint="eastAsia"/>
        </w:rPr>
        <w:t>：</w:t>
      </w:r>
    </w:p>
    <w:p w14:paraId="082AFB9F" w14:textId="77777777" w:rsidR="00E73D16" w:rsidRPr="00A87BF8" w:rsidRDefault="00E73D16" w:rsidP="00E73D16">
      <w:pPr>
        <w:spacing w:before="163" w:after="163"/>
        <w:ind w:firstLine="480"/>
        <w:rPr>
          <w:rFonts w:ascii="方正楷体简体" w:eastAsia="方正楷体简体" w:hAnsi="方正楷体简体"/>
        </w:rPr>
      </w:pPr>
      <w:r>
        <w:rPr>
          <w:rFonts w:ascii="方正楷体简体" w:eastAsia="方正楷体简体" w:hAnsi="方正楷体简体"/>
        </w:rPr>
        <w:t>A</w:t>
      </w:r>
      <w:r w:rsidRPr="00A87BF8">
        <w:rPr>
          <w:rFonts w:ascii="方正楷体简体" w:eastAsia="方正楷体简体" w:hAnsi="方正楷体简体" w:hint="eastAsia"/>
        </w:rPr>
        <w:t xml:space="preserve">rray &gt; </w:t>
      </w:r>
      <w:r>
        <w:rPr>
          <w:rFonts w:ascii="方正楷体简体" w:eastAsia="方正楷体简体" w:hAnsi="方正楷体简体"/>
        </w:rPr>
        <w:t>P</w:t>
      </w:r>
      <w:r w:rsidRPr="00A87BF8">
        <w:rPr>
          <w:rFonts w:ascii="方正楷体简体" w:eastAsia="方正楷体简体" w:hAnsi="方正楷体简体" w:hint="eastAsia"/>
        </w:rPr>
        <w:t xml:space="preserve">ercpu </w:t>
      </w:r>
      <w:r>
        <w:rPr>
          <w:rFonts w:ascii="方正楷体简体" w:eastAsia="方正楷体简体" w:hAnsi="方正楷体简体"/>
        </w:rPr>
        <w:t>A</w:t>
      </w:r>
      <w:r w:rsidRPr="00A87BF8">
        <w:rPr>
          <w:rFonts w:ascii="方正楷体简体" w:eastAsia="方正楷体简体" w:hAnsi="方正楷体简体" w:hint="eastAsia"/>
        </w:rPr>
        <w:t xml:space="preserve">rray &gt; </w:t>
      </w:r>
      <w:r>
        <w:rPr>
          <w:rFonts w:ascii="方正楷体简体" w:eastAsia="方正楷体简体" w:hAnsi="方正楷体简体"/>
        </w:rPr>
        <w:t>H</w:t>
      </w:r>
      <w:r w:rsidRPr="00A87BF8">
        <w:rPr>
          <w:rFonts w:ascii="方正楷体简体" w:eastAsia="方正楷体简体" w:hAnsi="方正楷体简体" w:hint="eastAsia"/>
        </w:rPr>
        <w:t xml:space="preserve">ash &gt; </w:t>
      </w:r>
      <w:r>
        <w:rPr>
          <w:rFonts w:ascii="方正楷体简体" w:eastAsia="方正楷体简体" w:hAnsi="方正楷体简体"/>
        </w:rPr>
        <w:t>P</w:t>
      </w:r>
      <w:r w:rsidRPr="00A87BF8">
        <w:rPr>
          <w:rFonts w:ascii="方正楷体简体" w:eastAsia="方正楷体简体" w:hAnsi="方正楷体简体" w:hint="eastAsia"/>
        </w:rPr>
        <w:t xml:space="preserve">ercpu </w:t>
      </w:r>
      <w:r>
        <w:rPr>
          <w:rFonts w:ascii="方正楷体简体" w:eastAsia="方正楷体简体" w:hAnsi="方正楷体简体"/>
        </w:rPr>
        <w:t>H</w:t>
      </w:r>
      <w:r w:rsidRPr="00A87BF8">
        <w:rPr>
          <w:rFonts w:ascii="方正楷体简体" w:eastAsia="方正楷体简体" w:hAnsi="方正楷体简体" w:hint="eastAsia"/>
        </w:rPr>
        <w:t xml:space="preserve">ash &gt; </w:t>
      </w:r>
      <w:r>
        <w:rPr>
          <w:rFonts w:ascii="方正楷体简体" w:eastAsia="方正楷体简体" w:hAnsi="方正楷体简体"/>
        </w:rPr>
        <w:t>L</w:t>
      </w:r>
      <w:r w:rsidRPr="00A87BF8">
        <w:rPr>
          <w:rFonts w:ascii="方正楷体简体" w:eastAsia="方正楷体简体" w:hAnsi="方正楷体简体" w:hint="eastAsia"/>
        </w:rPr>
        <w:t xml:space="preserve">ru </w:t>
      </w:r>
      <w:r>
        <w:rPr>
          <w:rFonts w:ascii="方正楷体简体" w:eastAsia="方正楷体简体" w:hAnsi="方正楷体简体" w:hint="eastAsia"/>
        </w:rPr>
        <w:t>H</w:t>
      </w:r>
      <w:r w:rsidRPr="00A87BF8">
        <w:rPr>
          <w:rFonts w:ascii="方正楷体简体" w:eastAsia="方正楷体简体" w:hAnsi="方正楷体简体" w:hint="eastAsia"/>
        </w:rPr>
        <w:t xml:space="preserve">ash &gt; </w:t>
      </w:r>
      <w:r>
        <w:rPr>
          <w:rFonts w:ascii="方正楷体简体" w:eastAsia="方正楷体简体" w:hAnsi="方正楷体简体"/>
        </w:rPr>
        <w:t>L</w:t>
      </w:r>
      <w:r w:rsidRPr="00A87BF8">
        <w:rPr>
          <w:rFonts w:ascii="方正楷体简体" w:eastAsia="方正楷体简体" w:hAnsi="方正楷体简体" w:hint="eastAsia"/>
        </w:rPr>
        <w:t>pm</w:t>
      </w:r>
    </w:p>
    <w:p w14:paraId="032B930E" w14:textId="738A39D8" w:rsidR="00E73D16" w:rsidRDefault="00E73D16" w:rsidP="00E73D16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 w:hint="eastAsia"/>
        </w:rPr>
        <w:t>需要着重说明的是，</w:t>
      </w:r>
      <w:r>
        <w:rPr>
          <w:rFonts w:ascii="方正楷体简体" w:eastAsia="方正楷体简体" w:hAnsi="方正楷体简体"/>
        </w:rPr>
        <w:t>A</w:t>
      </w:r>
      <w:r w:rsidRPr="00A87BF8">
        <w:rPr>
          <w:rFonts w:ascii="方正楷体简体" w:eastAsia="方正楷体简体" w:hAnsi="方正楷体简体" w:hint="eastAsia"/>
        </w:rPr>
        <w:t>rray的查询性能比</w:t>
      </w:r>
      <w:r>
        <w:rPr>
          <w:rFonts w:ascii="方正楷体简体" w:eastAsia="方正楷体简体" w:hAnsi="方正楷体简体"/>
        </w:rPr>
        <w:t>P</w:t>
      </w:r>
      <w:r w:rsidRPr="00A87BF8">
        <w:rPr>
          <w:rFonts w:ascii="方正楷体简体" w:eastAsia="方正楷体简体" w:hAnsi="方正楷体简体" w:hint="eastAsia"/>
        </w:rPr>
        <w:t xml:space="preserve">ercpu </w:t>
      </w:r>
      <w:r>
        <w:rPr>
          <w:rFonts w:ascii="方正楷体简体" w:eastAsia="方正楷体简体" w:hAnsi="方正楷体简体"/>
        </w:rPr>
        <w:t>A</w:t>
      </w:r>
      <w:r w:rsidRPr="00A87BF8">
        <w:rPr>
          <w:rFonts w:ascii="方正楷体简体" w:eastAsia="方正楷体简体" w:hAnsi="方正楷体简体" w:hint="eastAsia"/>
        </w:rPr>
        <w:t>rray更好，</w:t>
      </w:r>
      <w:r>
        <w:rPr>
          <w:rFonts w:ascii="方正楷体简体" w:eastAsia="方正楷体简体" w:hAnsi="方正楷体简体"/>
        </w:rPr>
        <w:t>H</w:t>
      </w:r>
      <w:r w:rsidRPr="00A87BF8">
        <w:rPr>
          <w:rFonts w:ascii="方正楷体简体" w:eastAsia="方正楷体简体" w:hAnsi="方正楷体简体" w:hint="eastAsia"/>
        </w:rPr>
        <w:t>ash的查询性能也比</w:t>
      </w:r>
      <w:r>
        <w:rPr>
          <w:rFonts w:ascii="方正楷体简体" w:eastAsia="方正楷体简体" w:hAnsi="方正楷体简体"/>
        </w:rPr>
        <w:t>P</w:t>
      </w:r>
      <w:r w:rsidRPr="00A87BF8">
        <w:rPr>
          <w:rFonts w:ascii="方正楷体简体" w:eastAsia="方正楷体简体" w:hAnsi="方正楷体简体" w:hint="eastAsia"/>
        </w:rPr>
        <w:t xml:space="preserve">ercpu </w:t>
      </w:r>
      <w:r>
        <w:rPr>
          <w:rFonts w:ascii="方正楷体简体" w:eastAsia="方正楷体简体" w:hAnsi="方正楷体简体"/>
        </w:rPr>
        <w:t>H</w:t>
      </w:r>
      <w:r w:rsidRPr="00A87BF8">
        <w:rPr>
          <w:rFonts w:ascii="方正楷体简体" w:eastAsia="方正楷体简体" w:hAnsi="方正楷体简体" w:hint="eastAsia"/>
        </w:rPr>
        <w:t>ash更好，这是由于</w:t>
      </w:r>
      <w:r>
        <w:rPr>
          <w:rFonts w:ascii="方正楷体简体" w:eastAsia="方正楷体简体" w:hAnsi="方正楷体简体"/>
        </w:rPr>
        <w:t>A</w:t>
      </w:r>
      <w:r w:rsidRPr="00A87BF8">
        <w:rPr>
          <w:rFonts w:ascii="方正楷体简体" w:eastAsia="方正楷体简体" w:hAnsi="方正楷体简体" w:hint="eastAsia"/>
        </w:rPr>
        <w:t>rray和</w:t>
      </w:r>
      <w:r>
        <w:rPr>
          <w:rFonts w:ascii="方正楷体简体" w:eastAsia="方正楷体简体" w:hAnsi="方正楷体简体"/>
        </w:rPr>
        <w:t>H</w:t>
      </w:r>
      <w:r w:rsidRPr="00A87BF8">
        <w:rPr>
          <w:rFonts w:ascii="方正楷体简体" w:eastAsia="方正楷体简体" w:hAnsi="方正楷体简体" w:hint="eastAsia"/>
        </w:rPr>
        <w:t>ash的lookup helper层面在内核有更多的优化。对于读多写少</w:t>
      </w:r>
      <w:r>
        <w:rPr>
          <w:rFonts w:ascii="方正楷体简体" w:eastAsia="方正楷体简体" w:hAnsi="方正楷体简体" w:hint="eastAsia"/>
        </w:rPr>
        <w:t>的</w:t>
      </w:r>
      <w:r w:rsidRPr="00A87BF8">
        <w:rPr>
          <w:rFonts w:ascii="方正楷体简体" w:eastAsia="方正楷体简体" w:hAnsi="方正楷体简体" w:hint="eastAsia"/>
        </w:rPr>
        <w:t>情况下，使用</w:t>
      </w:r>
      <w:r>
        <w:rPr>
          <w:rFonts w:ascii="方正楷体简体" w:eastAsia="方正楷体简体" w:hAnsi="方正楷体简体"/>
        </w:rPr>
        <w:t>A</w:t>
      </w:r>
      <w:r w:rsidRPr="00A87BF8">
        <w:rPr>
          <w:rFonts w:ascii="方正楷体简体" w:eastAsia="方正楷体简体" w:hAnsi="方正楷体简体" w:hint="eastAsia"/>
        </w:rPr>
        <w:t>rray比</w:t>
      </w:r>
      <w:r>
        <w:rPr>
          <w:rFonts w:ascii="方正楷体简体" w:eastAsia="方正楷体简体" w:hAnsi="方正楷体简体"/>
        </w:rPr>
        <w:t>P</w:t>
      </w:r>
      <w:r w:rsidRPr="00A87BF8">
        <w:rPr>
          <w:rFonts w:ascii="方正楷体简体" w:eastAsia="方正楷体简体" w:hAnsi="方正楷体简体" w:hint="eastAsia"/>
        </w:rPr>
        <w:t xml:space="preserve">ercpu </w:t>
      </w:r>
      <w:r>
        <w:rPr>
          <w:rFonts w:ascii="方正楷体简体" w:eastAsia="方正楷体简体" w:hAnsi="方正楷体简体"/>
        </w:rPr>
        <w:t>A</w:t>
      </w:r>
      <w:r w:rsidRPr="00A87BF8">
        <w:rPr>
          <w:rFonts w:ascii="方正楷体简体" w:eastAsia="方正楷体简体" w:hAnsi="方正楷体简体" w:hint="eastAsia"/>
        </w:rPr>
        <w:t>rray更优（</w:t>
      </w:r>
      <w:r>
        <w:rPr>
          <w:rFonts w:ascii="方正楷体简体" w:eastAsia="方正楷体简体" w:hAnsi="方正楷体简体"/>
        </w:rPr>
        <w:t>H</w:t>
      </w:r>
      <w:r w:rsidRPr="00A87BF8">
        <w:rPr>
          <w:rFonts w:ascii="方正楷体简体" w:eastAsia="方正楷体简体" w:hAnsi="方正楷体简体" w:hint="eastAsia"/>
        </w:rPr>
        <w:t>ash、</w:t>
      </w:r>
      <w:r>
        <w:rPr>
          <w:rFonts w:ascii="方正楷体简体" w:eastAsia="方正楷体简体" w:hAnsi="方正楷体简体"/>
        </w:rPr>
        <w:t>P</w:t>
      </w:r>
      <w:r w:rsidRPr="00A87BF8">
        <w:rPr>
          <w:rFonts w:ascii="方正楷体简体" w:eastAsia="方正楷体简体" w:hAnsi="方正楷体简体" w:hint="eastAsia"/>
        </w:rPr>
        <w:t xml:space="preserve">ercpu </w:t>
      </w:r>
      <w:r>
        <w:rPr>
          <w:rFonts w:ascii="方正楷体简体" w:eastAsia="方正楷体简体" w:hAnsi="方正楷体简体"/>
        </w:rPr>
        <w:t>H</w:t>
      </w:r>
      <w:r w:rsidRPr="00A87BF8">
        <w:rPr>
          <w:rFonts w:ascii="方正楷体简体" w:eastAsia="方正楷体简体" w:hAnsi="方正楷体简体" w:hint="eastAsia"/>
        </w:rPr>
        <w:t>ash同理），而对于读少写多的情况</w:t>
      </w:r>
      <w:r>
        <w:rPr>
          <w:rFonts w:ascii="方正楷体简体" w:eastAsia="方正楷体简体" w:hAnsi="方正楷体简体" w:hint="eastAsia"/>
        </w:rPr>
        <w:t>（</w:t>
      </w:r>
      <w:r w:rsidRPr="00A87BF8">
        <w:rPr>
          <w:rFonts w:ascii="方正楷体简体" w:eastAsia="方正楷体简体" w:hAnsi="方正楷体简体" w:hint="eastAsia"/>
        </w:rPr>
        <w:t>比如统计计数</w:t>
      </w:r>
      <w:r>
        <w:rPr>
          <w:rFonts w:ascii="方正楷体简体" w:eastAsia="方正楷体简体" w:hAnsi="方正楷体简体" w:hint="eastAsia"/>
        </w:rPr>
        <w:t>）</w:t>
      </w:r>
      <w:r w:rsidRPr="00A87BF8">
        <w:rPr>
          <w:rFonts w:ascii="方正楷体简体" w:eastAsia="方正楷体简体" w:hAnsi="方正楷体简体" w:hint="eastAsia"/>
        </w:rPr>
        <w:t>使用</w:t>
      </w:r>
      <w:r>
        <w:rPr>
          <w:rFonts w:ascii="方正楷体简体" w:eastAsia="方正楷体简体" w:hAnsi="方正楷体简体"/>
        </w:rPr>
        <w:t>P</w:t>
      </w:r>
      <w:r w:rsidRPr="00A87BF8">
        <w:rPr>
          <w:rFonts w:ascii="方正楷体简体" w:eastAsia="方正楷体简体" w:hAnsi="方正楷体简体" w:hint="eastAsia"/>
        </w:rPr>
        <w:t>ercpu</w:t>
      </w:r>
      <w:r>
        <w:rPr>
          <w:rFonts w:ascii="方正楷体简体" w:eastAsia="方正楷体简体" w:hAnsi="方正楷体简体" w:hint="eastAsia"/>
        </w:rPr>
        <w:t>更优</w:t>
      </w:r>
      <w:r w:rsidRPr="00A87BF8">
        <w:rPr>
          <w:rFonts w:ascii="方正楷体简体" w:eastAsia="方正楷体简体" w:hAnsi="方正楷体简体" w:hint="eastAsia"/>
        </w:rPr>
        <w:t>。</w:t>
      </w:r>
    </w:p>
    <w:p w14:paraId="5E2BE488" w14:textId="0BBFAF5A" w:rsidR="00FA121D" w:rsidRPr="00A87BF8" w:rsidRDefault="00FA121D" w:rsidP="009D1B4F">
      <w:pPr>
        <w:pStyle w:val="4"/>
        <w:spacing w:before="163" w:after="163"/>
      </w:pPr>
      <w:bookmarkStart w:id="13" w:name="_Toc142386428"/>
      <w:r w:rsidRPr="00A87BF8">
        <w:rPr>
          <w:rFonts w:hint="eastAsia"/>
        </w:rPr>
        <w:t>eBPF</w:t>
      </w:r>
      <w:r w:rsidRPr="00A87BF8">
        <w:rPr>
          <w:rFonts w:hint="eastAsia"/>
        </w:rPr>
        <w:t>常见程序类型</w:t>
      </w:r>
      <w:bookmarkEnd w:id="13"/>
    </w:p>
    <w:p w14:paraId="54EB20DA" w14:textId="18DA1ADE" w:rsidR="00FA121D" w:rsidRDefault="00B03049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B03049">
        <w:rPr>
          <w:rFonts w:ascii="方正楷体简体" w:eastAsia="方正楷体简体" w:hAnsi="方正楷体简体" w:hint="eastAsia"/>
        </w:rPr>
        <w:t>eBPF作为一个通用执行引擎，可</w:t>
      </w:r>
      <w:r w:rsidR="00164E6C">
        <w:rPr>
          <w:rFonts w:ascii="方正楷体简体" w:eastAsia="方正楷体简体" w:hAnsi="方正楷体简体" w:hint="eastAsia"/>
        </w:rPr>
        <w:t>用于</w:t>
      </w:r>
      <w:r w:rsidRPr="00B03049">
        <w:rPr>
          <w:rFonts w:ascii="方正楷体简体" w:eastAsia="方正楷体简体" w:hAnsi="方正楷体简体" w:hint="eastAsia"/>
        </w:rPr>
        <w:t>性能分析工具、软件定义网络等诸多场景</w:t>
      </w:r>
      <w:r w:rsidR="00164E6C">
        <w:rPr>
          <w:rFonts w:ascii="方正楷体简体" w:eastAsia="方正楷体简体" w:hAnsi="方正楷体简体" w:hint="eastAsia"/>
        </w:rPr>
        <w:t>的开发工作</w:t>
      </w:r>
      <w:r w:rsidRPr="00B03049">
        <w:rPr>
          <w:rFonts w:ascii="方正楷体简体" w:eastAsia="方正楷体简体" w:hAnsi="方正楷体简体" w:hint="eastAsia"/>
        </w:rPr>
        <w:t>。</w:t>
      </w:r>
      <w:r>
        <w:rPr>
          <w:rFonts w:ascii="方正楷体简体" w:eastAsia="方正楷体简体" w:hAnsi="方正楷体简体" w:hint="eastAsia"/>
        </w:rPr>
        <w:t>根据</w:t>
      </w:r>
      <w:r w:rsidR="00CF1019">
        <w:rPr>
          <w:rFonts w:ascii="方正楷体简体" w:eastAsia="方正楷体简体" w:hAnsi="方正楷体简体" w:hint="eastAsia"/>
        </w:rPr>
        <w:t>应用</w:t>
      </w:r>
      <w:r w:rsidRPr="00B03049">
        <w:rPr>
          <w:rFonts w:ascii="方正楷体简体" w:eastAsia="方正楷体简体" w:hAnsi="方正楷体简体" w:hint="eastAsia"/>
        </w:rPr>
        <w:t>场景</w:t>
      </w:r>
      <w:r>
        <w:rPr>
          <w:rFonts w:ascii="方正楷体简体" w:eastAsia="方正楷体简体" w:hAnsi="方正楷体简体" w:hint="eastAsia"/>
        </w:rPr>
        <w:t>的不同，</w:t>
      </w:r>
      <w:r w:rsidR="00FA121D" w:rsidRPr="00A87BF8">
        <w:rPr>
          <w:rFonts w:ascii="方正楷体简体" w:eastAsia="方正楷体简体" w:hAnsi="方正楷体简体" w:hint="eastAsia"/>
        </w:rPr>
        <w:t>eBPF</w:t>
      </w:r>
      <w:r w:rsidR="00FA121D" w:rsidRPr="00A87BF8">
        <w:rPr>
          <w:rFonts w:ascii="方正楷体简体" w:eastAsia="方正楷体简体" w:hAnsi="方正楷体简体"/>
        </w:rPr>
        <w:t>程序类型大致可以分为三类：</w:t>
      </w:r>
    </w:p>
    <w:p w14:paraId="3CC84216" w14:textId="7F117D91" w:rsidR="00852E79" w:rsidRDefault="00852E79" w:rsidP="00C2132F">
      <w:pPr>
        <w:spacing w:before="163" w:after="163"/>
        <w:ind w:firstLineChars="0" w:firstLine="0"/>
        <w:jc w:val="center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 w:hint="eastAsia"/>
        </w:rPr>
        <w:t>表2-1</w:t>
      </w:r>
      <w:r>
        <w:rPr>
          <w:rFonts w:ascii="方正楷体简体" w:eastAsia="方正楷体简体" w:hAnsi="方正楷体简体" w:hint="eastAsia"/>
        </w:rPr>
        <w:t>-1</w:t>
      </w:r>
      <w:r w:rsidRPr="00A87BF8">
        <w:rPr>
          <w:rFonts w:ascii="方正楷体简体" w:eastAsia="方正楷体简体" w:hAnsi="方正楷体简体"/>
        </w:rPr>
        <w:t xml:space="preserve"> </w:t>
      </w:r>
      <w:r w:rsidRPr="00852E79">
        <w:rPr>
          <w:rFonts w:ascii="方正楷体简体" w:eastAsia="方正楷体简体" w:hAnsi="方正楷体简体" w:hint="eastAsia"/>
        </w:rPr>
        <w:t>eBPF程序类型</w:t>
      </w:r>
      <w:r w:rsidRPr="00A87BF8">
        <w:rPr>
          <w:rFonts w:ascii="方正楷体简体" w:eastAsia="方正楷体简体" w:hAnsi="方正楷体简体"/>
        </w:rPr>
        <w:t>分类</w:t>
      </w:r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846"/>
        <w:gridCol w:w="4111"/>
        <w:gridCol w:w="3763"/>
      </w:tblGrid>
      <w:tr w:rsidR="00C2132F" w:rsidRPr="00C2132F" w14:paraId="7D3DE08B" w14:textId="77777777" w:rsidTr="00C2132F">
        <w:tc>
          <w:tcPr>
            <w:tcW w:w="846" w:type="dxa"/>
            <w:shd w:val="clear" w:color="auto" w:fill="5B9BD5"/>
          </w:tcPr>
          <w:p w14:paraId="730A1F07" w14:textId="33DB6D87" w:rsidR="00B03049" w:rsidRPr="00C2132F" w:rsidRDefault="00B03049" w:rsidP="00FA121D">
            <w:pPr>
              <w:spacing w:before="163" w:after="163"/>
              <w:ind w:firstLineChars="0" w:firstLine="0"/>
              <w:rPr>
                <w:rFonts w:ascii="方正楷体简体" w:eastAsia="方正楷体简体" w:hAnsi="方正楷体简体"/>
                <w:color w:val="FFFFFF" w:themeColor="background1"/>
              </w:rPr>
            </w:pPr>
            <w:r w:rsidRPr="00C2132F">
              <w:rPr>
                <w:rFonts w:ascii="方正楷体简体" w:eastAsia="方正楷体简体" w:hAnsi="方正楷体简体" w:hint="eastAsia"/>
                <w:color w:val="FFFFFF" w:themeColor="background1"/>
              </w:rPr>
              <w:t>分类</w:t>
            </w:r>
          </w:p>
        </w:tc>
        <w:tc>
          <w:tcPr>
            <w:tcW w:w="4111" w:type="dxa"/>
            <w:shd w:val="clear" w:color="auto" w:fill="5B9BD5"/>
          </w:tcPr>
          <w:p w14:paraId="66553F69" w14:textId="555DF82B" w:rsidR="00B03049" w:rsidRPr="00C2132F" w:rsidRDefault="00B03049" w:rsidP="00FA121D">
            <w:pPr>
              <w:spacing w:before="163" w:after="163"/>
              <w:ind w:firstLineChars="0" w:firstLine="0"/>
              <w:rPr>
                <w:rFonts w:ascii="方正楷体简体" w:eastAsia="方正楷体简体" w:hAnsi="方正楷体简体"/>
                <w:color w:val="FFFFFF" w:themeColor="background1"/>
              </w:rPr>
            </w:pPr>
            <w:r w:rsidRPr="00C2132F">
              <w:rPr>
                <w:rFonts w:ascii="方正楷体简体" w:eastAsia="方正楷体简体" w:hAnsi="方正楷体简体" w:hint="eastAsia"/>
                <w:color w:val="FFFFFF" w:themeColor="background1"/>
              </w:rPr>
              <w:t>用途</w:t>
            </w:r>
          </w:p>
        </w:tc>
        <w:tc>
          <w:tcPr>
            <w:tcW w:w="3763" w:type="dxa"/>
            <w:shd w:val="clear" w:color="auto" w:fill="5B9BD5"/>
          </w:tcPr>
          <w:p w14:paraId="6F6E8053" w14:textId="75756C56" w:rsidR="00B03049" w:rsidRPr="00C2132F" w:rsidRDefault="00B03049" w:rsidP="00FA121D">
            <w:pPr>
              <w:spacing w:before="163" w:after="163"/>
              <w:ind w:firstLineChars="0" w:firstLine="0"/>
              <w:rPr>
                <w:rFonts w:ascii="方正楷体简体" w:eastAsia="方正楷体简体" w:hAnsi="方正楷体简体"/>
                <w:color w:val="FFFFFF" w:themeColor="background1"/>
              </w:rPr>
            </w:pPr>
            <w:r w:rsidRPr="00C2132F">
              <w:rPr>
                <w:rFonts w:ascii="方正楷体简体" w:eastAsia="方正楷体简体" w:hAnsi="方正楷体简体" w:hint="eastAsia"/>
                <w:color w:val="FFFFFF" w:themeColor="background1"/>
              </w:rPr>
              <w:t>包含的程序类型</w:t>
            </w:r>
          </w:p>
        </w:tc>
      </w:tr>
      <w:tr w:rsidR="00B03049" w14:paraId="042F0D07" w14:textId="77777777" w:rsidTr="00852E79">
        <w:tc>
          <w:tcPr>
            <w:tcW w:w="846" w:type="dxa"/>
          </w:tcPr>
          <w:p w14:paraId="49DC2005" w14:textId="505E7BE8" w:rsidR="00B03049" w:rsidRDefault="00B03049" w:rsidP="00FA121D">
            <w:pPr>
              <w:spacing w:before="163" w:after="163"/>
              <w:ind w:firstLineChars="0" w:firstLine="0"/>
              <w:rPr>
                <w:rFonts w:ascii="方正楷体简体" w:eastAsia="方正楷体简体" w:hAnsi="方正楷体简体"/>
              </w:rPr>
            </w:pPr>
            <w:r w:rsidRPr="000E323B">
              <w:rPr>
                <w:rFonts w:ascii="方正楷体简体" w:eastAsia="方正楷体简体" w:hAnsi="方正楷体简体"/>
              </w:rPr>
              <w:t>跟踪</w:t>
            </w:r>
          </w:p>
        </w:tc>
        <w:tc>
          <w:tcPr>
            <w:tcW w:w="4111" w:type="dxa"/>
          </w:tcPr>
          <w:p w14:paraId="1CC52C78" w14:textId="242282C8" w:rsidR="00B03049" w:rsidRDefault="00B03049" w:rsidP="00FA121D">
            <w:pPr>
              <w:spacing w:before="163" w:after="163"/>
              <w:ind w:firstLineChars="0" w:firstLine="0"/>
              <w:rPr>
                <w:rFonts w:ascii="方正楷体简体" w:eastAsia="方正楷体简体" w:hAnsi="方正楷体简体"/>
              </w:rPr>
            </w:pPr>
            <w:r w:rsidRPr="00A87BF8">
              <w:rPr>
                <w:rFonts w:ascii="方正楷体简体" w:eastAsia="方正楷体简体" w:hAnsi="方正楷体简体"/>
              </w:rPr>
              <w:t>主要用于从系统中提取跟踪信息，进而为监控、排错、性能优化等提供数据支撑</w:t>
            </w:r>
          </w:p>
        </w:tc>
        <w:tc>
          <w:tcPr>
            <w:tcW w:w="3763" w:type="dxa"/>
          </w:tcPr>
          <w:p w14:paraId="5347CA77" w14:textId="01D30FD4" w:rsidR="00B03049" w:rsidRDefault="00B03049" w:rsidP="00FA121D">
            <w:pPr>
              <w:spacing w:before="163" w:after="163"/>
              <w:ind w:firstLineChars="0" w:firstLine="0"/>
              <w:rPr>
                <w:rFonts w:ascii="方正楷体简体" w:eastAsia="方正楷体简体" w:hAnsi="方正楷体简体"/>
              </w:rPr>
            </w:pPr>
            <w:r w:rsidRPr="00A87BF8">
              <w:rPr>
                <w:rFonts w:ascii="方正楷体简体" w:eastAsia="方正楷体简体" w:hAnsi="方正楷体简体"/>
              </w:rPr>
              <w:t>tracepoint, kprobe, perf_event等</w:t>
            </w:r>
          </w:p>
        </w:tc>
      </w:tr>
      <w:tr w:rsidR="00B03049" w14:paraId="6FF20E77" w14:textId="77777777" w:rsidTr="00852E79">
        <w:tc>
          <w:tcPr>
            <w:tcW w:w="846" w:type="dxa"/>
          </w:tcPr>
          <w:p w14:paraId="1C137832" w14:textId="46A14009" w:rsidR="00B03049" w:rsidRDefault="00B03049" w:rsidP="00FA121D">
            <w:pPr>
              <w:spacing w:before="163" w:after="163"/>
              <w:ind w:firstLineChars="0" w:firstLine="0"/>
              <w:rPr>
                <w:rFonts w:ascii="方正楷体简体" w:eastAsia="方正楷体简体" w:hAnsi="方正楷体简体"/>
              </w:rPr>
            </w:pPr>
            <w:r w:rsidRPr="000E323B">
              <w:rPr>
                <w:rFonts w:ascii="方正楷体简体" w:eastAsia="方正楷体简体" w:hAnsi="方正楷体简体" w:hint="eastAsia"/>
              </w:rPr>
              <w:t>网络</w:t>
            </w:r>
          </w:p>
        </w:tc>
        <w:tc>
          <w:tcPr>
            <w:tcW w:w="4111" w:type="dxa"/>
          </w:tcPr>
          <w:p w14:paraId="31F6E7E9" w14:textId="55391AB5" w:rsidR="00B03049" w:rsidRDefault="00D45450" w:rsidP="00D45450">
            <w:pPr>
              <w:spacing w:before="163" w:after="163"/>
              <w:ind w:firstLineChars="0" w:firstLine="0"/>
              <w:rPr>
                <w:rFonts w:ascii="方正楷体简体" w:eastAsia="方正楷体简体" w:hAnsi="方正楷体简体"/>
              </w:rPr>
            </w:pPr>
            <w:r w:rsidRPr="00A87BF8">
              <w:rPr>
                <w:rFonts w:ascii="方正楷体简体" w:eastAsia="方正楷体简体" w:hAnsi="方正楷体简体"/>
              </w:rPr>
              <w:t>主要用于对网络数据包进行过滤和处理，进而实现网络的观测、过滤、流量</w:t>
            </w:r>
            <w:r w:rsidRPr="00A87BF8">
              <w:rPr>
                <w:rFonts w:ascii="方正楷体简体" w:eastAsia="方正楷体简体" w:hAnsi="方正楷体简体"/>
              </w:rPr>
              <w:lastRenderedPageBreak/>
              <w:t>控制以及性能优化等各种丰富的功能</w:t>
            </w:r>
          </w:p>
        </w:tc>
        <w:tc>
          <w:tcPr>
            <w:tcW w:w="3763" w:type="dxa"/>
          </w:tcPr>
          <w:p w14:paraId="682BB600" w14:textId="07213A4B" w:rsidR="00B03049" w:rsidRDefault="00D45450" w:rsidP="00852E79">
            <w:pPr>
              <w:spacing w:before="163" w:after="163"/>
              <w:ind w:firstLineChars="0" w:firstLine="0"/>
              <w:rPr>
                <w:rFonts w:ascii="方正楷体简体" w:eastAsia="方正楷体简体" w:hAnsi="方正楷体简体"/>
              </w:rPr>
            </w:pPr>
            <w:r w:rsidRPr="00A87BF8">
              <w:rPr>
                <w:rFonts w:ascii="方正楷体简体" w:eastAsia="方正楷体简体" w:hAnsi="方正楷体简体"/>
              </w:rPr>
              <w:lastRenderedPageBreak/>
              <w:t>xdp, sock_ops, sk_msg</w:t>
            </w:r>
            <w:r w:rsidR="00852E79">
              <w:rPr>
                <w:rFonts w:ascii="方正楷体简体" w:eastAsia="方正楷体简体" w:hAnsi="方正楷体简体" w:hint="eastAsia"/>
              </w:rPr>
              <w:t>,</w:t>
            </w:r>
            <w:r w:rsidR="00852E79">
              <w:rPr>
                <w:rFonts w:ascii="方正楷体简体" w:eastAsia="方正楷体简体" w:hAnsi="方正楷体简体"/>
              </w:rPr>
              <w:t xml:space="preserve"> sk_skb, </w:t>
            </w:r>
            <w:r w:rsidR="00852E79">
              <w:rPr>
                <w:rFonts w:ascii="方正楷体简体" w:eastAsia="方正楷体简体" w:hAnsi="方正楷体简体" w:hint="eastAsia"/>
              </w:rPr>
              <w:t>sk</w:t>
            </w:r>
            <w:r w:rsidR="00852E79">
              <w:rPr>
                <w:rFonts w:ascii="方正楷体简体" w:eastAsia="方正楷体简体" w:hAnsi="方正楷体简体"/>
              </w:rPr>
              <w:t>_reuseport,</w:t>
            </w:r>
            <w:r w:rsidR="00852E79">
              <w:rPr>
                <w:rFonts w:ascii="方正楷体简体" w:eastAsia="方正楷体简体" w:hAnsi="方正楷体简体" w:hint="eastAsia"/>
              </w:rPr>
              <w:t>socket</w:t>
            </w:r>
            <w:r w:rsidR="00852E79">
              <w:rPr>
                <w:rFonts w:ascii="方正楷体简体" w:eastAsia="方正楷体简体" w:hAnsi="方正楷体简体"/>
              </w:rPr>
              <w:t>_filter,</w:t>
            </w:r>
            <w:r w:rsidR="00852E79" w:rsidRPr="00A87BF8">
              <w:rPr>
                <w:rFonts w:ascii="方正楷体简体" w:eastAsia="方正楷体简体" w:hAnsi="方正楷体简体"/>
              </w:rPr>
              <w:t xml:space="preserve"> </w:t>
            </w:r>
            <w:r w:rsidR="00852E79" w:rsidRPr="00A87BF8">
              <w:rPr>
                <w:rFonts w:ascii="方正楷体简体" w:eastAsia="方正楷体简体" w:hAnsi="方正楷体简体"/>
              </w:rPr>
              <w:lastRenderedPageBreak/>
              <w:t>cgroup_sock_addr</w:t>
            </w:r>
            <w:r w:rsidRPr="00A87BF8">
              <w:rPr>
                <w:rFonts w:ascii="方正楷体简体" w:eastAsia="方正楷体简体" w:hAnsi="方正楷体简体"/>
              </w:rPr>
              <w:t>等</w:t>
            </w:r>
          </w:p>
        </w:tc>
      </w:tr>
      <w:tr w:rsidR="00B03049" w14:paraId="3FB537AA" w14:textId="77777777" w:rsidTr="00852E79">
        <w:tc>
          <w:tcPr>
            <w:tcW w:w="846" w:type="dxa"/>
          </w:tcPr>
          <w:p w14:paraId="3421DDB9" w14:textId="3D102B1A" w:rsidR="00B03049" w:rsidRDefault="00B03049" w:rsidP="00FA121D">
            <w:pPr>
              <w:spacing w:before="163" w:after="163"/>
              <w:ind w:firstLineChars="0" w:firstLine="0"/>
              <w:rPr>
                <w:rFonts w:ascii="方正楷体简体" w:eastAsia="方正楷体简体" w:hAnsi="方正楷体简体"/>
              </w:rPr>
            </w:pPr>
            <w:r w:rsidRPr="000E323B">
              <w:rPr>
                <w:rFonts w:ascii="方正楷体简体" w:eastAsia="方正楷体简体" w:hAnsi="方正楷体简体"/>
              </w:rPr>
              <w:lastRenderedPageBreak/>
              <w:t>其他</w:t>
            </w:r>
          </w:p>
        </w:tc>
        <w:tc>
          <w:tcPr>
            <w:tcW w:w="4111" w:type="dxa"/>
          </w:tcPr>
          <w:p w14:paraId="1243CAAA" w14:textId="18F2F87C" w:rsidR="00B03049" w:rsidRDefault="00D45450" w:rsidP="00D45450">
            <w:pPr>
              <w:spacing w:before="163" w:after="163"/>
              <w:ind w:firstLineChars="0" w:firstLine="0"/>
              <w:rPr>
                <w:rFonts w:ascii="方正楷体简体" w:eastAsia="方正楷体简体" w:hAnsi="方正楷体简体"/>
              </w:rPr>
            </w:pPr>
            <w:r>
              <w:rPr>
                <w:rFonts w:ascii="方正楷体简体" w:eastAsia="方正楷体简体" w:hAnsi="方正楷体简体" w:hint="eastAsia"/>
              </w:rPr>
              <w:t>主要</w:t>
            </w:r>
            <w:r w:rsidRPr="00A87BF8">
              <w:rPr>
                <w:rFonts w:ascii="方正楷体简体" w:eastAsia="方正楷体简体" w:hAnsi="方正楷体简体" w:hint="eastAsia"/>
              </w:rPr>
              <w:t>用于安全</w:t>
            </w:r>
            <w:r>
              <w:rPr>
                <w:rFonts w:ascii="方正楷体简体" w:eastAsia="方正楷体简体" w:hAnsi="方正楷体简体" w:hint="eastAsia"/>
              </w:rPr>
              <w:t>和其他功能</w:t>
            </w:r>
          </w:p>
        </w:tc>
        <w:tc>
          <w:tcPr>
            <w:tcW w:w="3763" w:type="dxa"/>
          </w:tcPr>
          <w:p w14:paraId="4DC2A809" w14:textId="5F1E7729" w:rsidR="00B03049" w:rsidRDefault="00D45450" w:rsidP="00852E79">
            <w:pPr>
              <w:spacing w:before="163" w:after="163"/>
              <w:ind w:left="120" w:hangingChars="50" w:hanging="120"/>
              <w:rPr>
                <w:rFonts w:ascii="方正楷体简体" w:eastAsia="方正楷体简体" w:hAnsi="方正楷体简体"/>
              </w:rPr>
            </w:pPr>
            <w:r w:rsidRPr="00A87BF8">
              <w:rPr>
                <w:rFonts w:ascii="方正楷体简体" w:eastAsia="方正楷体简体" w:hAnsi="方正楷体简体" w:hint="eastAsia"/>
              </w:rPr>
              <w:t>LSM</w:t>
            </w:r>
            <w:r>
              <w:rPr>
                <w:rFonts w:ascii="方正楷体简体" w:eastAsia="方正楷体简体" w:hAnsi="方正楷体简体" w:hint="eastAsia"/>
              </w:rPr>
              <w:t>,</w:t>
            </w:r>
            <w:r w:rsidRPr="00A87BF8">
              <w:rPr>
                <w:rFonts w:ascii="方正楷体简体" w:eastAsia="方正楷体简体" w:hAnsi="方正楷体简体" w:hint="eastAsia"/>
              </w:rPr>
              <w:t>flow_dissector, lwt_in</w:t>
            </w:r>
            <w:r w:rsidR="00852E79">
              <w:rPr>
                <w:rFonts w:ascii="方正楷体简体" w:eastAsia="方正楷体简体" w:hAnsi="方正楷体简体"/>
              </w:rPr>
              <w:t>,lwt_out,lwt_xmit</w:t>
            </w:r>
            <w:r w:rsidRPr="00A87BF8">
              <w:rPr>
                <w:rFonts w:ascii="方正楷体简体" w:eastAsia="方正楷体简体" w:hAnsi="方正楷体简体" w:hint="eastAsia"/>
              </w:rPr>
              <w:t>等</w:t>
            </w:r>
          </w:p>
        </w:tc>
      </w:tr>
    </w:tbl>
    <w:p w14:paraId="0C63CDD9" w14:textId="22AAB893" w:rsidR="00FA121D" w:rsidRPr="000E323B" w:rsidRDefault="00F356FD" w:rsidP="000E323B">
      <w:pPr>
        <w:spacing w:before="163" w:after="163"/>
        <w:ind w:firstLine="482"/>
        <w:rPr>
          <w:b/>
        </w:rPr>
      </w:pPr>
      <w:r>
        <w:rPr>
          <w:b/>
        </w:rPr>
        <w:t>1</w:t>
      </w:r>
      <w:r>
        <w:rPr>
          <w:b/>
        </w:rPr>
        <w:t>、</w:t>
      </w:r>
      <w:r w:rsidR="00FA121D" w:rsidRPr="000E323B">
        <w:rPr>
          <w:rFonts w:hint="eastAsia"/>
          <w:b/>
        </w:rPr>
        <w:t>kprobe</w:t>
      </w:r>
    </w:p>
    <w:p w14:paraId="0997452B" w14:textId="7FE74499" w:rsidR="00A94AF3" w:rsidRDefault="00A94AF3" w:rsidP="00DA6511">
      <w:pPr>
        <w:spacing w:before="163" w:after="163"/>
        <w:ind w:firstLine="480"/>
        <w:rPr>
          <w:rFonts w:ascii="方正楷体简体" w:eastAsia="方正楷体简体" w:hAnsi="方正楷体简体"/>
        </w:rPr>
      </w:pPr>
      <w:r>
        <w:rPr>
          <w:rFonts w:ascii="方正楷体简体" w:eastAsia="方正楷体简体" w:hAnsi="方正楷体简体" w:hint="eastAsia"/>
        </w:rPr>
        <w:t>kprobe</w:t>
      </w:r>
      <w:r w:rsidRPr="00A94AF3">
        <w:rPr>
          <w:rFonts w:ascii="方正楷体简体" w:eastAsia="方正楷体简体" w:hAnsi="方正楷体简体" w:hint="eastAsia"/>
        </w:rPr>
        <w:t>是linux系统的一个动态调试机制，使用它可以向内核添加探针（Probe），在代码执行前或执行后触发一个回调函数。这个机制通常用于调试内核代码，跟踪应用程序执行或收集性能统计信息。通过使用kprobe，开发人员可以在不影响系统运行逻辑的情况下，对操作系统进行深入的分析和调试。</w:t>
      </w:r>
    </w:p>
    <w:p w14:paraId="04715198" w14:textId="77777777" w:rsidR="00573D98" w:rsidRDefault="00C54B35" w:rsidP="00C54B35">
      <w:pPr>
        <w:spacing w:before="163" w:after="163"/>
        <w:ind w:firstLine="480"/>
        <w:rPr>
          <w:rFonts w:ascii="方正楷体简体" w:eastAsia="方正楷体简体" w:hAnsi="方正楷体简体"/>
        </w:rPr>
      </w:pPr>
      <w:r>
        <w:rPr>
          <w:rFonts w:ascii="方正楷体简体" w:eastAsia="方正楷体简体" w:hAnsi="方正楷体简体" w:hint="eastAsia"/>
        </w:rPr>
        <w:t>k</w:t>
      </w:r>
      <w:r w:rsidRPr="00C54B35">
        <w:rPr>
          <w:rFonts w:ascii="方正楷体简体" w:eastAsia="方正楷体简体" w:hAnsi="方正楷体简体" w:hint="eastAsia"/>
        </w:rPr>
        <w:t>probe</w:t>
      </w:r>
      <w:r>
        <w:rPr>
          <w:rFonts w:ascii="方正楷体简体" w:eastAsia="方正楷体简体" w:hAnsi="方正楷体简体" w:hint="eastAsia"/>
        </w:rPr>
        <w:t>机制</w:t>
      </w:r>
      <w:r w:rsidRPr="00C54B35">
        <w:rPr>
          <w:rFonts w:ascii="方正楷体简体" w:eastAsia="方正楷体简体" w:hAnsi="方正楷体简体" w:hint="eastAsia"/>
        </w:rPr>
        <w:t>提供了</w:t>
      </w:r>
      <w:r w:rsidR="00573D98">
        <w:rPr>
          <w:rFonts w:ascii="方正楷体简体" w:eastAsia="方正楷体简体" w:hAnsi="方正楷体简体" w:hint="eastAsia"/>
        </w:rPr>
        <w:t>两</w:t>
      </w:r>
      <w:r w:rsidRPr="00C54B35">
        <w:rPr>
          <w:rFonts w:ascii="方正楷体简体" w:eastAsia="方正楷体简体" w:hAnsi="方正楷体简体" w:hint="eastAsia"/>
        </w:rPr>
        <w:t>种形式的探测点，</w:t>
      </w:r>
    </w:p>
    <w:p w14:paraId="7C99D02A" w14:textId="188E49A6" w:rsidR="00C54B35" w:rsidRPr="00C54B35" w:rsidRDefault="00C54B35" w:rsidP="00C54B35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C54B35">
        <w:rPr>
          <w:rFonts w:ascii="方正楷体简体" w:eastAsia="方正楷体简体" w:hAnsi="方正楷体简体" w:hint="eastAsia"/>
        </w:rPr>
        <w:t>一种最基本的kprobe：</w:t>
      </w:r>
      <w:r w:rsidR="00573D98" w:rsidRPr="00C54B35">
        <w:rPr>
          <w:rFonts w:ascii="方正楷体简体" w:eastAsia="方正楷体简体" w:hAnsi="方正楷体简体" w:hint="eastAsia"/>
        </w:rPr>
        <w:t>用于</w:t>
      </w:r>
      <w:r w:rsidRPr="00C54B35">
        <w:rPr>
          <w:rFonts w:ascii="方正楷体简体" w:eastAsia="方正楷体简体" w:hAnsi="方正楷体简体" w:hint="eastAsia"/>
        </w:rPr>
        <w:t>在指定代码执行前</w:t>
      </w:r>
      <w:r w:rsidR="00851C5E">
        <w:rPr>
          <w:rFonts w:ascii="方正楷体简体" w:eastAsia="方正楷体简体" w:hAnsi="方正楷体简体" w:hint="eastAsia"/>
        </w:rPr>
        <w:t>、</w:t>
      </w:r>
      <w:r w:rsidRPr="00C54B35">
        <w:rPr>
          <w:rFonts w:ascii="方正楷体简体" w:eastAsia="方正楷体简体" w:hAnsi="方正楷体简体" w:hint="eastAsia"/>
        </w:rPr>
        <w:t>执行后进行探测</w:t>
      </w:r>
      <w:r w:rsidR="00573D98">
        <w:rPr>
          <w:rFonts w:ascii="方正楷体简体" w:eastAsia="方正楷体简体" w:hAnsi="方正楷体简体" w:hint="eastAsia"/>
        </w:rPr>
        <w:t>，挂载点可以是</w:t>
      </w:r>
      <w:r w:rsidR="00573D98" w:rsidRPr="00573D98">
        <w:rPr>
          <w:rFonts w:ascii="方正楷体简体" w:eastAsia="方正楷体简体" w:hAnsi="方正楷体简体" w:hint="eastAsia"/>
        </w:rPr>
        <w:t>内核代码的任何指令处</w:t>
      </w:r>
      <w:r w:rsidR="00573D98">
        <w:rPr>
          <w:rFonts w:ascii="方正楷体简体" w:eastAsia="方正楷体简体" w:hAnsi="方正楷体简体" w:hint="eastAsia"/>
        </w:rPr>
        <w:t>；</w:t>
      </w:r>
    </w:p>
    <w:p w14:paraId="630F9EBF" w14:textId="7E3F1449" w:rsidR="00C54B35" w:rsidRPr="00C54B35" w:rsidRDefault="00C54B35" w:rsidP="00C54B35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C54B35">
        <w:rPr>
          <w:rFonts w:ascii="方正楷体简体" w:eastAsia="方正楷体简体" w:hAnsi="方正楷体简体" w:hint="eastAsia"/>
        </w:rPr>
        <w:t>一种是kretprobe：用于完成指定函数返回值的探测功能</w:t>
      </w:r>
      <w:r w:rsidR="00573D98" w:rsidRPr="00573D98">
        <w:rPr>
          <w:rFonts w:ascii="方正楷体简体" w:eastAsia="方正楷体简体" w:hAnsi="方正楷体简体" w:hint="eastAsia"/>
        </w:rPr>
        <w:t>，</w:t>
      </w:r>
      <w:r w:rsidR="00573D98">
        <w:rPr>
          <w:rFonts w:ascii="方正楷体简体" w:eastAsia="方正楷体简体" w:hAnsi="方正楷体简体" w:hint="eastAsia"/>
        </w:rPr>
        <w:t>挂载点是</w:t>
      </w:r>
      <w:r w:rsidR="00573D98" w:rsidRPr="00573D98">
        <w:rPr>
          <w:rFonts w:ascii="方正楷体简体" w:eastAsia="方正楷体简体" w:hAnsi="方正楷体简体" w:hint="eastAsia"/>
        </w:rPr>
        <w:t>内核函数的</w:t>
      </w:r>
      <w:r w:rsidR="00573D98">
        <w:rPr>
          <w:rFonts w:ascii="方正楷体简体" w:eastAsia="方正楷体简体" w:hAnsi="方正楷体简体" w:hint="eastAsia"/>
        </w:rPr>
        <w:t>返回位置；</w:t>
      </w:r>
    </w:p>
    <w:p w14:paraId="78D09B80" w14:textId="2C4F34C2" w:rsidR="00FA121D" w:rsidRPr="00A87BF8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/>
        </w:rPr>
        <w:t>当内核执行到指定的探测函数时，会</w:t>
      </w:r>
      <w:proofErr w:type="gramStart"/>
      <w:r w:rsidRPr="00A87BF8">
        <w:rPr>
          <w:rFonts w:ascii="方正楷体简体" w:eastAsia="方正楷体简体" w:hAnsi="方正楷体简体"/>
        </w:rPr>
        <w:t>调用回调函</w:t>
      </w:r>
      <w:proofErr w:type="gramEnd"/>
      <w:r w:rsidRPr="00A87BF8">
        <w:rPr>
          <w:rFonts w:ascii="方正楷体简体" w:eastAsia="方正楷体简体" w:hAnsi="方正楷体简体"/>
        </w:rPr>
        <w:t>数，用户</w:t>
      </w:r>
      <w:r w:rsidR="00A04D79">
        <w:rPr>
          <w:rFonts w:ascii="方正楷体简体" w:eastAsia="方正楷体简体" w:hAnsi="方正楷体简体" w:hint="eastAsia"/>
        </w:rPr>
        <w:t>便</w:t>
      </w:r>
      <w:r w:rsidRPr="00A87BF8">
        <w:rPr>
          <w:rFonts w:ascii="方正楷体简体" w:eastAsia="方正楷体简体" w:hAnsi="方正楷体简体"/>
        </w:rPr>
        <w:t>可收集所需的信息，</w:t>
      </w:r>
      <w:r w:rsidR="00E7681F">
        <w:rPr>
          <w:rFonts w:ascii="方正楷体简体" w:eastAsia="方正楷体简体" w:hAnsi="方正楷体简体" w:hint="eastAsia"/>
        </w:rPr>
        <w:t>在</w:t>
      </w:r>
      <w:r w:rsidR="00325A91" w:rsidRPr="00325A91">
        <w:rPr>
          <w:rFonts w:ascii="方正楷体简体" w:eastAsia="方正楷体简体" w:hAnsi="方正楷体简体" w:hint="eastAsia"/>
        </w:rPr>
        <w:t>完成回</w:t>
      </w:r>
      <w:proofErr w:type="gramStart"/>
      <w:r w:rsidR="00325A91" w:rsidRPr="00325A91">
        <w:rPr>
          <w:rFonts w:ascii="方正楷体简体" w:eastAsia="方正楷体简体" w:hAnsi="方正楷体简体" w:hint="eastAsia"/>
        </w:rPr>
        <w:t>调函数</w:t>
      </w:r>
      <w:proofErr w:type="gramEnd"/>
      <w:r w:rsidR="00325A91" w:rsidRPr="00325A91">
        <w:rPr>
          <w:rFonts w:ascii="方正楷体简体" w:eastAsia="方正楷体简体" w:hAnsi="方正楷体简体" w:hint="eastAsia"/>
        </w:rPr>
        <w:t>后，内核会继续</w:t>
      </w:r>
      <w:r w:rsidRPr="00A87BF8">
        <w:rPr>
          <w:rFonts w:ascii="方正楷体简体" w:eastAsia="方正楷体简体" w:hAnsi="方正楷体简体"/>
        </w:rPr>
        <w:t>回到原</w:t>
      </w:r>
      <w:r w:rsidR="00325A91">
        <w:rPr>
          <w:rFonts w:ascii="方正楷体简体" w:eastAsia="方正楷体简体" w:hAnsi="方正楷体简体" w:hint="eastAsia"/>
        </w:rPr>
        <w:t>来的位置</w:t>
      </w:r>
      <w:r w:rsidRPr="00A87BF8">
        <w:rPr>
          <w:rFonts w:ascii="方正楷体简体" w:eastAsia="方正楷体简体" w:hAnsi="方正楷体简体"/>
        </w:rPr>
        <w:t>正常执行。如果用户已经收集足够的信息，不再需要继续探测，则同样可以动态的移除探测点。</w:t>
      </w:r>
    </w:p>
    <w:p w14:paraId="75EA7588" w14:textId="0982B00C" w:rsidR="00FA121D" w:rsidRPr="00A87BF8" w:rsidRDefault="003B550E" w:rsidP="003B550E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/>
        </w:rPr>
        <w:t>eBPF</w:t>
      </w:r>
      <w:r>
        <w:rPr>
          <w:rFonts w:ascii="方正楷体简体" w:eastAsia="方正楷体简体" w:hAnsi="方正楷体简体" w:hint="eastAsia"/>
        </w:rPr>
        <w:t>可以在内核态高效的分析kprobe采集到的数据，仅把结果反馈到用户空间</w:t>
      </w:r>
      <w:r w:rsidRPr="00A87BF8">
        <w:rPr>
          <w:rFonts w:ascii="方正楷体简体" w:eastAsia="方正楷体简体" w:hAnsi="方正楷体简体"/>
        </w:rPr>
        <w:t>，而不需要像传统系统</w:t>
      </w:r>
      <w:r w:rsidRPr="00A87BF8">
        <w:rPr>
          <w:rFonts w:ascii="方正楷体简体" w:eastAsia="方正楷体简体" w:hAnsi="方正楷体简体" w:hint="eastAsia"/>
        </w:rPr>
        <w:t>一样</w:t>
      </w:r>
      <w:r>
        <w:rPr>
          <w:rFonts w:ascii="方正楷体简体" w:eastAsia="方正楷体简体" w:hAnsi="方正楷体简体" w:hint="eastAsia"/>
        </w:rPr>
        <w:t>必须</w:t>
      </w:r>
      <w:r w:rsidRPr="00A87BF8">
        <w:rPr>
          <w:rFonts w:ascii="方正楷体简体" w:eastAsia="方正楷体简体" w:hAnsi="方正楷体简体"/>
        </w:rPr>
        <w:t>将大量的采样数据</w:t>
      </w:r>
      <w:r w:rsidR="003F41E6">
        <w:rPr>
          <w:rFonts w:ascii="方正楷体简体" w:eastAsia="方正楷体简体" w:hAnsi="方正楷体简体" w:hint="eastAsia"/>
        </w:rPr>
        <w:t>全部</w:t>
      </w:r>
      <w:r>
        <w:rPr>
          <w:rFonts w:ascii="方正楷体简体" w:eastAsia="方正楷体简体" w:hAnsi="方正楷体简体" w:hint="eastAsia"/>
        </w:rPr>
        <w:t>传输到用户空间再进行分析，极大地减轻了内核态与用户态的通信压力</w:t>
      </w:r>
      <w:r w:rsidRPr="00A87BF8">
        <w:rPr>
          <w:rFonts w:ascii="方正楷体简体" w:eastAsia="方正楷体简体" w:hAnsi="方正楷体简体"/>
        </w:rPr>
        <w:t>，使得持续地实时</w:t>
      </w:r>
      <w:r>
        <w:rPr>
          <w:rFonts w:ascii="方正楷体简体" w:eastAsia="方正楷体简体" w:hAnsi="方正楷体简体" w:hint="eastAsia"/>
        </w:rPr>
        <w:t>分析</w:t>
      </w:r>
      <w:r w:rsidRPr="00A87BF8">
        <w:rPr>
          <w:rFonts w:ascii="方正楷体简体" w:eastAsia="方正楷体简体" w:hAnsi="方正楷体简体"/>
        </w:rPr>
        <w:t>成为可能。</w:t>
      </w:r>
    </w:p>
    <w:p w14:paraId="3EABE24F" w14:textId="2D9A363E" w:rsidR="00FA121D" w:rsidRPr="000E323B" w:rsidRDefault="00F356FD" w:rsidP="000E323B">
      <w:pPr>
        <w:spacing w:before="163" w:after="163"/>
        <w:ind w:firstLine="482"/>
        <w:rPr>
          <w:b/>
        </w:rPr>
      </w:pPr>
      <w:r>
        <w:rPr>
          <w:rFonts w:hint="eastAsia"/>
          <w:b/>
        </w:rPr>
        <w:lastRenderedPageBreak/>
        <w:t>2</w:t>
      </w:r>
      <w:r>
        <w:rPr>
          <w:rFonts w:hint="eastAsia"/>
          <w:b/>
        </w:rPr>
        <w:t>、</w:t>
      </w:r>
      <w:r w:rsidR="00FA121D" w:rsidRPr="000E323B">
        <w:rPr>
          <w:rFonts w:hint="eastAsia"/>
          <w:b/>
        </w:rPr>
        <w:t>XDP</w:t>
      </w:r>
    </w:p>
    <w:p w14:paraId="2D2F0A42" w14:textId="54569B8B" w:rsidR="004140FF" w:rsidRDefault="004140FF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4140FF">
        <w:rPr>
          <w:rFonts w:ascii="方正楷体简体" w:eastAsia="方正楷体简体" w:hAnsi="方正楷体简体" w:hint="eastAsia"/>
        </w:rPr>
        <w:t>XDP全称eXpress Data Path，即快速数据路径，XDP是Linux网络处理流程中的一个eBPF钩子，能够挂载eBPF程序，它能够在网络数据包到达网卡驱动层时对其进行处理，具有非常优秀的数据面处理性能，打通了Linux网络处理的高速公路。</w:t>
      </w:r>
    </w:p>
    <w:p w14:paraId="6315CCEF" w14:textId="5A4BD323" w:rsidR="00FA121D" w:rsidRDefault="004140FF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 w:hint="eastAsia"/>
        </w:rPr>
        <w:t>XDP程序</w:t>
      </w:r>
      <w:r>
        <w:rPr>
          <w:rFonts w:ascii="方正楷体简体" w:eastAsia="方正楷体简体" w:hAnsi="方正楷体简体" w:hint="eastAsia"/>
        </w:rPr>
        <w:t>最</w:t>
      </w:r>
      <w:r w:rsidRPr="00A87BF8">
        <w:rPr>
          <w:rFonts w:ascii="方正楷体简体" w:eastAsia="方正楷体简体" w:hAnsi="方正楷体简体" w:hint="eastAsia"/>
        </w:rPr>
        <w:t>常用的</w:t>
      </w:r>
      <w:r>
        <w:rPr>
          <w:rFonts w:ascii="方正楷体简体" w:eastAsia="方正楷体简体" w:hAnsi="方正楷体简体" w:hint="eastAsia"/>
        </w:rPr>
        <w:t>模式是</w:t>
      </w:r>
      <w:r w:rsidRPr="00A87BF8">
        <w:rPr>
          <w:rFonts w:ascii="方正楷体简体" w:eastAsia="方正楷体简体" w:hAnsi="方正楷体简体" w:hint="eastAsia"/>
        </w:rPr>
        <w:t>native，</w:t>
      </w:r>
      <w:r>
        <w:rPr>
          <w:rFonts w:ascii="方正楷体简体" w:eastAsia="方正楷体简体" w:hAnsi="方正楷体简体" w:hint="eastAsia"/>
        </w:rPr>
        <w:t>它的挂载点处于网卡驱动之中，</w:t>
      </w:r>
      <w:r w:rsidR="00FA121D" w:rsidRPr="00A87BF8">
        <w:rPr>
          <w:rFonts w:ascii="方正楷体简体" w:eastAsia="方正楷体简体" w:hAnsi="方正楷体简体" w:hint="eastAsia"/>
        </w:rPr>
        <w:t>在网络驱动程序刚收到数据包时触发，无需通过网络协议</w:t>
      </w:r>
      <w:proofErr w:type="gramStart"/>
      <w:r w:rsidR="00FA121D" w:rsidRPr="00A87BF8">
        <w:rPr>
          <w:rFonts w:ascii="方正楷体简体" w:eastAsia="方正楷体简体" w:hAnsi="方正楷体简体" w:hint="eastAsia"/>
        </w:rPr>
        <w:t>栈</w:t>
      </w:r>
      <w:proofErr w:type="gramEnd"/>
      <w:r w:rsidR="00FA121D" w:rsidRPr="00A87BF8">
        <w:rPr>
          <w:rFonts w:ascii="方正楷体简体" w:eastAsia="方正楷体简体" w:hAnsi="方正楷体简体" w:hint="eastAsia"/>
        </w:rPr>
        <w:t>，可用来实现高性能网络处理方案，常用于</w:t>
      </w:r>
      <w:r w:rsidR="00FA121D" w:rsidRPr="00A87BF8">
        <w:rPr>
          <w:rFonts w:ascii="方正楷体简体" w:eastAsia="方正楷体简体" w:hAnsi="方正楷体简体"/>
        </w:rPr>
        <w:t>DDos防御，防火墙，4层负载均衡等场景。</w:t>
      </w:r>
    </w:p>
    <w:p w14:paraId="189C961F" w14:textId="77777777" w:rsidR="00C32E36" w:rsidRDefault="00C32E36" w:rsidP="00927F64">
      <w:pPr>
        <w:spacing w:before="163" w:after="163"/>
        <w:ind w:firstLineChars="0" w:firstLine="0"/>
        <w:jc w:val="center"/>
        <w:rPr>
          <w:rFonts w:asciiTheme="minorEastAsia" w:hAnsiTheme="minorEastAsia"/>
          <w:szCs w:val="24"/>
        </w:rPr>
      </w:pPr>
      <w:r w:rsidRPr="008D1326">
        <w:rPr>
          <w:rFonts w:asciiTheme="minorEastAsia" w:hAnsiTheme="minorEastAsia"/>
          <w:noProof/>
          <w:szCs w:val="24"/>
        </w:rPr>
        <w:drawing>
          <wp:inline distT="0" distB="0" distL="0" distR="0" wp14:anchorId="5F661218" wp14:editId="622F3071">
            <wp:extent cx="4858247" cy="2739708"/>
            <wp:effectExtent l="0" t="0" r="0" b="381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4667" cy="2743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7F2AF" w14:textId="024572D2" w:rsidR="00C32E36" w:rsidRPr="00DB70DD" w:rsidRDefault="00C32E36" w:rsidP="00C32E36">
      <w:pPr>
        <w:spacing w:before="163" w:after="163"/>
        <w:ind w:firstLine="480"/>
        <w:jc w:val="center"/>
        <w:rPr>
          <w:rFonts w:ascii="方正楷体简体" w:eastAsia="方正楷体简体" w:hAnsi="方正楷体简体"/>
          <w:szCs w:val="24"/>
        </w:rPr>
      </w:pPr>
      <w:r w:rsidRPr="00DB70DD">
        <w:rPr>
          <w:rFonts w:ascii="方正楷体简体" w:eastAsia="方正楷体简体" w:hAnsi="方正楷体简体" w:hint="eastAsia"/>
        </w:rPr>
        <w:t>图2</w:t>
      </w:r>
      <w:r>
        <w:rPr>
          <w:rFonts w:ascii="方正楷体简体" w:eastAsia="方正楷体简体" w:hAnsi="方正楷体简体" w:hint="eastAsia"/>
        </w:rPr>
        <w:t>-</w:t>
      </w:r>
      <w:r w:rsidR="00C674C0">
        <w:rPr>
          <w:rFonts w:ascii="方正楷体简体" w:eastAsia="方正楷体简体" w:hAnsi="方正楷体简体" w:hint="eastAsia"/>
        </w:rPr>
        <w:t>1</w:t>
      </w:r>
      <w:r w:rsidRPr="00DB70DD">
        <w:rPr>
          <w:rFonts w:ascii="方正楷体简体" w:eastAsia="方正楷体简体" w:hAnsi="方正楷体简体" w:hint="eastAsia"/>
        </w:rPr>
        <w:t>-</w:t>
      </w:r>
      <w:r w:rsidR="00C674C0">
        <w:rPr>
          <w:rFonts w:ascii="方正楷体简体" w:eastAsia="方正楷体简体" w:hAnsi="方正楷体简体" w:hint="eastAsia"/>
        </w:rPr>
        <w:t>3</w:t>
      </w:r>
      <w:r w:rsidRPr="00DB70DD">
        <w:rPr>
          <w:rFonts w:ascii="方正楷体简体" w:eastAsia="方正楷体简体" w:hAnsi="方正楷体简体"/>
        </w:rPr>
        <w:t xml:space="preserve"> </w:t>
      </w:r>
      <w:r w:rsidRPr="00DB70DD">
        <w:rPr>
          <w:rFonts w:ascii="方正楷体简体" w:eastAsia="方正楷体简体" w:hAnsi="方正楷体简体" w:hint="eastAsia"/>
        </w:rPr>
        <w:t>XDP的工作过程示意图</w:t>
      </w:r>
    </w:p>
    <w:p w14:paraId="503BB1BA" w14:textId="77777777" w:rsidR="00FA121D" w:rsidRPr="00A87BF8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 w:hint="eastAsia"/>
        </w:rPr>
        <w:t>XDP程序在处理网络包后，有不同处理方式</w:t>
      </w:r>
    </w:p>
    <w:p w14:paraId="1648DDDA" w14:textId="1903313D" w:rsidR="00892B23" w:rsidRPr="00A87BF8" w:rsidRDefault="00FA121D" w:rsidP="00C2132F">
      <w:pPr>
        <w:spacing w:before="163" w:after="163"/>
        <w:ind w:firstLineChars="0" w:firstLine="0"/>
        <w:jc w:val="center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 w:hint="eastAsia"/>
        </w:rPr>
        <w:t>表2-1</w:t>
      </w:r>
      <w:r w:rsidR="00E0269E">
        <w:rPr>
          <w:rFonts w:ascii="方正楷体简体" w:eastAsia="方正楷体简体" w:hAnsi="方正楷体简体" w:hint="eastAsia"/>
        </w:rPr>
        <w:t>-</w:t>
      </w:r>
      <w:r w:rsidR="00804E66">
        <w:rPr>
          <w:rFonts w:ascii="方正楷体简体" w:eastAsia="方正楷体简体" w:hAnsi="方正楷体简体" w:hint="eastAsia"/>
        </w:rPr>
        <w:t>2</w:t>
      </w:r>
      <w:r w:rsidRPr="00A87BF8">
        <w:rPr>
          <w:rFonts w:ascii="方正楷体简体" w:eastAsia="方正楷体简体" w:hAnsi="方正楷体简体"/>
        </w:rPr>
        <w:t xml:space="preserve"> </w:t>
      </w:r>
      <w:r w:rsidRPr="00A87BF8">
        <w:rPr>
          <w:rFonts w:ascii="方正楷体简体" w:eastAsia="方正楷体简体" w:hAnsi="方正楷体简体" w:hint="eastAsia"/>
        </w:rPr>
        <w:t>XDP的处理方式</w:t>
      </w:r>
    </w:p>
    <w:tbl>
      <w:tblPr>
        <w:tblStyle w:val="af1"/>
        <w:tblW w:w="8784" w:type="dxa"/>
        <w:tblLook w:val="04A0" w:firstRow="1" w:lastRow="0" w:firstColumn="1" w:lastColumn="0" w:noHBand="0" w:noVBand="1"/>
      </w:tblPr>
      <w:tblGrid>
        <w:gridCol w:w="3256"/>
        <w:gridCol w:w="2551"/>
        <w:gridCol w:w="2977"/>
      </w:tblGrid>
      <w:tr w:rsidR="00C2132F" w:rsidRPr="00C2132F" w14:paraId="752FFE43" w14:textId="77777777" w:rsidTr="00C2132F">
        <w:trPr>
          <w:trHeight w:val="670"/>
        </w:trPr>
        <w:tc>
          <w:tcPr>
            <w:tcW w:w="3256" w:type="dxa"/>
            <w:shd w:val="clear" w:color="auto" w:fill="5B9BD5"/>
            <w:vAlign w:val="center"/>
          </w:tcPr>
          <w:p w14:paraId="23F71B2C" w14:textId="77777777" w:rsidR="00FA121D" w:rsidRPr="00C2132F" w:rsidRDefault="00FA121D" w:rsidP="00DB70DD">
            <w:pPr>
              <w:widowControl/>
              <w:spacing w:before="163" w:after="163" w:line="330" w:lineRule="atLeast"/>
              <w:ind w:firstLineChars="0" w:firstLine="0"/>
              <w:jc w:val="left"/>
              <w:rPr>
                <w:rFonts w:ascii="方正楷体简体" w:eastAsia="方正楷体简体" w:hAnsi="方正楷体简体" w:cs="Arial"/>
                <w:color w:val="FFFFFF" w:themeColor="background1"/>
              </w:rPr>
            </w:pPr>
            <w:r w:rsidRPr="00C2132F">
              <w:rPr>
                <w:rFonts w:ascii="方正楷体简体" w:eastAsia="方正楷体简体" w:hAnsi="方正楷体简体" w:cs="Arial"/>
                <w:color w:val="FFFFFF" w:themeColor="background1"/>
              </w:rPr>
              <w:t>命令码</w:t>
            </w:r>
          </w:p>
        </w:tc>
        <w:tc>
          <w:tcPr>
            <w:tcW w:w="2551" w:type="dxa"/>
            <w:shd w:val="clear" w:color="auto" w:fill="5B9BD5"/>
            <w:vAlign w:val="center"/>
          </w:tcPr>
          <w:p w14:paraId="59DA2BC4" w14:textId="77777777" w:rsidR="00FA121D" w:rsidRPr="00C2132F" w:rsidRDefault="00FA121D" w:rsidP="00DB70DD">
            <w:pPr>
              <w:spacing w:before="163" w:after="163" w:line="330" w:lineRule="atLeast"/>
              <w:ind w:firstLineChars="0" w:firstLine="0"/>
              <w:rPr>
                <w:rFonts w:ascii="方正楷体简体" w:eastAsia="方正楷体简体" w:hAnsi="方正楷体简体" w:cs="Arial"/>
                <w:color w:val="FFFFFF" w:themeColor="background1"/>
              </w:rPr>
            </w:pPr>
            <w:r w:rsidRPr="00C2132F">
              <w:rPr>
                <w:rFonts w:ascii="方正楷体简体" w:eastAsia="方正楷体简体" w:hAnsi="方正楷体简体" w:cs="Arial"/>
                <w:color w:val="FFFFFF" w:themeColor="background1"/>
              </w:rPr>
              <w:t>含义</w:t>
            </w:r>
          </w:p>
        </w:tc>
        <w:tc>
          <w:tcPr>
            <w:tcW w:w="2977" w:type="dxa"/>
            <w:shd w:val="clear" w:color="auto" w:fill="5B9BD5"/>
            <w:vAlign w:val="center"/>
          </w:tcPr>
          <w:p w14:paraId="21CDF4AB" w14:textId="77777777" w:rsidR="00FA121D" w:rsidRPr="00C2132F" w:rsidRDefault="00FA121D" w:rsidP="00DB70DD">
            <w:pPr>
              <w:spacing w:before="163" w:after="163" w:line="330" w:lineRule="atLeast"/>
              <w:ind w:firstLineChars="0" w:firstLine="0"/>
              <w:rPr>
                <w:rFonts w:ascii="方正楷体简体" w:eastAsia="方正楷体简体" w:hAnsi="方正楷体简体" w:cs="Arial"/>
                <w:color w:val="FFFFFF" w:themeColor="background1"/>
              </w:rPr>
            </w:pPr>
            <w:r w:rsidRPr="00C2132F">
              <w:rPr>
                <w:rFonts w:ascii="方正楷体简体" w:eastAsia="方正楷体简体" w:hAnsi="方正楷体简体" w:cs="Arial"/>
                <w:color w:val="FFFFFF" w:themeColor="background1"/>
              </w:rPr>
              <w:t>使用场景</w:t>
            </w:r>
          </w:p>
        </w:tc>
      </w:tr>
      <w:tr w:rsidR="00FA121D" w:rsidRPr="00A87BF8" w14:paraId="6CED4B56" w14:textId="77777777" w:rsidTr="00947AD5">
        <w:trPr>
          <w:trHeight w:val="671"/>
        </w:trPr>
        <w:tc>
          <w:tcPr>
            <w:tcW w:w="3256" w:type="dxa"/>
            <w:vAlign w:val="center"/>
          </w:tcPr>
          <w:p w14:paraId="4D3A4EBE" w14:textId="77777777" w:rsidR="00FA121D" w:rsidRPr="00A87BF8" w:rsidRDefault="00FA121D" w:rsidP="00DB70DD">
            <w:pPr>
              <w:spacing w:before="163" w:after="163" w:line="330" w:lineRule="atLeast"/>
              <w:ind w:firstLineChars="0" w:firstLine="0"/>
              <w:rPr>
                <w:rFonts w:ascii="方正楷体简体" w:eastAsia="方正楷体简体" w:hAnsi="方正楷体简体" w:cs="Arial"/>
                <w:color w:val="4F4F4F"/>
              </w:rPr>
            </w:pPr>
            <w:r w:rsidRPr="00A87BF8">
              <w:rPr>
                <w:rFonts w:ascii="方正楷体简体" w:eastAsia="方正楷体简体" w:hAnsi="方正楷体简体" w:cs="Arial"/>
                <w:color w:val="4F4F4F"/>
              </w:rPr>
              <w:lastRenderedPageBreak/>
              <w:t>XDP_DROP</w:t>
            </w:r>
          </w:p>
        </w:tc>
        <w:tc>
          <w:tcPr>
            <w:tcW w:w="2551" w:type="dxa"/>
            <w:vAlign w:val="center"/>
          </w:tcPr>
          <w:p w14:paraId="50EBB959" w14:textId="77777777" w:rsidR="00FA121D" w:rsidRPr="00A87BF8" w:rsidRDefault="00FA121D" w:rsidP="00892B23">
            <w:pPr>
              <w:spacing w:before="163" w:after="163" w:line="330" w:lineRule="atLeast"/>
              <w:ind w:firstLineChars="0" w:firstLine="0"/>
              <w:rPr>
                <w:rFonts w:ascii="方正楷体简体" w:eastAsia="方正楷体简体" w:hAnsi="方正楷体简体" w:cs="Arial"/>
                <w:color w:val="4F4F4F"/>
              </w:rPr>
            </w:pPr>
            <w:r w:rsidRPr="00A87BF8">
              <w:rPr>
                <w:rFonts w:ascii="方正楷体简体" w:eastAsia="方正楷体简体" w:hAnsi="方正楷体简体" w:cs="Arial"/>
                <w:color w:val="4F4F4F"/>
              </w:rPr>
              <w:t>丢包</w:t>
            </w:r>
          </w:p>
        </w:tc>
        <w:tc>
          <w:tcPr>
            <w:tcW w:w="2977" w:type="dxa"/>
            <w:vAlign w:val="center"/>
          </w:tcPr>
          <w:p w14:paraId="7E325B80" w14:textId="77777777" w:rsidR="00FA121D" w:rsidRPr="00A87BF8" w:rsidRDefault="00FA121D" w:rsidP="00892B23">
            <w:pPr>
              <w:spacing w:before="163" w:after="163" w:line="330" w:lineRule="atLeast"/>
              <w:ind w:firstLineChars="0" w:firstLine="0"/>
              <w:rPr>
                <w:rFonts w:ascii="方正楷体简体" w:eastAsia="方正楷体简体" w:hAnsi="方正楷体简体" w:cs="Arial"/>
                <w:color w:val="4F4F4F"/>
              </w:rPr>
            </w:pPr>
            <w:r w:rsidRPr="00A87BF8">
              <w:rPr>
                <w:rFonts w:ascii="方正楷体简体" w:eastAsia="方正楷体简体" w:hAnsi="方正楷体简体" w:cs="Arial"/>
                <w:color w:val="4F4F4F"/>
              </w:rPr>
              <w:t>防火墙，DDOS攻击防御</w:t>
            </w:r>
          </w:p>
        </w:tc>
      </w:tr>
      <w:tr w:rsidR="00FA121D" w:rsidRPr="00A87BF8" w14:paraId="1A42F1E7" w14:textId="77777777" w:rsidTr="00947AD5">
        <w:tc>
          <w:tcPr>
            <w:tcW w:w="3256" w:type="dxa"/>
            <w:vAlign w:val="center"/>
          </w:tcPr>
          <w:p w14:paraId="66701C99" w14:textId="77777777" w:rsidR="00FA121D" w:rsidRPr="00A87BF8" w:rsidRDefault="00FA121D" w:rsidP="00DB70DD">
            <w:pPr>
              <w:spacing w:before="163" w:after="163" w:line="330" w:lineRule="atLeast"/>
              <w:ind w:firstLineChars="0" w:firstLine="0"/>
              <w:rPr>
                <w:rFonts w:ascii="方正楷体简体" w:eastAsia="方正楷体简体" w:hAnsi="方正楷体简体" w:cs="Arial"/>
                <w:color w:val="4F4F4F"/>
              </w:rPr>
            </w:pPr>
            <w:r w:rsidRPr="00A87BF8">
              <w:rPr>
                <w:rFonts w:ascii="方正楷体简体" w:eastAsia="方正楷体简体" w:hAnsi="方正楷体简体" w:cs="Arial"/>
                <w:color w:val="4F4F4F"/>
              </w:rPr>
              <w:t>XDP_PASS</w:t>
            </w:r>
          </w:p>
        </w:tc>
        <w:tc>
          <w:tcPr>
            <w:tcW w:w="2551" w:type="dxa"/>
            <w:vAlign w:val="center"/>
          </w:tcPr>
          <w:p w14:paraId="76060B3F" w14:textId="77777777" w:rsidR="00FA121D" w:rsidRPr="00A87BF8" w:rsidRDefault="00FA121D" w:rsidP="00892B23">
            <w:pPr>
              <w:spacing w:before="163" w:after="163" w:line="330" w:lineRule="atLeast"/>
              <w:ind w:firstLineChars="0" w:firstLine="0"/>
              <w:rPr>
                <w:rFonts w:ascii="方正楷体简体" w:eastAsia="方正楷体简体" w:hAnsi="方正楷体简体" w:cs="Arial"/>
                <w:color w:val="4F4F4F"/>
              </w:rPr>
            </w:pPr>
            <w:r w:rsidRPr="00A87BF8">
              <w:rPr>
                <w:rFonts w:ascii="方正楷体简体" w:eastAsia="方正楷体简体" w:hAnsi="方正楷体简体" w:cs="Arial"/>
                <w:color w:val="4F4F4F"/>
              </w:rPr>
              <w:t>传递到内核协议</w:t>
            </w:r>
            <w:proofErr w:type="gramStart"/>
            <w:r w:rsidRPr="00A87BF8">
              <w:rPr>
                <w:rFonts w:ascii="方正楷体简体" w:eastAsia="方正楷体简体" w:hAnsi="方正楷体简体" w:cs="Arial"/>
                <w:color w:val="4F4F4F"/>
              </w:rPr>
              <w:t>栈</w:t>
            </w:r>
            <w:proofErr w:type="gramEnd"/>
          </w:p>
        </w:tc>
        <w:tc>
          <w:tcPr>
            <w:tcW w:w="2977" w:type="dxa"/>
            <w:vAlign w:val="center"/>
          </w:tcPr>
          <w:p w14:paraId="60EA5EC7" w14:textId="77777777" w:rsidR="00FA121D" w:rsidRPr="00A87BF8" w:rsidRDefault="00FA121D" w:rsidP="00892B23">
            <w:pPr>
              <w:spacing w:before="163" w:after="163" w:line="330" w:lineRule="atLeast"/>
              <w:ind w:firstLineChars="0" w:firstLine="0"/>
              <w:rPr>
                <w:rFonts w:ascii="方正楷体简体" w:eastAsia="方正楷体简体" w:hAnsi="方正楷体简体" w:cs="Arial"/>
                <w:color w:val="4F4F4F"/>
              </w:rPr>
            </w:pPr>
            <w:r w:rsidRPr="00A87BF8">
              <w:rPr>
                <w:rFonts w:ascii="方正楷体简体" w:eastAsia="方正楷体简体" w:hAnsi="方正楷体简体" w:cs="Arial"/>
                <w:color w:val="4F4F4F"/>
              </w:rPr>
              <w:t>正常处理</w:t>
            </w:r>
          </w:p>
        </w:tc>
      </w:tr>
      <w:tr w:rsidR="00FA121D" w:rsidRPr="00A87BF8" w14:paraId="1E0446D1" w14:textId="77777777" w:rsidTr="00947AD5">
        <w:tc>
          <w:tcPr>
            <w:tcW w:w="3256" w:type="dxa"/>
            <w:vAlign w:val="center"/>
          </w:tcPr>
          <w:p w14:paraId="5F6C0535" w14:textId="242B692B" w:rsidR="00FA121D" w:rsidRPr="00A87BF8" w:rsidRDefault="00FA121D" w:rsidP="00DB70DD">
            <w:pPr>
              <w:pStyle w:val="af"/>
              <w:spacing w:before="163" w:beforeAutospacing="0" w:after="163" w:afterAutospacing="0" w:line="330" w:lineRule="atLeast"/>
              <w:ind w:firstLineChars="0" w:firstLine="0"/>
              <w:rPr>
                <w:rFonts w:ascii="方正楷体简体" w:eastAsia="方正楷体简体" w:hAnsi="方正楷体简体" w:cs="Arial"/>
                <w:color w:val="4F4F4F"/>
                <w:sz w:val="21"/>
              </w:rPr>
            </w:pPr>
            <w:r w:rsidRPr="00A87BF8">
              <w:rPr>
                <w:rFonts w:ascii="方正楷体简体" w:eastAsia="方正楷体简体" w:hAnsi="方正楷体简体" w:cs="Arial"/>
                <w:color w:val="4F4F4F"/>
                <w:sz w:val="21"/>
              </w:rPr>
              <w:t>XDP_TX</w:t>
            </w:r>
            <w:r w:rsidR="00947AD5" w:rsidRPr="00A87BF8">
              <w:rPr>
                <w:rFonts w:ascii="方正楷体简体" w:eastAsia="方正楷体简体" w:hAnsi="方正楷体简体" w:cs="Arial"/>
                <w:color w:val="4F4F4F"/>
                <w:sz w:val="21"/>
              </w:rPr>
              <w:t xml:space="preserve"> / </w:t>
            </w:r>
            <w:r w:rsidRPr="00A87BF8">
              <w:rPr>
                <w:rFonts w:ascii="方正楷体简体" w:eastAsia="方正楷体简体" w:hAnsi="方正楷体简体" w:cs="Arial"/>
                <w:color w:val="4F4F4F"/>
                <w:sz w:val="21"/>
              </w:rPr>
              <w:t>XDP_REDIRECT</w:t>
            </w:r>
          </w:p>
        </w:tc>
        <w:tc>
          <w:tcPr>
            <w:tcW w:w="2551" w:type="dxa"/>
            <w:vAlign w:val="center"/>
          </w:tcPr>
          <w:p w14:paraId="4E10BC3D" w14:textId="77777777" w:rsidR="00FA121D" w:rsidRPr="00A87BF8" w:rsidRDefault="00FA121D" w:rsidP="00892B23">
            <w:pPr>
              <w:spacing w:before="163" w:after="163" w:line="330" w:lineRule="atLeast"/>
              <w:ind w:firstLineChars="0" w:firstLine="0"/>
              <w:rPr>
                <w:rFonts w:ascii="方正楷体简体" w:eastAsia="方正楷体简体" w:hAnsi="方正楷体简体" w:cs="Arial"/>
                <w:color w:val="4F4F4F"/>
              </w:rPr>
            </w:pPr>
            <w:r w:rsidRPr="00A87BF8">
              <w:rPr>
                <w:rFonts w:ascii="方正楷体简体" w:eastAsia="方正楷体简体" w:hAnsi="方正楷体简体" w:cs="Arial"/>
                <w:color w:val="4F4F4F"/>
              </w:rPr>
              <w:t>转发到同一/不同网卡</w:t>
            </w:r>
          </w:p>
        </w:tc>
        <w:tc>
          <w:tcPr>
            <w:tcW w:w="2977" w:type="dxa"/>
            <w:vAlign w:val="center"/>
          </w:tcPr>
          <w:p w14:paraId="73123EE8" w14:textId="77777777" w:rsidR="00FA121D" w:rsidRPr="00A87BF8" w:rsidRDefault="00FA121D" w:rsidP="00892B23">
            <w:pPr>
              <w:spacing w:before="163" w:after="163" w:line="330" w:lineRule="atLeast"/>
              <w:ind w:firstLineChars="0" w:firstLine="0"/>
              <w:rPr>
                <w:rFonts w:ascii="方正楷体简体" w:eastAsia="方正楷体简体" w:hAnsi="方正楷体简体" w:cs="Arial"/>
                <w:color w:val="4F4F4F"/>
              </w:rPr>
            </w:pPr>
            <w:r w:rsidRPr="00A87BF8">
              <w:rPr>
                <w:rFonts w:ascii="方正楷体简体" w:eastAsia="方正楷体简体" w:hAnsi="方正楷体简体" w:cs="Arial"/>
                <w:color w:val="4F4F4F"/>
              </w:rPr>
              <w:t>负载均衡</w:t>
            </w:r>
          </w:p>
        </w:tc>
      </w:tr>
      <w:tr w:rsidR="00FA121D" w:rsidRPr="00A87BF8" w14:paraId="4B1C6955" w14:textId="77777777" w:rsidTr="00947AD5">
        <w:tc>
          <w:tcPr>
            <w:tcW w:w="3256" w:type="dxa"/>
            <w:vAlign w:val="center"/>
          </w:tcPr>
          <w:p w14:paraId="251D6F35" w14:textId="77777777" w:rsidR="00FA121D" w:rsidRPr="00A87BF8" w:rsidRDefault="00FA121D" w:rsidP="00DB70DD">
            <w:pPr>
              <w:spacing w:before="163" w:after="163" w:line="330" w:lineRule="atLeast"/>
              <w:ind w:firstLineChars="0" w:firstLine="0"/>
              <w:rPr>
                <w:rFonts w:ascii="方正楷体简体" w:eastAsia="方正楷体简体" w:hAnsi="方正楷体简体" w:cs="Arial"/>
                <w:color w:val="4F4F4F"/>
              </w:rPr>
            </w:pPr>
            <w:r w:rsidRPr="00A87BF8">
              <w:rPr>
                <w:rFonts w:ascii="方正楷体简体" w:eastAsia="方正楷体简体" w:hAnsi="方正楷体简体" w:cs="Arial"/>
                <w:color w:val="4F4F4F"/>
              </w:rPr>
              <w:t>XDP_ABORTED</w:t>
            </w:r>
          </w:p>
        </w:tc>
        <w:tc>
          <w:tcPr>
            <w:tcW w:w="2551" w:type="dxa"/>
            <w:vAlign w:val="center"/>
          </w:tcPr>
          <w:p w14:paraId="75400F54" w14:textId="77777777" w:rsidR="00FA121D" w:rsidRPr="00A87BF8" w:rsidRDefault="00FA121D" w:rsidP="00892B23">
            <w:pPr>
              <w:spacing w:before="163" w:after="163" w:line="330" w:lineRule="atLeast"/>
              <w:ind w:firstLineChars="0" w:firstLine="0"/>
              <w:rPr>
                <w:rFonts w:ascii="方正楷体简体" w:eastAsia="方正楷体简体" w:hAnsi="方正楷体简体" w:cs="Arial"/>
                <w:color w:val="4F4F4F"/>
              </w:rPr>
            </w:pPr>
            <w:r w:rsidRPr="00A87BF8">
              <w:rPr>
                <w:rFonts w:ascii="方正楷体简体" w:eastAsia="方正楷体简体" w:hAnsi="方正楷体简体" w:cs="Arial"/>
                <w:color w:val="4F4F4F"/>
              </w:rPr>
              <w:t>错误</w:t>
            </w:r>
          </w:p>
        </w:tc>
        <w:tc>
          <w:tcPr>
            <w:tcW w:w="2977" w:type="dxa"/>
            <w:vAlign w:val="center"/>
          </w:tcPr>
          <w:p w14:paraId="359909DE" w14:textId="77777777" w:rsidR="00FA121D" w:rsidRPr="00A87BF8" w:rsidRDefault="00FA121D" w:rsidP="00892B23">
            <w:pPr>
              <w:spacing w:before="163" w:after="163" w:line="330" w:lineRule="atLeast"/>
              <w:ind w:firstLineChars="0" w:firstLine="0"/>
              <w:rPr>
                <w:rFonts w:ascii="方正楷体简体" w:eastAsia="方正楷体简体" w:hAnsi="方正楷体简体" w:cs="Arial"/>
                <w:color w:val="4F4F4F"/>
              </w:rPr>
            </w:pPr>
            <w:r w:rsidRPr="00A87BF8">
              <w:rPr>
                <w:rFonts w:ascii="方正楷体简体" w:eastAsia="方正楷体简体" w:hAnsi="方正楷体简体" w:cs="Arial"/>
                <w:color w:val="4F4F4F"/>
              </w:rPr>
              <w:t>XDP处理错误</w:t>
            </w:r>
          </w:p>
        </w:tc>
      </w:tr>
    </w:tbl>
    <w:p w14:paraId="58BC44DB" w14:textId="28B611E8" w:rsidR="00FA121D" w:rsidRPr="000E323B" w:rsidRDefault="00F356FD" w:rsidP="000E323B">
      <w:pPr>
        <w:spacing w:before="163" w:after="163"/>
        <w:ind w:firstLine="482"/>
        <w:rPr>
          <w:b/>
        </w:rPr>
      </w:pPr>
      <w:r>
        <w:rPr>
          <w:rFonts w:hint="eastAsia"/>
          <w:b/>
        </w:rPr>
        <w:t>3</w:t>
      </w:r>
      <w:r>
        <w:rPr>
          <w:rFonts w:hint="eastAsia"/>
          <w:b/>
        </w:rPr>
        <w:t>、</w:t>
      </w:r>
      <w:r w:rsidR="00FA121D" w:rsidRPr="000E323B">
        <w:rPr>
          <w:rFonts w:hint="eastAsia"/>
          <w:b/>
        </w:rPr>
        <w:t>TC</w:t>
      </w:r>
    </w:p>
    <w:p w14:paraId="00C983F7" w14:textId="54C9065F" w:rsidR="00F058B3" w:rsidRPr="00F058B3" w:rsidRDefault="00A30924" w:rsidP="00F058B3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A30924">
        <w:rPr>
          <w:rFonts w:ascii="方正楷体简体" w:eastAsia="方正楷体简体" w:hAnsi="方正楷体简体" w:hint="eastAsia"/>
        </w:rPr>
        <w:t xml:space="preserve">Linux </w:t>
      </w:r>
      <w:r w:rsidR="00F058B3">
        <w:rPr>
          <w:rFonts w:ascii="方正楷体简体" w:eastAsia="方正楷体简体" w:hAnsi="方正楷体简体" w:hint="eastAsia"/>
        </w:rPr>
        <w:t>TC</w:t>
      </w:r>
      <w:r w:rsidRPr="00A30924">
        <w:rPr>
          <w:rFonts w:ascii="方正楷体简体" w:eastAsia="方正楷体简体" w:hAnsi="方正楷体简体" w:hint="eastAsia"/>
        </w:rPr>
        <w:t>是Linux操作系统中的一个调度器，它是Traffic Control的缩写，是一种网络流量控制、流量压缩和QoS（Quality of Service）保证机制</w:t>
      </w:r>
      <w:r w:rsidR="0059461F">
        <w:rPr>
          <w:rFonts w:ascii="方正楷体简体" w:eastAsia="方正楷体简体" w:hAnsi="方正楷体简体" w:hint="eastAsia"/>
        </w:rPr>
        <w:t>，</w:t>
      </w:r>
      <w:r w:rsidRPr="00A30924">
        <w:rPr>
          <w:rFonts w:ascii="方正楷体简体" w:eastAsia="方正楷体简体" w:hAnsi="方正楷体简体" w:hint="eastAsia"/>
        </w:rPr>
        <w:t>在Linux内核中相当于一个独立的子系统，它管理着Linux内核中的网络设备和队列，可以实现对不同类型的流（如HTTP、FTP、SSH等）的流量限制、限流、分类和优化等</w:t>
      </w:r>
      <w:r w:rsidR="00F058B3">
        <w:rPr>
          <w:rFonts w:ascii="方正楷体简体" w:eastAsia="方正楷体简体" w:hAnsi="方正楷体简体" w:hint="eastAsia"/>
        </w:rPr>
        <w:t>，所有这些功能</w:t>
      </w:r>
      <w:r w:rsidR="00F058B3" w:rsidRPr="00F058B3">
        <w:rPr>
          <w:rFonts w:ascii="方正楷体简体" w:eastAsia="方正楷体简体" w:hAnsi="方正楷体简体" w:hint="eastAsia"/>
        </w:rPr>
        <w:t>都是经过</w:t>
      </w:r>
      <w:r w:rsidR="00F058B3">
        <w:rPr>
          <w:rFonts w:ascii="方正楷体简体" w:eastAsia="方正楷体简体" w:hAnsi="方正楷体简体" w:hint="eastAsia"/>
        </w:rPr>
        <w:t>用户态</w:t>
      </w:r>
      <w:r w:rsidR="00F058B3" w:rsidRPr="00F058B3">
        <w:rPr>
          <w:rFonts w:ascii="方正楷体简体" w:eastAsia="方正楷体简体" w:hAnsi="方正楷体简体" w:hint="eastAsia"/>
        </w:rPr>
        <w:t>TC</w:t>
      </w:r>
      <w:r w:rsidR="00F058B3">
        <w:rPr>
          <w:rFonts w:ascii="方正楷体简体" w:eastAsia="方正楷体简体" w:hAnsi="方正楷体简体" w:hint="eastAsia"/>
        </w:rPr>
        <w:t>命令</w:t>
      </w:r>
      <w:r w:rsidR="00F058B3" w:rsidRPr="00F058B3">
        <w:rPr>
          <w:rFonts w:ascii="方正楷体简体" w:eastAsia="方正楷体简体" w:hAnsi="方正楷体简体" w:hint="eastAsia"/>
        </w:rPr>
        <w:t>工具来完成的</w:t>
      </w:r>
      <w:r w:rsidR="00F058B3">
        <w:rPr>
          <w:rFonts w:ascii="方正楷体简体" w:eastAsia="方正楷体简体" w:hAnsi="方正楷体简体" w:hint="eastAsia"/>
        </w:rPr>
        <w:t>，</w:t>
      </w:r>
      <w:r w:rsidR="00F058B3" w:rsidRPr="00F058B3">
        <w:rPr>
          <w:rFonts w:ascii="方正楷体简体" w:eastAsia="方正楷体简体" w:hAnsi="方正楷体简体" w:hint="eastAsia"/>
        </w:rPr>
        <w:t>一般</w:t>
      </w:r>
      <w:r w:rsidR="00F058B3">
        <w:rPr>
          <w:rFonts w:ascii="方正楷体简体" w:eastAsia="方正楷体简体" w:hAnsi="方正楷体简体" w:hint="eastAsia"/>
        </w:rPr>
        <w:t>包括</w:t>
      </w:r>
      <w:r w:rsidR="00F058B3" w:rsidRPr="00F058B3">
        <w:rPr>
          <w:rFonts w:ascii="方正楷体简体" w:eastAsia="方正楷体简体" w:hAnsi="方正楷体简体" w:hint="eastAsia"/>
        </w:rPr>
        <w:t>以下的步骤:</w:t>
      </w:r>
    </w:p>
    <w:p w14:paraId="7E59D7A1" w14:textId="10639261" w:rsidR="00F058B3" w:rsidRPr="00F058B3" w:rsidRDefault="00F058B3" w:rsidP="00F058B3">
      <w:pPr>
        <w:pStyle w:val="af4"/>
        <w:numPr>
          <w:ilvl w:val="0"/>
          <w:numId w:val="32"/>
        </w:numPr>
        <w:spacing w:before="163" w:after="163"/>
        <w:ind w:firstLineChars="0"/>
        <w:rPr>
          <w:rFonts w:ascii="方正楷体简体" w:eastAsia="方正楷体简体" w:hAnsi="方正楷体简体"/>
        </w:rPr>
      </w:pPr>
      <w:r w:rsidRPr="00F058B3">
        <w:rPr>
          <w:rFonts w:ascii="方正楷体简体" w:eastAsia="方正楷体简体" w:hAnsi="方正楷体简体" w:hint="eastAsia"/>
        </w:rPr>
        <w:t>为网卡配置一个队列;</w:t>
      </w:r>
    </w:p>
    <w:p w14:paraId="6CE218E0" w14:textId="7CB0D176" w:rsidR="00F058B3" w:rsidRPr="00F058B3" w:rsidRDefault="00F058B3" w:rsidP="00F058B3">
      <w:pPr>
        <w:pStyle w:val="af4"/>
        <w:numPr>
          <w:ilvl w:val="0"/>
          <w:numId w:val="32"/>
        </w:numPr>
        <w:spacing w:before="163" w:after="163"/>
        <w:ind w:firstLineChars="0"/>
        <w:rPr>
          <w:rFonts w:ascii="方正楷体简体" w:eastAsia="方正楷体简体" w:hAnsi="方正楷体简体"/>
        </w:rPr>
      </w:pPr>
      <w:r w:rsidRPr="00F058B3">
        <w:rPr>
          <w:rFonts w:ascii="方正楷体简体" w:eastAsia="方正楷体简体" w:hAnsi="方正楷体简体" w:hint="eastAsia"/>
        </w:rPr>
        <w:t>在该队列上创建分类;</w:t>
      </w:r>
    </w:p>
    <w:p w14:paraId="31ABD44F" w14:textId="3E75D7BB" w:rsidR="00F058B3" w:rsidRPr="00F058B3" w:rsidRDefault="00F058B3" w:rsidP="00F058B3">
      <w:pPr>
        <w:pStyle w:val="af4"/>
        <w:numPr>
          <w:ilvl w:val="0"/>
          <w:numId w:val="32"/>
        </w:numPr>
        <w:spacing w:before="163" w:after="163"/>
        <w:ind w:firstLineChars="0"/>
        <w:rPr>
          <w:rFonts w:ascii="方正楷体简体" w:eastAsia="方正楷体简体" w:hAnsi="方正楷体简体"/>
        </w:rPr>
      </w:pPr>
      <w:r w:rsidRPr="00F058B3">
        <w:rPr>
          <w:rFonts w:ascii="方正楷体简体" w:eastAsia="方正楷体简体" w:hAnsi="方正楷体简体" w:hint="eastAsia"/>
        </w:rPr>
        <w:t>根据</w:t>
      </w:r>
      <w:r w:rsidR="00D93430">
        <w:rPr>
          <w:rFonts w:ascii="方正楷体简体" w:eastAsia="方正楷体简体" w:hAnsi="方正楷体简体" w:hint="eastAsia"/>
        </w:rPr>
        <w:t>需</w:t>
      </w:r>
      <w:r w:rsidRPr="00F058B3">
        <w:rPr>
          <w:rFonts w:ascii="方正楷体简体" w:eastAsia="方正楷体简体" w:hAnsi="方正楷体简体" w:hint="eastAsia"/>
        </w:rPr>
        <w:t>要创建子队列和子分类;</w:t>
      </w:r>
    </w:p>
    <w:p w14:paraId="5C571217" w14:textId="51F16D56" w:rsidR="00A30924" w:rsidRPr="00F058B3" w:rsidRDefault="00F058B3" w:rsidP="00F058B3">
      <w:pPr>
        <w:pStyle w:val="af4"/>
        <w:numPr>
          <w:ilvl w:val="0"/>
          <w:numId w:val="32"/>
        </w:numPr>
        <w:spacing w:before="163" w:after="163"/>
        <w:ind w:firstLineChars="0"/>
        <w:rPr>
          <w:rFonts w:ascii="方正楷体简体" w:eastAsia="方正楷体简体" w:hAnsi="方正楷体简体"/>
        </w:rPr>
      </w:pPr>
      <w:r w:rsidRPr="00F058B3">
        <w:rPr>
          <w:rFonts w:ascii="方正楷体简体" w:eastAsia="方正楷体简体" w:hAnsi="方正楷体简体" w:hint="eastAsia"/>
        </w:rPr>
        <w:t>为每一个分类创建过滤器。</w:t>
      </w:r>
    </w:p>
    <w:p w14:paraId="49AA7188" w14:textId="40160236" w:rsidR="00FA121D" w:rsidRPr="00A87BF8" w:rsidRDefault="00D0546B" w:rsidP="00D0546B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 w:hint="eastAsia"/>
        </w:rPr>
        <w:t>eBPF</w:t>
      </w:r>
      <w:r w:rsidRPr="00D0546B">
        <w:rPr>
          <w:rFonts w:ascii="方正楷体简体" w:eastAsia="方正楷体简体" w:hAnsi="方正楷体简体" w:hint="eastAsia"/>
        </w:rPr>
        <w:t>在</w:t>
      </w:r>
      <w:r>
        <w:rPr>
          <w:rFonts w:ascii="方正楷体简体" w:eastAsia="方正楷体简体" w:hAnsi="方正楷体简体" w:hint="eastAsia"/>
        </w:rPr>
        <w:t>TC</w:t>
      </w:r>
      <w:r w:rsidRPr="00D0546B">
        <w:rPr>
          <w:rFonts w:ascii="方正楷体简体" w:eastAsia="方正楷体简体" w:hAnsi="方正楷体简体" w:hint="eastAsia"/>
        </w:rPr>
        <w:t>功能的sch_handle_ingress、sch_handle_egress</w:t>
      </w:r>
      <w:r>
        <w:rPr>
          <w:rFonts w:ascii="方正楷体简体" w:eastAsia="方正楷体简体" w:hAnsi="方正楷体简体" w:hint="eastAsia"/>
        </w:rPr>
        <w:t>函数中分别</w:t>
      </w:r>
      <w:r w:rsidRPr="00D0546B">
        <w:rPr>
          <w:rFonts w:ascii="方正楷体简体" w:eastAsia="方正楷体简体" w:hAnsi="方正楷体简体" w:hint="eastAsia"/>
        </w:rPr>
        <w:t>添加</w:t>
      </w:r>
      <w:r w:rsidR="002F7AB2">
        <w:rPr>
          <w:rFonts w:ascii="方正楷体简体" w:eastAsia="方正楷体简体" w:hAnsi="方正楷体简体" w:hint="eastAsia"/>
        </w:rPr>
        <w:t>HOOK</w:t>
      </w:r>
      <w:r w:rsidRPr="00D0546B">
        <w:rPr>
          <w:rFonts w:ascii="方正楷体简体" w:eastAsia="方正楷体简体" w:hAnsi="方正楷体简体" w:hint="eastAsia"/>
        </w:rPr>
        <w:t>点</w:t>
      </w:r>
      <w:r>
        <w:rPr>
          <w:rFonts w:ascii="方正楷体简体" w:eastAsia="方正楷体简体" w:hAnsi="方正楷体简体" w:hint="eastAsia"/>
        </w:rPr>
        <w:t>实现了TC</w:t>
      </w:r>
      <w:r w:rsidRPr="00D0546B">
        <w:rPr>
          <w:rFonts w:ascii="方正楷体简体" w:eastAsia="方正楷体简体" w:hAnsi="方正楷体简体" w:hint="eastAsia"/>
        </w:rPr>
        <w:t xml:space="preserve"> ingress和</w:t>
      </w:r>
      <w:r>
        <w:rPr>
          <w:rFonts w:ascii="方正楷体简体" w:eastAsia="方正楷体简体" w:hAnsi="方正楷体简体" w:hint="eastAsia"/>
        </w:rPr>
        <w:t>TC</w:t>
      </w:r>
      <w:r w:rsidRPr="00D0546B">
        <w:rPr>
          <w:rFonts w:ascii="方正楷体简体" w:eastAsia="方正楷体简体" w:hAnsi="方正楷体简体" w:hint="eastAsia"/>
        </w:rPr>
        <w:t xml:space="preserve"> egress</w:t>
      </w:r>
      <w:r>
        <w:rPr>
          <w:rFonts w:ascii="方正楷体简体" w:eastAsia="方正楷体简体" w:hAnsi="方正楷体简体" w:hint="eastAsia"/>
        </w:rPr>
        <w:t>两个挂载点，用于实现</w:t>
      </w:r>
      <w:r w:rsidRPr="00A87BF8">
        <w:rPr>
          <w:rFonts w:ascii="方正楷体简体" w:eastAsia="方正楷体简体" w:hAnsi="方正楷体简体" w:hint="eastAsia"/>
        </w:rPr>
        <w:t>对网络流量的整形调度和带宽控制。</w:t>
      </w:r>
    </w:p>
    <w:p w14:paraId="1BD86CB7" w14:textId="65A7E892" w:rsidR="0059461F" w:rsidRPr="0059461F" w:rsidRDefault="0059461F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>
        <w:rPr>
          <w:rFonts w:ascii="方正楷体简体" w:eastAsia="方正楷体简体" w:hAnsi="方正楷体简体" w:hint="eastAsia"/>
        </w:rPr>
        <w:lastRenderedPageBreak/>
        <w:t>eBPF/</w:t>
      </w:r>
      <w:r w:rsidR="00FA121D" w:rsidRPr="00A87BF8">
        <w:rPr>
          <w:rFonts w:ascii="方正楷体简体" w:eastAsia="方正楷体简体" w:hAnsi="方正楷体简体" w:hint="eastAsia"/>
        </w:rPr>
        <w:t>TC直接获取内核解析后的网络报文数据结构sk_buff，</w:t>
      </w:r>
      <w:r>
        <w:rPr>
          <w:rFonts w:ascii="方正楷体简体" w:eastAsia="方正楷体简体" w:hAnsi="方正楷体简体" w:hint="eastAsia"/>
        </w:rPr>
        <w:t>可以获取到</w:t>
      </w:r>
      <w:r w:rsidR="00F058B3">
        <w:rPr>
          <w:rFonts w:ascii="方正楷体简体" w:eastAsia="方正楷体简体" w:hAnsi="方正楷体简体" w:hint="eastAsia"/>
        </w:rPr>
        <w:t>更详细的数据</w:t>
      </w:r>
      <w:r w:rsidR="00FA121D" w:rsidRPr="00A87BF8">
        <w:rPr>
          <w:rFonts w:ascii="方正楷体简体" w:eastAsia="方正楷体简体" w:hAnsi="方正楷体简体" w:hint="eastAsia"/>
        </w:rPr>
        <w:t>。</w:t>
      </w:r>
      <w:r w:rsidR="00F058B3">
        <w:rPr>
          <w:rFonts w:ascii="方正楷体简体" w:eastAsia="方正楷体简体" w:hAnsi="方正楷体简体" w:hint="eastAsia"/>
        </w:rPr>
        <w:t>而且</w:t>
      </w:r>
      <w:r w:rsidRPr="0059461F">
        <w:rPr>
          <w:rFonts w:ascii="方正楷体简体" w:eastAsia="方正楷体简体" w:hAnsi="方正楷体简体" w:hint="eastAsia"/>
        </w:rPr>
        <w:t>由于e</w:t>
      </w:r>
      <w:r w:rsidR="00F058B3">
        <w:rPr>
          <w:rFonts w:ascii="方正楷体简体" w:eastAsia="方正楷体简体" w:hAnsi="方正楷体简体" w:hint="eastAsia"/>
        </w:rPr>
        <w:t>BPF</w:t>
      </w:r>
      <w:r w:rsidRPr="0059461F">
        <w:rPr>
          <w:rFonts w:ascii="方正楷体简体" w:eastAsia="方正楷体简体" w:hAnsi="方正楷体简体" w:hint="eastAsia"/>
        </w:rPr>
        <w:t>程序的引入，可以通过e</w:t>
      </w:r>
      <w:r w:rsidR="00F058B3">
        <w:rPr>
          <w:rFonts w:ascii="方正楷体简体" w:eastAsia="方正楷体简体" w:hAnsi="方正楷体简体"/>
        </w:rPr>
        <w:t xml:space="preserve">BPF </w:t>
      </w:r>
      <w:r w:rsidRPr="0059461F">
        <w:rPr>
          <w:rFonts w:ascii="方正楷体简体" w:eastAsia="方正楷体简体" w:hAnsi="方正楷体简体" w:hint="eastAsia"/>
        </w:rPr>
        <w:t>map实现用户态与内核态的数据交互，而map数据结构则相比</w:t>
      </w:r>
      <w:r w:rsidR="00F058B3">
        <w:rPr>
          <w:rFonts w:ascii="方正楷体简体" w:eastAsia="方正楷体简体" w:hAnsi="方正楷体简体"/>
        </w:rPr>
        <w:t>TC</w:t>
      </w:r>
      <w:r w:rsidRPr="0059461F">
        <w:rPr>
          <w:rFonts w:ascii="方正楷体简体" w:eastAsia="方正楷体简体" w:hAnsi="方正楷体简体" w:hint="eastAsia"/>
        </w:rPr>
        <w:t>的规则更加直观，也更加好管理</w:t>
      </w:r>
      <w:r w:rsidR="00F058B3">
        <w:rPr>
          <w:rFonts w:ascii="方正楷体简体" w:eastAsia="方正楷体简体" w:hAnsi="方正楷体简体" w:hint="eastAsia"/>
        </w:rPr>
        <w:t>。</w:t>
      </w:r>
    </w:p>
    <w:p w14:paraId="683E99A9" w14:textId="18CBCA0E" w:rsidR="00FA121D" w:rsidRPr="000E323B" w:rsidRDefault="00F356FD" w:rsidP="000E323B">
      <w:pPr>
        <w:spacing w:before="163" w:after="163"/>
        <w:ind w:firstLine="482"/>
        <w:rPr>
          <w:b/>
        </w:rPr>
      </w:pPr>
      <w:r>
        <w:rPr>
          <w:rFonts w:hint="eastAsia"/>
          <w:b/>
        </w:rPr>
        <w:t>4</w:t>
      </w:r>
      <w:r>
        <w:rPr>
          <w:rFonts w:hint="eastAsia"/>
          <w:b/>
        </w:rPr>
        <w:t>、</w:t>
      </w:r>
      <w:r w:rsidR="00FA121D" w:rsidRPr="000E323B">
        <w:rPr>
          <w:rFonts w:hint="eastAsia"/>
          <w:b/>
        </w:rPr>
        <w:t>Sock_ops</w:t>
      </w:r>
    </w:p>
    <w:p w14:paraId="4499D245" w14:textId="685BFC3A" w:rsidR="00FA121D" w:rsidRPr="00A87BF8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 w:hint="eastAsia"/>
        </w:rPr>
        <w:t>s</w:t>
      </w:r>
      <w:r w:rsidRPr="00A87BF8">
        <w:rPr>
          <w:rFonts w:ascii="方正楷体简体" w:eastAsia="方正楷体简体" w:hAnsi="方正楷体简体"/>
        </w:rPr>
        <w:t>ock_ops是一种</w:t>
      </w:r>
      <w:r w:rsidRPr="00A87BF8">
        <w:rPr>
          <w:rFonts w:ascii="方正楷体简体" w:eastAsia="方正楷体简体" w:hAnsi="方正楷体简体"/>
          <w:bCs/>
        </w:rPr>
        <w:t>通过</w:t>
      </w:r>
      <w:r w:rsidRPr="00A87BF8">
        <w:rPr>
          <w:rFonts w:ascii="方正楷体简体" w:eastAsia="方正楷体简体" w:hAnsi="方正楷体简体" w:hint="eastAsia"/>
          <w:bCs/>
        </w:rPr>
        <w:t>e</w:t>
      </w:r>
      <w:r w:rsidRPr="00A87BF8">
        <w:rPr>
          <w:rFonts w:ascii="方正楷体简体" w:eastAsia="方正楷体简体" w:hAnsi="方正楷体简体"/>
          <w:bCs/>
        </w:rPr>
        <w:t>BPF程序拦截socket操作，然后动态设置TCP参数</w:t>
      </w:r>
      <w:r w:rsidRPr="00A87BF8">
        <w:rPr>
          <w:rFonts w:ascii="方正楷体简体" w:eastAsia="方正楷体简体" w:hAnsi="方正楷体简体"/>
        </w:rPr>
        <w:t>的机制。</w:t>
      </w:r>
      <w:r w:rsidRPr="00A87BF8">
        <w:rPr>
          <w:rFonts w:ascii="方正楷体简体" w:eastAsia="方正楷体简体" w:hAnsi="方正楷体简体" w:hint="eastAsia"/>
        </w:rPr>
        <w:t>它总共提供了15个挂载点，分别位于TCP</w:t>
      </w:r>
      <w:r w:rsidRPr="00A87BF8">
        <w:rPr>
          <w:rFonts w:ascii="方正楷体简体" w:eastAsia="方正楷体简体" w:hAnsi="方正楷体简体"/>
        </w:rPr>
        <w:t xml:space="preserve"> </w:t>
      </w:r>
      <w:r w:rsidRPr="00A87BF8">
        <w:rPr>
          <w:rFonts w:ascii="方正楷体简体" w:eastAsia="方正楷体简体" w:hAnsi="方正楷体简体" w:hint="eastAsia"/>
        </w:rPr>
        <w:t>socket实现的各个阶段，包括三次握手和四次挥手，可用于</w:t>
      </w:r>
      <w:r w:rsidRPr="00A87BF8">
        <w:rPr>
          <w:rFonts w:ascii="方正楷体简体" w:eastAsia="方正楷体简体" w:hAnsi="方正楷体简体"/>
        </w:rPr>
        <w:t>动态设置TCP参数</w:t>
      </w:r>
      <w:r w:rsidRPr="00A87BF8">
        <w:rPr>
          <w:rFonts w:ascii="方正楷体简体" w:eastAsia="方正楷体简体" w:hAnsi="方正楷体简体" w:hint="eastAsia"/>
        </w:rPr>
        <w:t>，也可用于统计套接字信息</w:t>
      </w:r>
      <w:r w:rsidRPr="00A87BF8">
        <w:rPr>
          <w:rFonts w:ascii="方正楷体简体" w:eastAsia="方正楷体简体" w:hAnsi="方正楷体简体"/>
        </w:rPr>
        <w:t>。</w:t>
      </w:r>
    </w:p>
    <w:p w14:paraId="5C246DCB" w14:textId="3AA787CC" w:rsidR="00FA121D" w:rsidRPr="00A87BF8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/>
        </w:rPr>
        <w:t>sock_ops BPF程序会利用socket的一些信息（例如IP和port）来决定TCP的最佳配置。例如，在TCP</w:t>
      </w:r>
      <w:r w:rsidR="00585F6F">
        <w:rPr>
          <w:rFonts w:ascii="方正楷体简体" w:eastAsia="方正楷体简体" w:hAnsi="方正楷体简体" w:hint="eastAsia"/>
        </w:rPr>
        <w:t>建立连接</w:t>
      </w:r>
      <w:r w:rsidRPr="00A87BF8">
        <w:rPr>
          <w:rFonts w:ascii="方正楷体简体" w:eastAsia="方正楷体简体" w:hAnsi="方正楷体简体"/>
        </w:rPr>
        <w:t>时，如果判断client和server处于同一个数据中心（网络质量非常好），那么就</w:t>
      </w:r>
      <w:r w:rsidRPr="00A87BF8">
        <w:rPr>
          <w:rFonts w:ascii="方正楷体简体" w:eastAsia="方正楷体简体" w:hAnsi="方正楷体简体" w:hint="eastAsia"/>
        </w:rPr>
        <w:t>可以通过如下设置优化</w:t>
      </w:r>
      <w:r w:rsidRPr="00A87BF8">
        <w:rPr>
          <w:rFonts w:ascii="方正楷体简体" w:eastAsia="方正楷体简体" w:hAnsi="方正楷体简体"/>
        </w:rPr>
        <w:t>这个TCP连接</w:t>
      </w:r>
      <w:r w:rsidRPr="00A87BF8">
        <w:rPr>
          <w:rFonts w:ascii="方正楷体简体" w:eastAsia="方正楷体简体" w:hAnsi="方正楷体简体" w:hint="eastAsia"/>
        </w:rPr>
        <w:t>：</w:t>
      </w:r>
    </w:p>
    <w:p w14:paraId="7C94DE95" w14:textId="098CD0F0" w:rsidR="00FA121D" w:rsidRPr="00A87BF8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 w:hint="eastAsia"/>
        </w:rPr>
        <w:t>1</w:t>
      </w:r>
      <w:r w:rsidRPr="00A87BF8">
        <w:rPr>
          <w:rFonts w:ascii="方正楷体简体" w:eastAsia="方正楷体简体" w:hAnsi="方正楷体简体"/>
        </w:rPr>
        <w:t>、设置更合适的buffer size：RTT越小，所需的buffer越小；</w:t>
      </w:r>
    </w:p>
    <w:p w14:paraId="762BF229" w14:textId="0D41F5AB" w:rsidR="00FA121D" w:rsidRPr="00A87BF8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 w:hint="eastAsia"/>
        </w:rPr>
        <w:t>2</w:t>
      </w:r>
      <w:r w:rsidRPr="00A87BF8">
        <w:rPr>
          <w:rFonts w:ascii="方正楷体简体" w:eastAsia="方正楷体简体" w:hAnsi="方正楷体简体"/>
        </w:rPr>
        <w:t>、修改SYN RTO和SYN-ACK RTO，大大降低重传等待时间；</w:t>
      </w:r>
    </w:p>
    <w:p w14:paraId="10A28459" w14:textId="2BDF0F12" w:rsidR="00FA121D" w:rsidRPr="007A1C80" w:rsidRDefault="00FA121D" w:rsidP="00FA121D">
      <w:pPr>
        <w:spacing w:before="163" w:after="163"/>
        <w:ind w:firstLine="480"/>
        <w:rPr>
          <w:rFonts w:asciiTheme="minorEastAsia" w:hAnsiTheme="minorEastAsia"/>
          <w:szCs w:val="24"/>
        </w:rPr>
      </w:pPr>
      <w:r w:rsidRPr="00A87BF8">
        <w:rPr>
          <w:rFonts w:ascii="方正楷体简体" w:eastAsia="方正楷体简体" w:hAnsi="方正楷体简体" w:hint="eastAsia"/>
        </w:rPr>
        <w:t>3</w:t>
      </w:r>
      <w:r w:rsidRPr="00A87BF8">
        <w:rPr>
          <w:rFonts w:ascii="方正楷体简体" w:eastAsia="方正楷体简体" w:hAnsi="方正楷体简体"/>
        </w:rPr>
        <w:t>、如果通信双方都支持ECN，就将TCP拥塞控制设置为DCTCP（DataCenter TCP）。</w:t>
      </w:r>
    </w:p>
    <w:p w14:paraId="45BC14D0" w14:textId="458C095D" w:rsidR="00FA121D" w:rsidRPr="000E323B" w:rsidRDefault="00F356FD" w:rsidP="000E323B">
      <w:pPr>
        <w:spacing w:before="163" w:after="163"/>
        <w:ind w:firstLine="482"/>
        <w:rPr>
          <w:b/>
        </w:rPr>
      </w:pPr>
      <w:r>
        <w:rPr>
          <w:rFonts w:hint="eastAsia"/>
          <w:b/>
        </w:rPr>
        <w:t>5</w:t>
      </w:r>
      <w:r>
        <w:rPr>
          <w:rFonts w:hint="eastAsia"/>
          <w:b/>
        </w:rPr>
        <w:t>、</w:t>
      </w:r>
      <w:r w:rsidR="00FA121D" w:rsidRPr="000E323B">
        <w:rPr>
          <w:rFonts w:hint="eastAsia"/>
          <w:b/>
        </w:rPr>
        <w:t>LSM</w:t>
      </w:r>
    </w:p>
    <w:p w14:paraId="5B77382B" w14:textId="77777777" w:rsidR="00FA121D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/>
        </w:rPr>
        <w:t>LSM（Linux Security Modules）是一个框架，允许用户空间程序向Linux内核添加自定义的安全模块。这些模块可以实施MAC（Mandatory Access Control）、RBAC（Role-Based Access Control）等各种策略。</w:t>
      </w:r>
    </w:p>
    <w:p w14:paraId="75D52E5E" w14:textId="7532BA3A" w:rsidR="006B6301" w:rsidRPr="006B6301" w:rsidRDefault="006B6301" w:rsidP="006B6301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6B6301">
        <w:rPr>
          <w:rFonts w:ascii="方正楷体简体" w:eastAsia="方正楷体简体" w:hAnsi="方正楷体简体" w:hint="eastAsia"/>
        </w:rPr>
        <w:t>LSM在Linux内核安全相关的关键路径上预置了一批hook点，从而实现了内核</w:t>
      </w:r>
      <w:r w:rsidRPr="006B6301">
        <w:rPr>
          <w:rFonts w:ascii="方正楷体简体" w:eastAsia="方正楷体简体" w:hAnsi="方正楷体简体" w:hint="eastAsia"/>
        </w:rPr>
        <w:lastRenderedPageBreak/>
        <w:t>和安全模块的解耦，使不同的安全模块可以自由地在内核中加载/卸载，无需修改原有的内核代码就可以加入安全检查功能。</w:t>
      </w:r>
    </w:p>
    <w:p w14:paraId="2F33D0FC" w14:textId="0C38EC40" w:rsidR="006B6301" w:rsidRPr="006B6301" w:rsidRDefault="006B6301" w:rsidP="006B6301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6B6301">
        <w:rPr>
          <w:rFonts w:ascii="方正楷体简体" w:eastAsia="方正楷体简体" w:hAnsi="方正楷体简体" w:hint="eastAsia"/>
        </w:rPr>
        <w:t>在过去，使用LSM主要通过配置已有的安全模块（如SELinux和AppArmor）或编写自己的内核模块；而在Linux引入BPF LSM机制后，一切都变得不同了：现在，开发人员可以通过eBPF编写自定义的安全策略，并将其动态加载到内核中的LSM挂载点，而无需配置或编写内核模块。</w:t>
      </w:r>
    </w:p>
    <w:p w14:paraId="6B4416E4" w14:textId="62A14B61" w:rsidR="00FA121D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/>
        </w:rPr>
        <w:t>当eBPF与LSM结合使用时，可以通过在eBPF程序中访问LSM接口来增强内核安全性，并对系统进行更细粒度的访问控制。例如，在eBPF程序中使用LSM接口来限制进程对某些敏感文件或目录的访问权限。此外，还可以在eBPF程序中启用LSM Hook以监视系统调用和网络连接，并执行适当的操作以保护系统免受恶意软件攻击。结合使用eBPF和LSM</w:t>
      </w:r>
      <w:r w:rsidR="00157649">
        <w:rPr>
          <w:rFonts w:ascii="方正楷体简体" w:eastAsia="方正楷体简体" w:hAnsi="方正楷体简体" w:hint="eastAsia"/>
        </w:rPr>
        <w:t>还</w:t>
      </w:r>
      <w:r w:rsidRPr="00A87BF8">
        <w:rPr>
          <w:rFonts w:ascii="方正楷体简体" w:eastAsia="方正楷体简体" w:hAnsi="方正楷体简体"/>
        </w:rPr>
        <w:t>可以使系统更加安全和高效，并提供更多的可定制化选项。</w:t>
      </w:r>
    </w:p>
    <w:p w14:paraId="2E2F13FA" w14:textId="3B65C07D" w:rsidR="00FA121D" w:rsidRPr="00A87BF8" w:rsidRDefault="00FA121D" w:rsidP="00FA121D">
      <w:pPr>
        <w:pStyle w:val="2"/>
        <w:spacing w:before="163" w:after="163"/>
        <w:rPr>
          <w:rFonts w:ascii="方正小标宋简体" w:eastAsia="方正小标宋简体"/>
        </w:rPr>
      </w:pPr>
      <w:bookmarkStart w:id="14" w:name="_Toc142386430"/>
      <w:bookmarkStart w:id="15" w:name="_Toc148196225"/>
      <w:r w:rsidRPr="00A87BF8">
        <w:rPr>
          <w:rFonts w:ascii="方正小标宋简体" w:eastAsia="方正小标宋简体" w:hint="eastAsia"/>
        </w:rPr>
        <w:t>eBPF常见的开发框架</w:t>
      </w:r>
      <w:bookmarkEnd w:id="14"/>
      <w:bookmarkEnd w:id="15"/>
    </w:p>
    <w:p w14:paraId="5F1E2E11" w14:textId="49963F85" w:rsidR="00FA121D" w:rsidRPr="00A87BF8" w:rsidRDefault="00FA121D" w:rsidP="00FA121D">
      <w:pPr>
        <w:pStyle w:val="3"/>
        <w:spacing w:before="163" w:after="163"/>
        <w:rPr>
          <w:rFonts w:ascii="方正小标宋简体" w:eastAsia="方正小标宋简体"/>
        </w:rPr>
      </w:pPr>
      <w:bookmarkStart w:id="16" w:name="_Toc148196226"/>
      <w:r w:rsidRPr="00A87BF8">
        <w:rPr>
          <w:rFonts w:ascii="方正小标宋简体" w:eastAsia="方正小标宋简体" w:hint="eastAsia"/>
        </w:rPr>
        <w:t>BCC</w:t>
      </w:r>
      <w:bookmarkEnd w:id="16"/>
    </w:p>
    <w:p w14:paraId="23DA309F" w14:textId="77777777" w:rsidR="00FA121D" w:rsidRPr="00A87BF8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 w:hint="eastAsia"/>
        </w:rPr>
        <w:t>BCC是如今最热门也是对新手最友好的开源平台，它用python封装了编译、加载和读取数据的过程，提供了很多非常好用的API；和libbpf需要提前把bpf程序编译成bpf.o不同，BCC是在运行时才调用LLVM进行编译的，所以要求用户环境上有</w:t>
      </w:r>
      <w:r w:rsidRPr="00A87BF8">
        <w:rPr>
          <w:rFonts w:ascii="方正楷体简体" w:eastAsia="方正楷体简体" w:hAnsi="方正楷体简体"/>
        </w:rPr>
        <w:t>LLVM</w:t>
      </w:r>
      <w:r w:rsidRPr="00A87BF8">
        <w:rPr>
          <w:rFonts w:ascii="方正楷体简体" w:eastAsia="方正楷体简体" w:hAnsi="方正楷体简体" w:hint="eastAsia"/>
        </w:rPr>
        <w:t>和kernel-devel。</w:t>
      </w:r>
    </w:p>
    <w:p w14:paraId="04881390" w14:textId="240FAF6E" w:rsidR="00FA121D" w:rsidRPr="00A87BF8" w:rsidRDefault="00FA121D" w:rsidP="00FA121D">
      <w:pPr>
        <w:pStyle w:val="3"/>
        <w:spacing w:before="163" w:after="163"/>
        <w:rPr>
          <w:rFonts w:ascii="方正小标宋简体" w:eastAsia="方正小标宋简体"/>
        </w:rPr>
      </w:pPr>
      <w:bookmarkStart w:id="17" w:name="_Toc148196227"/>
      <w:proofErr w:type="gramStart"/>
      <w:r w:rsidRPr="00A87BF8">
        <w:rPr>
          <w:rFonts w:ascii="方正小标宋简体" w:eastAsia="方正小标宋简体" w:hint="eastAsia"/>
        </w:rPr>
        <w:lastRenderedPageBreak/>
        <w:t>bpfTrace</w:t>
      </w:r>
      <w:bookmarkEnd w:id="17"/>
      <w:proofErr w:type="gramEnd"/>
    </w:p>
    <w:p w14:paraId="73633FF2" w14:textId="214CA143" w:rsidR="00FA121D" w:rsidRPr="00A87BF8" w:rsidRDefault="00F54B44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F54B44">
        <w:rPr>
          <w:rFonts w:ascii="方正楷体简体" w:eastAsia="方正楷体简体" w:hAnsi="方正楷体简体" w:hint="eastAsia"/>
        </w:rPr>
        <w:t>bpf</w:t>
      </w:r>
      <w:r>
        <w:rPr>
          <w:rFonts w:ascii="方正楷体简体" w:eastAsia="方正楷体简体" w:hAnsi="方正楷体简体" w:hint="eastAsia"/>
        </w:rPr>
        <w:t>T</w:t>
      </w:r>
      <w:r w:rsidRPr="00F54B44">
        <w:rPr>
          <w:rFonts w:ascii="方正楷体简体" w:eastAsia="方正楷体简体" w:hAnsi="方正楷体简体" w:hint="eastAsia"/>
        </w:rPr>
        <w:t>race是基于BPF和BCC构建的开源跟踪程序。与BCC一样，bpf</w:t>
      </w:r>
      <w:r>
        <w:rPr>
          <w:rFonts w:ascii="方正楷体简体" w:eastAsia="方正楷体简体" w:hAnsi="方正楷体简体"/>
        </w:rPr>
        <w:t>T</w:t>
      </w:r>
      <w:r w:rsidRPr="00F54B44">
        <w:rPr>
          <w:rFonts w:ascii="方正楷体简体" w:eastAsia="方正楷体简体" w:hAnsi="方正楷体简体" w:hint="eastAsia"/>
        </w:rPr>
        <w:t>race附带了许多性能工具和支持文档。但是，它还提供了高级编程语言，使您可以创建功能强大的单行代码和简短的工具。</w:t>
      </w:r>
      <w:r w:rsidR="00FA121D" w:rsidRPr="00A87BF8">
        <w:rPr>
          <w:rFonts w:ascii="方正楷体简体" w:eastAsia="方正楷体简体" w:hAnsi="方正楷体简体" w:hint="eastAsia"/>
        </w:rPr>
        <w:t>它自定义了自己的DSL作为前端，底层也是调用LLVM的。事实上，它依赖于BCC提供的libbcc.so文件。</w:t>
      </w:r>
    </w:p>
    <w:p w14:paraId="41990F70" w14:textId="08C9C7D6" w:rsidR="00FA121D" w:rsidRPr="00A87BF8" w:rsidRDefault="00FA121D" w:rsidP="00FA121D">
      <w:pPr>
        <w:pStyle w:val="3"/>
        <w:spacing w:before="163" w:after="163"/>
        <w:rPr>
          <w:rFonts w:ascii="方正小标宋简体" w:eastAsia="方正小标宋简体"/>
        </w:rPr>
      </w:pPr>
      <w:bookmarkStart w:id="18" w:name="_Toc148196228"/>
      <w:proofErr w:type="gramStart"/>
      <w:r w:rsidRPr="00A87BF8">
        <w:rPr>
          <w:rFonts w:ascii="方正小标宋简体" w:eastAsia="方正小标宋简体" w:hint="eastAsia"/>
        </w:rPr>
        <w:t>libbpf</w:t>
      </w:r>
      <w:bookmarkEnd w:id="18"/>
      <w:proofErr w:type="gramEnd"/>
    </w:p>
    <w:p w14:paraId="27F22484" w14:textId="77777777" w:rsidR="00FA121D" w:rsidRPr="00A87BF8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 w:hint="eastAsia"/>
        </w:rPr>
        <w:t>libbpf是指linux内核代码库中的tools/lib/bpf，这是内核提供给外部开发者的C库，用于创建BPF用户态的程序。目标是为了使得bpf程序像其它程序一样，编译好后，可以放在任何一台机器，任何一个kernel版本上运行（当然要对内核版本有一些要求）。</w:t>
      </w:r>
    </w:p>
    <w:p w14:paraId="0F6F93DA" w14:textId="77777777" w:rsidR="00FA121D" w:rsidRPr="00A87BF8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 w:hint="eastAsia"/>
        </w:rPr>
        <w:t>libbpf解决了如下问题：</w:t>
      </w:r>
    </w:p>
    <w:p w14:paraId="4687D901" w14:textId="00D073CF" w:rsidR="00FA121D" w:rsidRPr="00A87BF8" w:rsidRDefault="00FA121D" w:rsidP="00FA121D">
      <w:pPr>
        <w:spacing w:before="163" w:after="163"/>
        <w:ind w:firstLine="482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 w:hint="eastAsia"/>
          <w:b/>
        </w:rPr>
        <w:t>1、头文件的问题</w:t>
      </w:r>
      <w:r w:rsidRPr="00A87BF8">
        <w:rPr>
          <w:rFonts w:ascii="方正楷体简体" w:eastAsia="方正楷体简体" w:hAnsi="方正楷体简体" w:hint="eastAsia"/>
        </w:rPr>
        <w:t>：依赖内核态特性支持BTF，将内核的数据结构类型构建在内核中；用户态的程序可以导出BTF成一个单独的.h头文件，bpf程序只要依赖这个头文件就行，不需要</w:t>
      </w:r>
      <w:r w:rsidR="0024016E">
        <w:rPr>
          <w:rFonts w:ascii="方正楷体简体" w:eastAsia="方正楷体简体" w:hAnsi="方正楷体简体" w:hint="eastAsia"/>
        </w:rPr>
        <w:t>再</w:t>
      </w:r>
      <w:r w:rsidRPr="00A87BF8">
        <w:rPr>
          <w:rFonts w:ascii="方正楷体简体" w:eastAsia="方正楷体简体" w:hAnsi="方正楷体简体" w:hint="eastAsia"/>
        </w:rPr>
        <w:t>安装内核头文件（vmlinux.h</w:t>
      </w:r>
      <w:r w:rsidR="0024016E">
        <w:rPr>
          <w:rFonts w:ascii="方正楷体简体" w:eastAsia="方正楷体简体" w:hAnsi="方正楷体简体" w:hint="eastAsia"/>
        </w:rPr>
        <w:t>）的包</w:t>
      </w:r>
      <w:r w:rsidRPr="00A87BF8">
        <w:rPr>
          <w:rFonts w:ascii="方正楷体简体" w:eastAsia="方正楷体简体" w:hAnsi="方正楷体简体" w:hint="eastAsia"/>
        </w:rPr>
        <w:t>。</w:t>
      </w:r>
    </w:p>
    <w:p w14:paraId="649CC7CA" w14:textId="50F217C8" w:rsidR="00FA121D" w:rsidRPr="00A87BF8" w:rsidRDefault="00FA121D" w:rsidP="00FA121D">
      <w:pPr>
        <w:spacing w:before="163" w:after="163"/>
        <w:ind w:firstLine="482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 w:hint="eastAsia"/>
          <w:b/>
        </w:rPr>
        <w:t>2、兼容性问题</w:t>
      </w:r>
      <w:r w:rsidRPr="00A87BF8">
        <w:rPr>
          <w:rFonts w:ascii="方正楷体简体" w:eastAsia="方正楷体简体" w:hAnsi="方正楷体简体" w:hint="eastAsia"/>
        </w:rPr>
        <w:t>：使用clang-11的针对</w:t>
      </w:r>
      <w:r w:rsidR="002B2C0D">
        <w:rPr>
          <w:rFonts w:ascii="方正楷体简体" w:eastAsia="方正楷体简体" w:hAnsi="方正楷体简体" w:hint="eastAsia"/>
        </w:rPr>
        <w:t>eBPF</w:t>
      </w:r>
      <w:r w:rsidRPr="00A87BF8">
        <w:rPr>
          <w:rFonts w:ascii="方正楷体简体" w:eastAsia="方正楷体简体" w:hAnsi="方正楷体简体" w:hint="eastAsia"/>
        </w:rPr>
        <w:t>后端专门的特性：preserve_access_index，支持记录数据结构field相对位置信息，可实现relocation，从而解决了</w:t>
      </w:r>
      <w:r w:rsidR="006A36C7">
        <w:rPr>
          <w:rFonts w:ascii="方正楷体简体" w:eastAsia="方正楷体简体" w:hAnsi="方正楷体简体" w:hint="eastAsia"/>
        </w:rPr>
        <w:t>由于</w:t>
      </w:r>
      <w:r w:rsidRPr="00A87BF8">
        <w:rPr>
          <w:rFonts w:ascii="方正楷体简体" w:eastAsia="方正楷体简体" w:hAnsi="方正楷体简体" w:hint="eastAsia"/>
        </w:rPr>
        <w:t>数据结构在不同内核版本间的变化</w:t>
      </w:r>
      <w:r w:rsidR="006A36C7">
        <w:rPr>
          <w:rFonts w:ascii="方正楷体简体" w:eastAsia="方正楷体简体" w:hAnsi="方正楷体简体" w:hint="eastAsia"/>
        </w:rPr>
        <w:t>导致的兼容性</w:t>
      </w:r>
      <w:r w:rsidRPr="00A87BF8">
        <w:rPr>
          <w:rFonts w:ascii="方正楷体简体" w:eastAsia="方正楷体简体" w:hAnsi="方正楷体简体" w:hint="eastAsia"/>
        </w:rPr>
        <w:t>问题。</w:t>
      </w:r>
    </w:p>
    <w:p w14:paraId="6DA974B6" w14:textId="5AF828C8" w:rsidR="00FA121D" w:rsidRPr="007D64E8" w:rsidRDefault="00FA121D" w:rsidP="00FA121D">
      <w:pPr>
        <w:spacing w:before="163" w:after="163"/>
        <w:ind w:firstLine="482"/>
        <w:rPr>
          <w:rFonts w:ascii="微软雅黑" w:eastAsia="微软雅黑" w:hAnsi="微软雅黑"/>
        </w:rPr>
      </w:pPr>
      <w:r w:rsidRPr="00A87BF8">
        <w:rPr>
          <w:rFonts w:ascii="方正楷体简体" w:eastAsia="方正楷体简体" w:hAnsi="方正楷体简体" w:hint="eastAsia"/>
          <w:b/>
        </w:rPr>
        <w:t>3、性能提升</w:t>
      </w:r>
      <w:r w:rsidRPr="00A87BF8">
        <w:rPr>
          <w:rFonts w:ascii="方正楷体简体" w:eastAsia="方正楷体简体" w:hAnsi="方正楷体简体" w:hint="eastAsia"/>
        </w:rPr>
        <w:t>：内核中bpf模块做了一些增强，bpf V</w:t>
      </w:r>
      <w:r w:rsidRPr="00A87BF8">
        <w:rPr>
          <w:rFonts w:ascii="方正楷体简体" w:eastAsia="方正楷体简体" w:hAnsi="方正楷体简体"/>
        </w:rPr>
        <w:t>erifier</w:t>
      </w:r>
      <w:r w:rsidRPr="00A87BF8">
        <w:rPr>
          <w:rFonts w:ascii="方正楷体简体" w:eastAsia="方正楷体简体" w:hAnsi="方正楷体简体" w:hint="eastAsia"/>
        </w:rPr>
        <w:t>支持直接字段访问，不需要call bpf函数的方式来访问结构体字段，</w:t>
      </w:r>
      <w:r w:rsidR="00B04A6D">
        <w:rPr>
          <w:rFonts w:ascii="方正楷体简体" w:eastAsia="方正楷体简体" w:hAnsi="方正楷体简体" w:hint="eastAsia"/>
        </w:rPr>
        <w:t>有效</w:t>
      </w:r>
      <w:r w:rsidRPr="00A87BF8">
        <w:rPr>
          <w:rFonts w:ascii="方正楷体简体" w:eastAsia="方正楷体简体" w:hAnsi="方正楷体简体" w:hint="eastAsia"/>
        </w:rPr>
        <w:t>提升了</w:t>
      </w:r>
      <w:r w:rsidR="00B04A6D">
        <w:rPr>
          <w:rFonts w:ascii="方正楷体简体" w:eastAsia="方正楷体简体" w:hAnsi="方正楷体简体" w:hint="eastAsia"/>
        </w:rPr>
        <w:t>eBPF程序的</w:t>
      </w:r>
      <w:r w:rsidRPr="00A87BF8">
        <w:rPr>
          <w:rFonts w:ascii="方正楷体简体" w:eastAsia="方正楷体简体" w:hAnsi="方正楷体简体" w:hint="eastAsia"/>
        </w:rPr>
        <w:t>性能。</w:t>
      </w:r>
    </w:p>
    <w:p w14:paraId="18EF4C47" w14:textId="40040B0C" w:rsidR="00FA121D" w:rsidRPr="00A87BF8" w:rsidRDefault="00FA121D" w:rsidP="00FA121D">
      <w:pPr>
        <w:pStyle w:val="3"/>
        <w:spacing w:before="163" w:after="163"/>
        <w:rPr>
          <w:rFonts w:ascii="方正小标宋简体" w:eastAsia="方正小标宋简体"/>
        </w:rPr>
      </w:pPr>
      <w:bookmarkStart w:id="19" w:name="_Toc148196229"/>
      <w:proofErr w:type="gramStart"/>
      <w:r w:rsidRPr="00A87BF8">
        <w:rPr>
          <w:rFonts w:ascii="方正小标宋简体" w:eastAsia="方正小标宋简体" w:hint="eastAsia"/>
        </w:rPr>
        <w:lastRenderedPageBreak/>
        <w:t>libbpf-bootstrap</w:t>
      </w:r>
      <w:bookmarkEnd w:id="19"/>
      <w:proofErr w:type="gramEnd"/>
    </w:p>
    <w:p w14:paraId="2F4DF179" w14:textId="59B1F968" w:rsidR="00FA121D" w:rsidRPr="00A87BF8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/>
        </w:rPr>
        <w:t>libbpf-bootstrap是一个项目，</w:t>
      </w:r>
      <w:r w:rsidRPr="00A87BF8">
        <w:rPr>
          <w:rFonts w:ascii="方正楷体简体" w:eastAsia="方正楷体简体" w:hAnsi="方正楷体简体" w:hint="eastAsia"/>
        </w:rPr>
        <w:t>基于libbpf开发的框架，</w:t>
      </w:r>
      <w:r w:rsidRPr="00A87BF8">
        <w:rPr>
          <w:rFonts w:ascii="方正楷体简体" w:eastAsia="方正楷体简体" w:hAnsi="方正楷体简体"/>
        </w:rPr>
        <w:t>提供了</w:t>
      </w:r>
      <w:proofErr w:type="gramStart"/>
      <w:r w:rsidRPr="00A87BF8">
        <w:rPr>
          <w:rFonts w:ascii="方正楷体简体" w:eastAsia="方正楷体简体" w:hAnsi="方正楷体简体"/>
        </w:rPr>
        <w:t>一些样例程序</w:t>
      </w:r>
      <w:proofErr w:type="gramEnd"/>
      <w:r w:rsidRPr="00A87BF8">
        <w:rPr>
          <w:rFonts w:ascii="方正楷体简体" w:eastAsia="方正楷体简体" w:hAnsi="方正楷体简体"/>
        </w:rPr>
        <w:t>和模板，帮助开发者理解如何使用libbpf创建、加载、管理eBPF程序，并与这些程序进行交互</w:t>
      </w:r>
      <w:r w:rsidRPr="00A87BF8">
        <w:rPr>
          <w:rFonts w:ascii="方正楷体简体" w:eastAsia="方正楷体简体" w:hAnsi="方正楷体简体" w:hint="eastAsia"/>
        </w:rPr>
        <w:t>；</w:t>
      </w:r>
      <w:r w:rsidRPr="00A87BF8">
        <w:rPr>
          <w:rFonts w:ascii="方正楷体简体" w:eastAsia="方正楷体简体" w:hAnsi="方正楷体简体"/>
        </w:rPr>
        <w:t>提供了集成到构建系统的模板，可以方便地编译和链接eBPF程序。</w:t>
      </w:r>
    </w:p>
    <w:p w14:paraId="5C3572D7" w14:textId="7628AEF0" w:rsidR="00FA121D" w:rsidRPr="00A87BF8" w:rsidRDefault="00FA121D" w:rsidP="00FA121D">
      <w:pPr>
        <w:pStyle w:val="3"/>
        <w:spacing w:before="163" w:after="163"/>
        <w:rPr>
          <w:rFonts w:ascii="方正小标宋简体" w:eastAsia="方正小标宋简体"/>
        </w:rPr>
      </w:pPr>
      <w:bookmarkStart w:id="20" w:name="_Toc148196230"/>
      <w:proofErr w:type="gramStart"/>
      <w:r w:rsidRPr="00A87BF8">
        <w:rPr>
          <w:rFonts w:ascii="方正小标宋简体" w:eastAsia="方正小标宋简体" w:hint="eastAsia"/>
        </w:rPr>
        <w:t>cilium-ebpf</w:t>
      </w:r>
      <w:bookmarkEnd w:id="20"/>
      <w:proofErr w:type="gramEnd"/>
    </w:p>
    <w:p w14:paraId="098391AD" w14:textId="254DAD3A" w:rsidR="00FA121D" w:rsidRPr="00A87BF8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/>
        </w:rPr>
        <w:t>c</w:t>
      </w:r>
      <w:r w:rsidRPr="00A87BF8">
        <w:rPr>
          <w:rFonts w:ascii="方正楷体简体" w:eastAsia="方正楷体简体" w:hAnsi="方正楷体简体" w:hint="eastAsia"/>
        </w:rPr>
        <w:t>ilium</w:t>
      </w:r>
      <w:r w:rsidRPr="00A87BF8">
        <w:rPr>
          <w:rFonts w:ascii="方正楷体简体" w:eastAsia="方正楷体简体" w:hAnsi="方正楷体简体"/>
        </w:rPr>
        <w:t>-</w:t>
      </w:r>
      <w:r w:rsidRPr="00A87BF8">
        <w:rPr>
          <w:rFonts w:ascii="方正楷体简体" w:eastAsia="方正楷体简体" w:hAnsi="方正楷体简体" w:hint="eastAsia"/>
        </w:rPr>
        <w:t>ebpf是一个基于Go语言的BPF库，其将eBPF系统调用抽象为Go接口。相比于其他开发框架，Cilium/</w:t>
      </w:r>
      <w:r w:rsidR="002B2C0D">
        <w:rPr>
          <w:rFonts w:ascii="方正楷体简体" w:eastAsia="方正楷体简体" w:hAnsi="方正楷体简体" w:hint="eastAsia"/>
        </w:rPr>
        <w:t>eBPF</w:t>
      </w:r>
      <w:r w:rsidRPr="00A87BF8">
        <w:rPr>
          <w:rFonts w:ascii="方正楷体简体" w:eastAsia="方正楷体简体" w:hAnsi="方正楷体简体" w:hint="eastAsia"/>
        </w:rPr>
        <w:t>具有如下特点：</w:t>
      </w:r>
    </w:p>
    <w:p w14:paraId="17785F16" w14:textId="77777777" w:rsidR="00FA121D" w:rsidRPr="00A87BF8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 w:hint="eastAsia"/>
        </w:rPr>
        <w:t>1、用户</w:t>
      </w:r>
      <w:proofErr w:type="gramStart"/>
      <w:r w:rsidRPr="00A87BF8">
        <w:rPr>
          <w:rFonts w:ascii="方正楷体简体" w:eastAsia="方正楷体简体" w:hAnsi="方正楷体简体" w:hint="eastAsia"/>
        </w:rPr>
        <w:t>态程序</w:t>
      </w:r>
      <w:proofErr w:type="gramEnd"/>
      <w:r w:rsidRPr="00A87BF8">
        <w:rPr>
          <w:rFonts w:ascii="方正楷体简体" w:eastAsia="方正楷体简体" w:hAnsi="方正楷体简体" w:hint="eastAsia"/>
        </w:rPr>
        <w:t>可使用纯go语言开发，无需引入cgo，减少环境依赖</w:t>
      </w:r>
    </w:p>
    <w:p w14:paraId="7FE47C2C" w14:textId="77777777" w:rsidR="00FA121D" w:rsidRPr="00A87BF8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 w:hint="eastAsia"/>
        </w:rPr>
        <w:t>2、编译相对简单，只需执行简单命令即可完成编译，无需编写复杂Makefile</w:t>
      </w:r>
    </w:p>
    <w:p w14:paraId="7B7C9220" w14:textId="77777777" w:rsidR="00FA121D" w:rsidRPr="00A87BF8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 w:hint="eastAsia"/>
        </w:rPr>
        <w:t>3、支持CO-RE，编译出的二进制可执行文件可在同架构任何环境运行</w:t>
      </w:r>
    </w:p>
    <w:p w14:paraId="74FED66D" w14:textId="573255FA" w:rsidR="00FA121D" w:rsidRPr="00A87BF8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 w:hint="eastAsia"/>
        </w:rPr>
        <w:t>4、依托于Cilium在eBPF研究上的持续投入，Cilium/</w:t>
      </w:r>
      <w:r w:rsidR="002B2C0D">
        <w:rPr>
          <w:rFonts w:ascii="方正楷体简体" w:eastAsia="方正楷体简体" w:hAnsi="方正楷体简体" w:hint="eastAsia"/>
        </w:rPr>
        <w:t>eBPF</w:t>
      </w:r>
      <w:r w:rsidRPr="00A87BF8">
        <w:rPr>
          <w:rFonts w:ascii="方正楷体简体" w:eastAsia="方正楷体简体" w:hAnsi="方正楷体简体" w:hint="eastAsia"/>
        </w:rPr>
        <w:t>社区较活跃，受关注度较高</w:t>
      </w:r>
    </w:p>
    <w:p w14:paraId="6F74F6BA" w14:textId="0B670943" w:rsidR="00FA121D" w:rsidRPr="00A87BF8" w:rsidRDefault="00FA121D" w:rsidP="00FA121D">
      <w:pPr>
        <w:pStyle w:val="3"/>
        <w:spacing w:before="163" w:after="163"/>
        <w:rPr>
          <w:rFonts w:ascii="方正小标宋简体" w:eastAsia="方正小标宋简体"/>
        </w:rPr>
      </w:pPr>
      <w:bookmarkStart w:id="21" w:name="_Toc148196231"/>
      <w:r w:rsidRPr="00A87BF8">
        <w:rPr>
          <w:rFonts w:ascii="方正小标宋简体" w:eastAsia="方正小标宋简体" w:hint="eastAsia"/>
        </w:rPr>
        <w:t>Coolbpf</w:t>
      </w:r>
      <w:bookmarkEnd w:id="21"/>
    </w:p>
    <w:p w14:paraId="752A2365" w14:textId="7C5ADFB8" w:rsidR="00FA121D" w:rsidRPr="00A87BF8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/>
        </w:rPr>
        <w:t>Coolbpf项目，以CORE（Compile Once--Run Everywhere）为基础实现，保留了资源占用低、可移植性强等优点，还融合了BCC动态编译的特性，适合在生产环境批量部署应用。Coolbpf分为三大</w:t>
      </w:r>
      <w:r w:rsidR="00DF3233">
        <w:rPr>
          <w:rFonts w:ascii="方正楷体简体" w:eastAsia="方正楷体简体" w:hAnsi="方正楷体简体" w:hint="eastAsia"/>
        </w:rPr>
        <w:t>模块：</w:t>
      </w:r>
      <w:r w:rsidRPr="00A87BF8">
        <w:rPr>
          <w:rFonts w:ascii="方正楷体简体" w:eastAsia="方正楷体简体" w:hAnsi="方正楷体简体"/>
        </w:rPr>
        <w:t>开发&amp;测试、编译组件和基础模块。开发&amp;测试组件提供了多语言开发和自动化测试功能；编译组件提供了多种编译方式，灵活性高；基础模块提供了BTF、低版本内核eBPF驱动、通用库等多个功能。</w:t>
      </w:r>
    </w:p>
    <w:p w14:paraId="6C9CD432" w14:textId="77777777" w:rsidR="00FA121D" w:rsidRDefault="00FA121D" w:rsidP="00927F64">
      <w:pPr>
        <w:spacing w:before="163" w:after="163"/>
        <w:ind w:firstLineChars="0" w:firstLine="0"/>
        <w:jc w:val="center"/>
        <w:rPr>
          <w:rFonts w:ascii="微软雅黑" w:eastAsia="微软雅黑" w:hAnsi="微软雅黑"/>
        </w:rPr>
      </w:pPr>
      <w:r w:rsidRPr="008E53D6">
        <w:rPr>
          <w:rFonts w:ascii="微软雅黑" w:eastAsia="微软雅黑" w:hAnsi="微软雅黑"/>
          <w:noProof/>
        </w:rPr>
        <w:lastRenderedPageBreak/>
        <w:drawing>
          <wp:inline distT="0" distB="0" distL="0" distR="0" wp14:anchorId="701E78F2" wp14:editId="05FC4A7F">
            <wp:extent cx="5009322" cy="2764030"/>
            <wp:effectExtent l="0" t="0" r="127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4312" cy="2766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581C4" w14:textId="0A69AAD7" w:rsidR="00FA121D" w:rsidRPr="00A87BF8" w:rsidRDefault="00FA121D" w:rsidP="00FA121D">
      <w:pPr>
        <w:spacing w:before="163" w:after="163"/>
        <w:ind w:firstLine="480"/>
        <w:jc w:val="center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 w:hint="eastAsia"/>
        </w:rPr>
        <w:t>图2-</w:t>
      </w:r>
      <w:r w:rsidR="00C674C0">
        <w:rPr>
          <w:rFonts w:ascii="方正楷体简体" w:eastAsia="方正楷体简体" w:hAnsi="方正楷体简体" w:hint="eastAsia"/>
        </w:rPr>
        <w:t>2</w:t>
      </w:r>
      <w:r w:rsidR="006F405A">
        <w:rPr>
          <w:rFonts w:ascii="方正楷体简体" w:eastAsia="方正楷体简体" w:hAnsi="方正楷体简体" w:hint="eastAsia"/>
        </w:rPr>
        <w:t>-1</w:t>
      </w:r>
      <w:r w:rsidRPr="00A87BF8">
        <w:rPr>
          <w:rFonts w:ascii="方正楷体简体" w:eastAsia="方正楷体简体" w:hAnsi="方正楷体简体"/>
        </w:rPr>
        <w:t xml:space="preserve"> </w:t>
      </w:r>
      <w:r w:rsidRPr="00A87BF8">
        <w:rPr>
          <w:rFonts w:ascii="方正楷体简体" w:eastAsia="方正楷体简体" w:hAnsi="方正楷体简体" w:hint="eastAsia"/>
        </w:rPr>
        <w:t>Coolbpf功能架构图</w:t>
      </w:r>
    </w:p>
    <w:p w14:paraId="37D022EE" w14:textId="77777777" w:rsidR="00FA121D" w:rsidRPr="00A87BF8" w:rsidRDefault="00FA121D" w:rsidP="00FA121D">
      <w:pPr>
        <w:spacing w:before="163" w:after="163"/>
        <w:ind w:firstLine="482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/>
          <w:b/>
        </w:rPr>
        <w:t>1、开发测试模块</w:t>
      </w:r>
    </w:p>
    <w:p w14:paraId="46D8DF6C" w14:textId="4B3AD975" w:rsidR="00FA121D" w:rsidRPr="00A87BF8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/>
        </w:rPr>
        <w:t>目前Coolbpf项目支持python、rust、go及c语言，覆盖了当前主流的高级开发语言。此外Coolbpf还支持lwcb脚本语言，便于开发</w:t>
      </w:r>
      <w:proofErr w:type="gramStart"/>
      <w:r w:rsidRPr="00A87BF8">
        <w:rPr>
          <w:rFonts w:ascii="方正楷体简体" w:eastAsia="方正楷体简体" w:hAnsi="方正楷体简体"/>
        </w:rPr>
        <w:t>者快速</w:t>
      </w:r>
      <w:proofErr w:type="gramEnd"/>
      <w:r w:rsidRPr="00A87BF8">
        <w:rPr>
          <w:rFonts w:ascii="方正楷体简体" w:eastAsia="方正楷体简体" w:hAnsi="方正楷体简体"/>
        </w:rPr>
        <w:t>开发eBPF功能脚本。</w:t>
      </w:r>
    </w:p>
    <w:p w14:paraId="09001FB5" w14:textId="77777777" w:rsidR="00FA121D" w:rsidRPr="00A87BF8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/>
        </w:rPr>
        <w:t>Generic library：基础通用库，提供了eBPF相关的API，如eBPF map、eBPF program等；</w:t>
      </w:r>
    </w:p>
    <w:p w14:paraId="64CD24B0" w14:textId="77777777" w:rsidR="00FA121D" w:rsidRPr="00A87BF8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/>
        </w:rPr>
        <w:t>Language bindings：基础通用库的bindings，使得多种编程语言能够直接使用基础通用库；</w:t>
      </w:r>
    </w:p>
    <w:p w14:paraId="2D056E26" w14:textId="2BB54D4C" w:rsidR="00FA121D" w:rsidRPr="00A87BF8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/>
        </w:rPr>
        <w:t>Language library：由于bindings缺少高级语言的面向对象编程思想，为此在language bindings的基础上做进一步的封装。</w:t>
      </w:r>
    </w:p>
    <w:p w14:paraId="445F6519" w14:textId="77777777" w:rsidR="00FA121D" w:rsidRPr="00A87BF8" w:rsidRDefault="00FA121D" w:rsidP="00927F64">
      <w:pPr>
        <w:spacing w:before="163" w:after="163"/>
        <w:ind w:firstLineChars="0" w:firstLine="0"/>
        <w:jc w:val="center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/>
          <w:noProof/>
        </w:rPr>
        <w:lastRenderedPageBreak/>
        <w:drawing>
          <wp:inline distT="0" distB="0" distL="0" distR="0" wp14:anchorId="5B1D3670" wp14:editId="629AF815">
            <wp:extent cx="4969565" cy="1918262"/>
            <wp:effectExtent l="0" t="0" r="2540" b="635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8803" cy="1921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639E4" w14:textId="2D64210F" w:rsidR="00FA121D" w:rsidRPr="00A87BF8" w:rsidRDefault="00FA121D" w:rsidP="00FA121D">
      <w:pPr>
        <w:spacing w:before="163" w:after="163"/>
        <w:ind w:firstLine="480"/>
        <w:jc w:val="center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 w:hint="eastAsia"/>
        </w:rPr>
        <w:t>图2</w:t>
      </w:r>
      <w:r w:rsidR="00AD2423">
        <w:rPr>
          <w:rFonts w:ascii="方正楷体简体" w:eastAsia="方正楷体简体" w:hAnsi="方正楷体简体" w:hint="eastAsia"/>
        </w:rPr>
        <w:t>-</w:t>
      </w:r>
      <w:r w:rsidR="00C674C0">
        <w:rPr>
          <w:rFonts w:ascii="方正楷体简体" w:eastAsia="方正楷体简体" w:hAnsi="方正楷体简体" w:hint="eastAsia"/>
        </w:rPr>
        <w:t>2</w:t>
      </w:r>
      <w:r w:rsidR="00AD2423">
        <w:rPr>
          <w:rFonts w:ascii="方正楷体简体" w:eastAsia="方正楷体简体" w:hAnsi="方正楷体简体" w:hint="eastAsia"/>
        </w:rPr>
        <w:t>-2</w:t>
      </w:r>
      <w:r w:rsidRPr="00A87BF8">
        <w:rPr>
          <w:rFonts w:ascii="方正楷体简体" w:eastAsia="方正楷体简体" w:hAnsi="方正楷体简体"/>
        </w:rPr>
        <w:t xml:space="preserve"> </w:t>
      </w:r>
      <w:r w:rsidRPr="00A87BF8">
        <w:rPr>
          <w:rFonts w:ascii="方正楷体简体" w:eastAsia="方正楷体简体" w:hAnsi="方正楷体简体" w:hint="eastAsia"/>
        </w:rPr>
        <w:t>Coolbpf开发模块层级结构图</w:t>
      </w:r>
    </w:p>
    <w:p w14:paraId="5BD79015" w14:textId="77777777" w:rsidR="00FA121D" w:rsidRPr="00A87BF8" w:rsidRDefault="00FA121D" w:rsidP="00FA121D">
      <w:pPr>
        <w:spacing w:before="163" w:after="163"/>
        <w:ind w:firstLine="482"/>
        <w:rPr>
          <w:rFonts w:ascii="方正楷体简体" w:eastAsia="方正楷体简体" w:hAnsi="方正楷体简体"/>
          <w:b/>
        </w:rPr>
      </w:pPr>
      <w:r w:rsidRPr="00A87BF8">
        <w:rPr>
          <w:rFonts w:ascii="方正楷体简体" w:eastAsia="方正楷体简体" w:hAnsi="方正楷体简体"/>
          <w:b/>
        </w:rPr>
        <w:t>2、编译模块</w:t>
      </w:r>
    </w:p>
    <w:p w14:paraId="77BF4E91" w14:textId="43561DCF" w:rsidR="00FA121D" w:rsidRPr="00A87BF8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/>
        </w:rPr>
        <w:t>本地编译服务，基础库封装，客户使用本地容器镜像编译程序，调用封装的通用函数库简化程序编写和数据处理；本地编译服务，不需要推送bpf.c到远程，</w:t>
      </w:r>
      <w:r w:rsidR="00CE7F3A">
        <w:rPr>
          <w:rFonts w:ascii="方正楷体简体" w:eastAsia="方正楷体简体" w:hAnsi="方正楷体简体"/>
        </w:rPr>
        <w:t>一些常用的库和工具，</w:t>
      </w:r>
      <w:r w:rsidR="00CE7F3A" w:rsidRPr="00A87BF8">
        <w:rPr>
          <w:rFonts w:ascii="方正楷体简体" w:eastAsia="方正楷体简体" w:hAnsi="方正楷体简体"/>
        </w:rPr>
        <w:t>已经包含在</w:t>
      </w:r>
      <w:r w:rsidR="00CE7F3A">
        <w:rPr>
          <w:rFonts w:ascii="方正楷体简体" w:eastAsia="方正楷体简体" w:hAnsi="方正楷体简体"/>
        </w:rPr>
        <w:t>提供的镜像</w:t>
      </w:r>
      <w:r w:rsidRPr="00A87BF8">
        <w:rPr>
          <w:rFonts w:ascii="方正楷体简体" w:eastAsia="方正楷体简体" w:hAnsi="方正楷体简体"/>
        </w:rPr>
        <w:t>里面，省去了构建环境的繁杂。</w:t>
      </w:r>
    </w:p>
    <w:p w14:paraId="013601D2" w14:textId="59C25920" w:rsidR="00FA121D" w:rsidRPr="00A87BF8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/>
        </w:rPr>
        <w:t>远程编译服务，接收bpf.c，生成bpf.so或bpf.o，提供给高级语言进行加载，用户只专注自己的功能开发，不用关心底层库安装、环境搭建；远程编译服务，目前用户开发代码时只需要pip install Coolbpf，程序就会自动到编译服务器进行编译。</w:t>
      </w:r>
    </w:p>
    <w:p w14:paraId="0FF0938F" w14:textId="77777777" w:rsidR="00FA121D" w:rsidRPr="00A87BF8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/>
        </w:rPr>
        <w:t>脚本语言编译主要功能是编译lwcb脚本，生成eBPF字节码。</w:t>
      </w:r>
    </w:p>
    <w:p w14:paraId="1B598641" w14:textId="77777777" w:rsidR="00FA121D" w:rsidRPr="00A87BF8" w:rsidRDefault="00FA121D" w:rsidP="00927F64">
      <w:pPr>
        <w:spacing w:before="163" w:after="163"/>
        <w:ind w:firstLineChars="0" w:firstLine="0"/>
        <w:jc w:val="center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/>
          <w:noProof/>
        </w:rPr>
        <w:lastRenderedPageBreak/>
        <w:drawing>
          <wp:inline distT="0" distB="0" distL="0" distR="0" wp14:anchorId="3FD26BCF" wp14:editId="20FF9DA9">
            <wp:extent cx="4858247" cy="2632739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5858" cy="2636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03E85" w14:textId="58231625" w:rsidR="00FA121D" w:rsidRPr="00A87BF8" w:rsidRDefault="00FA121D" w:rsidP="00FA121D">
      <w:pPr>
        <w:spacing w:before="163" w:after="163"/>
        <w:ind w:firstLine="480"/>
        <w:jc w:val="center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 w:hint="eastAsia"/>
        </w:rPr>
        <w:t>图2</w:t>
      </w:r>
      <w:r w:rsidR="003325AC">
        <w:rPr>
          <w:rFonts w:ascii="方正楷体简体" w:eastAsia="方正楷体简体" w:hAnsi="方正楷体简体" w:hint="eastAsia"/>
        </w:rPr>
        <w:t>-</w:t>
      </w:r>
      <w:r w:rsidR="00C674C0">
        <w:rPr>
          <w:rFonts w:ascii="方正楷体简体" w:eastAsia="方正楷体简体" w:hAnsi="方正楷体简体" w:hint="eastAsia"/>
        </w:rPr>
        <w:t>2</w:t>
      </w:r>
      <w:r w:rsidR="003325AC">
        <w:rPr>
          <w:rFonts w:ascii="方正楷体简体" w:eastAsia="方正楷体简体" w:hAnsi="方正楷体简体" w:hint="eastAsia"/>
        </w:rPr>
        <w:t>-3</w:t>
      </w:r>
      <w:r w:rsidRPr="00A87BF8">
        <w:rPr>
          <w:rFonts w:ascii="方正楷体简体" w:eastAsia="方正楷体简体" w:hAnsi="方正楷体简体"/>
        </w:rPr>
        <w:t xml:space="preserve"> </w:t>
      </w:r>
      <w:r w:rsidRPr="00A87BF8">
        <w:rPr>
          <w:rFonts w:ascii="方正楷体简体" w:eastAsia="方正楷体简体" w:hAnsi="方正楷体简体" w:hint="eastAsia"/>
        </w:rPr>
        <w:t>Coolbpf编译模块逻辑图</w:t>
      </w:r>
    </w:p>
    <w:p w14:paraId="56EB60C6" w14:textId="77777777" w:rsidR="00FA121D" w:rsidRPr="00A87BF8" w:rsidRDefault="00FA121D" w:rsidP="00FA121D">
      <w:pPr>
        <w:spacing w:before="163" w:after="163"/>
        <w:ind w:firstLine="482"/>
        <w:rPr>
          <w:rFonts w:ascii="方正楷体简体" w:eastAsia="方正楷体简体" w:hAnsi="方正楷体简体"/>
          <w:b/>
        </w:rPr>
      </w:pPr>
      <w:r w:rsidRPr="00A87BF8">
        <w:rPr>
          <w:rFonts w:ascii="方正楷体简体" w:eastAsia="方正楷体简体" w:hAnsi="方正楷体简体"/>
          <w:b/>
        </w:rPr>
        <w:t>3、基础模块</w:t>
      </w:r>
    </w:p>
    <w:p w14:paraId="1EEC7608" w14:textId="6C9E2B88" w:rsidR="00FA121D" w:rsidRPr="00A87BF8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/>
        </w:rPr>
        <w:t>基础模块提供了关键组件。Coolbpf为了保证eBPF程序能够运行在低版本内核，提供了Coolbpf库和eBPF驱动。其中Coolbpf</w:t>
      </w:r>
      <w:proofErr w:type="gramStart"/>
      <w:r w:rsidRPr="00A87BF8">
        <w:rPr>
          <w:rFonts w:ascii="方正楷体简体" w:eastAsia="方正楷体简体" w:hAnsi="方正楷体简体"/>
        </w:rPr>
        <w:t>库用于</w:t>
      </w:r>
      <w:proofErr w:type="gramEnd"/>
      <w:r w:rsidRPr="00A87BF8">
        <w:rPr>
          <w:rFonts w:ascii="方正楷体简体" w:eastAsia="方正楷体简体" w:hAnsi="方正楷体简体"/>
        </w:rPr>
        <w:t>发起eBPF程序运行时的系统调用或向eBPF驱动发起的ioctl请求。eBPF驱动则根据ioctl请求的具体信息执行相应的动作，如创建map，prog的安全检查、JIT等。</w:t>
      </w:r>
    </w:p>
    <w:p w14:paraId="7078CC2C" w14:textId="77777777" w:rsidR="00FA121D" w:rsidRPr="00A87BF8" w:rsidRDefault="00FA121D" w:rsidP="00927F64">
      <w:pPr>
        <w:spacing w:before="163" w:after="163"/>
        <w:ind w:firstLineChars="0" w:firstLine="0"/>
        <w:jc w:val="center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/>
          <w:noProof/>
        </w:rPr>
        <w:drawing>
          <wp:inline distT="0" distB="0" distL="0" distR="0" wp14:anchorId="48A927A8" wp14:editId="01678E7F">
            <wp:extent cx="4834393" cy="2036794"/>
            <wp:effectExtent l="0" t="0" r="4445" b="190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0024" cy="2039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DA7D2" w14:textId="3390F02B" w:rsidR="00FA121D" w:rsidRPr="00A87BF8" w:rsidRDefault="00FA121D" w:rsidP="00FA121D">
      <w:pPr>
        <w:spacing w:before="163" w:after="163"/>
        <w:ind w:firstLine="480"/>
        <w:jc w:val="center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 w:hint="eastAsia"/>
        </w:rPr>
        <w:t>图2-</w:t>
      </w:r>
      <w:r w:rsidR="00C674C0">
        <w:rPr>
          <w:rFonts w:ascii="方正楷体简体" w:eastAsia="方正楷体简体" w:hAnsi="方正楷体简体" w:hint="eastAsia"/>
        </w:rPr>
        <w:t>2</w:t>
      </w:r>
      <w:r w:rsidR="003325AC">
        <w:rPr>
          <w:rFonts w:ascii="方正楷体简体" w:eastAsia="方正楷体简体" w:hAnsi="方正楷体简体" w:hint="eastAsia"/>
        </w:rPr>
        <w:t>-4</w:t>
      </w:r>
      <w:r w:rsidRPr="00A87BF8">
        <w:rPr>
          <w:rFonts w:ascii="方正楷体简体" w:eastAsia="方正楷体简体" w:hAnsi="方正楷体简体"/>
        </w:rPr>
        <w:t xml:space="preserve"> </w:t>
      </w:r>
      <w:r w:rsidRPr="00A87BF8">
        <w:rPr>
          <w:rFonts w:ascii="方正楷体简体" w:eastAsia="方正楷体简体" w:hAnsi="方正楷体简体" w:hint="eastAsia"/>
        </w:rPr>
        <w:t>Coolbpf基础模块结构图</w:t>
      </w:r>
    </w:p>
    <w:p w14:paraId="2DC1F658" w14:textId="77777777" w:rsidR="00FA121D" w:rsidRPr="00D878C6" w:rsidRDefault="00FA121D" w:rsidP="00FA121D">
      <w:pPr>
        <w:pStyle w:val="1"/>
        <w:spacing w:before="163" w:after="163"/>
        <w:rPr>
          <w:rFonts w:ascii="方正小标宋简体" w:eastAsia="方正小标宋简体"/>
        </w:rPr>
      </w:pPr>
      <w:bookmarkStart w:id="22" w:name="_Toc142386431"/>
      <w:bookmarkStart w:id="23" w:name="_Toc148196232"/>
      <w:r w:rsidRPr="00D878C6">
        <w:rPr>
          <w:rFonts w:ascii="方正小标宋简体" w:eastAsia="方正小标宋简体" w:hint="eastAsia"/>
        </w:rPr>
        <w:lastRenderedPageBreak/>
        <w:t>eBPF的应用场景与实践</w:t>
      </w:r>
      <w:bookmarkEnd w:id="22"/>
      <w:bookmarkEnd w:id="23"/>
    </w:p>
    <w:p w14:paraId="051462DE" w14:textId="77777777" w:rsidR="00FA121D" w:rsidRPr="00D878C6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 w:hint="eastAsia"/>
        </w:rPr>
        <w:t>e</w:t>
      </w:r>
      <w:r w:rsidRPr="00D878C6">
        <w:rPr>
          <w:rFonts w:ascii="方正楷体简体" w:eastAsia="方正楷体简体" w:hAnsi="方正楷体简体"/>
        </w:rPr>
        <w:t>BPF</w:t>
      </w:r>
      <w:r w:rsidRPr="00D878C6">
        <w:rPr>
          <w:rFonts w:ascii="方正楷体简体" w:eastAsia="方正楷体简体" w:hAnsi="方正楷体简体" w:hint="eastAsia"/>
        </w:rPr>
        <w:t>具有高性能、高扩展、安全性等优势，目前已经在</w:t>
      </w:r>
      <w:hyperlink r:id="rId23" w:tgtFrame="_blank" w:history="1">
        <w:r w:rsidRPr="00D878C6">
          <w:rPr>
            <w:rFonts w:ascii="方正楷体简体" w:eastAsia="方正楷体简体" w:hAnsi="方正楷体简体" w:hint="eastAsia"/>
          </w:rPr>
          <w:t>网络</w:t>
        </w:r>
      </w:hyperlink>
      <w:r w:rsidRPr="00D878C6">
        <w:rPr>
          <w:rFonts w:ascii="方正楷体简体" w:eastAsia="方正楷体简体" w:hAnsi="方正楷体简体" w:hint="eastAsia"/>
        </w:rPr>
        <w:t>、安全、可观测性等领域广泛应用，并且</w:t>
      </w:r>
      <w:r w:rsidRPr="00D878C6">
        <w:rPr>
          <w:rFonts w:ascii="方正楷体简体" w:eastAsia="方正楷体简体" w:hAnsi="方正楷体简体"/>
        </w:rPr>
        <w:t>随着</w:t>
      </w:r>
      <w:proofErr w:type="gramStart"/>
      <w:r w:rsidRPr="00D878C6">
        <w:rPr>
          <w:rFonts w:ascii="方正楷体简体" w:eastAsia="方正楷体简体" w:hAnsi="方正楷体简体"/>
        </w:rPr>
        <w:t>云计算</w:t>
      </w:r>
      <w:proofErr w:type="gramEnd"/>
      <w:r w:rsidRPr="00D878C6">
        <w:rPr>
          <w:rFonts w:ascii="方正楷体简体" w:eastAsia="方正楷体简体" w:hAnsi="方正楷体简体"/>
        </w:rPr>
        <w:t>和容器化技术的不断发展，</w:t>
      </w:r>
      <w:r w:rsidRPr="00D878C6">
        <w:rPr>
          <w:rFonts w:ascii="方正楷体简体" w:eastAsia="方正楷体简体" w:hAnsi="方正楷体简体" w:hint="eastAsia"/>
        </w:rPr>
        <w:t>e</w:t>
      </w:r>
      <w:r w:rsidRPr="00D878C6">
        <w:rPr>
          <w:rFonts w:ascii="方正楷体简体" w:eastAsia="方正楷体简体" w:hAnsi="方正楷体简体"/>
        </w:rPr>
        <w:t>BPF将会在更多的应用场景中得到广泛应用。</w:t>
      </w:r>
    </w:p>
    <w:p w14:paraId="7A218A67" w14:textId="1FD207F5" w:rsidR="00FA121D" w:rsidRPr="00D878C6" w:rsidRDefault="00FA121D" w:rsidP="00FA121D">
      <w:pPr>
        <w:pStyle w:val="2"/>
        <w:spacing w:before="163" w:after="163"/>
        <w:rPr>
          <w:rFonts w:ascii="方正小标宋简体" w:eastAsia="方正小标宋简体"/>
        </w:rPr>
      </w:pPr>
      <w:bookmarkStart w:id="24" w:name="_Toc148196233"/>
      <w:r w:rsidRPr="00D878C6">
        <w:rPr>
          <w:rFonts w:ascii="方正小标宋简体" w:eastAsia="方正小标宋简体" w:hint="eastAsia"/>
        </w:rPr>
        <w:t>基于eBPF的系统诊断</w:t>
      </w:r>
      <w:bookmarkEnd w:id="24"/>
    </w:p>
    <w:p w14:paraId="73C7949D" w14:textId="5788104E" w:rsidR="00FA121D" w:rsidRPr="00D878C6" w:rsidRDefault="00FA121D" w:rsidP="00FA121D">
      <w:pPr>
        <w:pStyle w:val="3"/>
        <w:spacing w:before="163" w:after="163"/>
        <w:rPr>
          <w:rFonts w:ascii="方正小标宋简体" w:eastAsia="方正小标宋简体"/>
        </w:rPr>
      </w:pPr>
      <w:bookmarkStart w:id="25" w:name="_Toc148196234"/>
      <w:r w:rsidRPr="00D878C6">
        <w:rPr>
          <w:rFonts w:ascii="方正小标宋简体" w:eastAsia="方正小标宋简体" w:hint="eastAsia"/>
        </w:rPr>
        <w:t>系统诊断面临挑战</w:t>
      </w:r>
      <w:bookmarkEnd w:id="25"/>
    </w:p>
    <w:p w14:paraId="4A9D4D56" w14:textId="77777777" w:rsidR="00FA121D" w:rsidRPr="00D878C6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</w:rPr>
        <w:t>传统系统诊断</w:t>
      </w:r>
      <w:r w:rsidRPr="00D878C6">
        <w:rPr>
          <w:rFonts w:ascii="方正楷体简体" w:eastAsia="方正楷体简体" w:hAnsi="方正楷体简体" w:hint="eastAsia"/>
        </w:rPr>
        <w:t>在</w:t>
      </w:r>
      <w:r w:rsidRPr="00D878C6">
        <w:rPr>
          <w:rFonts w:ascii="方正楷体简体" w:eastAsia="方正楷体简体" w:hAnsi="方正楷体简体"/>
        </w:rPr>
        <w:t>网络、IO、内存和调度</w:t>
      </w:r>
      <w:r w:rsidRPr="00D878C6">
        <w:rPr>
          <w:rFonts w:ascii="方正楷体简体" w:eastAsia="方正楷体简体" w:hAnsi="方正楷体简体" w:hint="eastAsia"/>
        </w:rPr>
        <w:t>等方面存在</w:t>
      </w:r>
      <w:r w:rsidRPr="00D878C6">
        <w:rPr>
          <w:rFonts w:ascii="方正楷体简体" w:eastAsia="方正楷体简体" w:hAnsi="方正楷体简体"/>
        </w:rPr>
        <w:t>局限性</w:t>
      </w:r>
    </w:p>
    <w:p w14:paraId="0FACB14A" w14:textId="77777777" w:rsidR="00FA121D" w:rsidRPr="00D878C6" w:rsidRDefault="00FA121D" w:rsidP="00FA121D">
      <w:pPr>
        <w:spacing w:before="163" w:after="163"/>
        <w:ind w:firstLine="482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  <w:b/>
          <w:bCs/>
        </w:rPr>
        <w:t>网络</w:t>
      </w:r>
    </w:p>
    <w:p w14:paraId="6F1A1D93" w14:textId="77777777" w:rsidR="00FA121D" w:rsidRPr="00D878C6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</w:rPr>
        <w:t>网络诊断中网络抖动是</w:t>
      </w:r>
      <w:proofErr w:type="gramStart"/>
      <w:r w:rsidRPr="00D878C6">
        <w:rPr>
          <w:rFonts w:ascii="方正楷体简体" w:eastAsia="方正楷体简体" w:hAnsi="方正楷体简体"/>
        </w:rPr>
        <w:t>最</w:t>
      </w:r>
      <w:proofErr w:type="gramEnd"/>
      <w:r w:rsidRPr="00D878C6">
        <w:rPr>
          <w:rFonts w:ascii="方正楷体简体" w:eastAsia="方正楷体简体" w:hAnsi="方正楷体简体"/>
        </w:rPr>
        <w:t>疑难的问题。网络抖动是指在网络传输过程中，因为各种原因导致数据包的传输延迟增加的现象。网络抖动可能会导致网络连接不稳定，影响网络应用程序的性能和用户体验。一般情况下，网络抖动问题会对客户的业务产生很大的影响。下面是一些比较典型的案例：</w:t>
      </w:r>
    </w:p>
    <w:p w14:paraId="57ED8B5C" w14:textId="77777777" w:rsidR="00FA121D" w:rsidRPr="00F64889" w:rsidRDefault="00FA121D" w:rsidP="00F64889">
      <w:pPr>
        <w:spacing w:before="163" w:after="163"/>
        <w:ind w:firstLineChars="0" w:firstLine="480"/>
        <w:rPr>
          <w:rFonts w:ascii="方正楷体简体" w:eastAsia="方正楷体简体" w:hAnsi="方正楷体简体"/>
        </w:rPr>
      </w:pPr>
      <w:r w:rsidRPr="00F64889">
        <w:rPr>
          <w:rFonts w:ascii="方正楷体简体" w:eastAsia="方正楷体简体" w:hAnsi="方正楷体简体"/>
        </w:rPr>
        <w:t>1、网络连接不稳定：网络抖动会导致网络连接的不稳定性，使得客户在使用网络应用程序时经常出现连接断开、页面加载缓慢等问题。</w:t>
      </w:r>
    </w:p>
    <w:p w14:paraId="4F08251C" w14:textId="77777777" w:rsidR="00FA121D" w:rsidRPr="00F64889" w:rsidRDefault="00FA121D" w:rsidP="00F64889">
      <w:pPr>
        <w:spacing w:before="163" w:after="163"/>
        <w:ind w:firstLineChars="0" w:firstLine="480"/>
        <w:rPr>
          <w:rFonts w:ascii="方正楷体简体" w:eastAsia="方正楷体简体" w:hAnsi="方正楷体简体"/>
        </w:rPr>
      </w:pPr>
      <w:r w:rsidRPr="00F64889">
        <w:rPr>
          <w:rFonts w:ascii="方正楷体简体" w:eastAsia="方正楷体简体" w:hAnsi="方正楷体简体"/>
        </w:rPr>
        <w:t>2、影响在线业务：对于在线业务来说，如在线游戏、视频会议、在线购物等，网络抖动会导致数据传输的延迟增加，使得用户无法流畅地进行</w:t>
      </w:r>
      <w:proofErr w:type="gramStart"/>
      <w:r w:rsidRPr="00F64889">
        <w:rPr>
          <w:rFonts w:ascii="方正楷体简体" w:eastAsia="方正楷体简体" w:hAnsi="方正楷体简体"/>
        </w:rPr>
        <w:t>交互或</w:t>
      </w:r>
      <w:proofErr w:type="gramEnd"/>
      <w:r w:rsidRPr="00F64889">
        <w:rPr>
          <w:rFonts w:ascii="方正楷体简体" w:eastAsia="方正楷体简体" w:hAnsi="方正楷体简体"/>
        </w:rPr>
        <w:t>观看，影响用户体验，甚至导致交易失败。</w:t>
      </w:r>
    </w:p>
    <w:p w14:paraId="0684711A" w14:textId="77777777" w:rsidR="00FA121D" w:rsidRPr="00F64889" w:rsidRDefault="00FA121D" w:rsidP="00F64889">
      <w:pPr>
        <w:spacing w:before="163" w:after="163"/>
        <w:ind w:firstLineChars="0" w:firstLine="480"/>
        <w:rPr>
          <w:rFonts w:ascii="方正楷体简体" w:eastAsia="方正楷体简体" w:hAnsi="方正楷体简体"/>
        </w:rPr>
      </w:pPr>
      <w:r w:rsidRPr="00F64889">
        <w:rPr>
          <w:rFonts w:ascii="方正楷体简体" w:eastAsia="方正楷体简体" w:hAnsi="方正楷体简体"/>
        </w:rPr>
        <w:t>3、影响远程办公：在远程办公的情况下，网络抖动会导致视频会议、文件传输</w:t>
      </w:r>
      <w:r w:rsidRPr="00F64889">
        <w:rPr>
          <w:rFonts w:ascii="方正楷体简体" w:eastAsia="方正楷体简体" w:hAnsi="方正楷体简体"/>
        </w:rPr>
        <w:lastRenderedPageBreak/>
        <w:t>等协作工具的不稳定性，影响远程团队的工作效率和沟通效果。</w:t>
      </w:r>
    </w:p>
    <w:p w14:paraId="21F3A254" w14:textId="77777777" w:rsidR="00FA121D" w:rsidRPr="00F64889" w:rsidRDefault="00FA121D" w:rsidP="00F64889">
      <w:pPr>
        <w:spacing w:before="163" w:after="163"/>
        <w:ind w:firstLineChars="0" w:firstLine="480"/>
        <w:rPr>
          <w:rFonts w:ascii="方正楷体简体" w:eastAsia="方正楷体简体" w:hAnsi="方正楷体简体"/>
        </w:rPr>
      </w:pPr>
      <w:r w:rsidRPr="00F64889">
        <w:rPr>
          <w:rFonts w:ascii="方正楷体简体" w:eastAsia="方正楷体简体" w:hAnsi="方正楷体简体"/>
        </w:rPr>
        <w:t>4、影响云服务：对于使用</w:t>
      </w:r>
      <w:proofErr w:type="gramStart"/>
      <w:r w:rsidRPr="00F64889">
        <w:rPr>
          <w:rFonts w:ascii="方正楷体简体" w:eastAsia="方正楷体简体" w:hAnsi="方正楷体简体"/>
        </w:rPr>
        <w:t>云服务</w:t>
      </w:r>
      <w:proofErr w:type="gramEnd"/>
      <w:r w:rsidRPr="00F64889">
        <w:rPr>
          <w:rFonts w:ascii="方正楷体简体" w:eastAsia="方正楷体简体" w:hAnsi="方正楷体简体"/>
        </w:rPr>
        <w:t>的客户来说，网络抖动会导致</w:t>
      </w:r>
      <w:proofErr w:type="gramStart"/>
      <w:r w:rsidRPr="00F64889">
        <w:rPr>
          <w:rFonts w:ascii="方正楷体简体" w:eastAsia="方正楷体简体" w:hAnsi="方正楷体简体"/>
        </w:rPr>
        <w:t>云服务</w:t>
      </w:r>
      <w:proofErr w:type="gramEnd"/>
      <w:r w:rsidRPr="00F64889">
        <w:rPr>
          <w:rFonts w:ascii="方正楷体简体" w:eastAsia="方正楷体简体" w:hAnsi="方正楷体简体"/>
        </w:rPr>
        <w:t>的不稳定性，使得客户无法</w:t>
      </w:r>
      <w:proofErr w:type="gramStart"/>
      <w:r w:rsidRPr="00F64889">
        <w:rPr>
          <w:rFonts w:ascii="方正楷体简体" w:eastAsia="方正楷体简体" w:hAnsi="方正楷体简体"/>
        </w:rPr>
        <w:t>正常访问</w:t>
      </w:r>
      <w:proofErr w:type="gramEnd"/>
      <w:r w:rsidRPr="00F64889">
        <w:rPr>
          <w:rFonts w:ascii="方正楷体简体" w:eastAsia="方正楷体简体" w:hAnsi="方正楷体简体"/>
        </w:rPr>
        <w:t>或使用</w:t>
      </w:r>
      <w:proofErr w:type="gramStart"/>
      <w:r w:rsidRPr="00F64889">
        <w:rPr>
          <w:rFonts w:ascii="方正楷体简体" w:eastAsia="方正楷体简体" w:hAnsi="方正楷体简体"/>
        </w:rPr>
        <w:t>云服务</w:t>
      </w:r>
      <w:proofErr w:type="gramEnd"/>
      <w:r w:rsidRPr="00F64889">
        <w:rPr>
          <w:rFonts w:ascii="方正楷体简体" w:eastAsia="方正楷体简体" w:hAnsi="方正楷体简体"/>
        </w:rPr>
        <w:t>提供的功能。</w:t>
      </w:r>
    </w:p>
    <w:p w14:paraId="1AA7269E" w14:textId="77777777" w:rsidR="00FA121D" w:rsidRPr="00F64889" w:rsidRDefault="00FA121D" w:rsidP="00F64889">
      <w:pPr>
        <w:spacing w:before="163" w:after="163"/>
        <w:ind w:firstLineChars="0" w:firstLine="480"/>
        <w:rPr>
          <w:rFonts w:ascii="方正楷体简体" w:eastAsia="方正楷体简体" w:hAnsi="方正楷体简体"/>
        </w:rPr>
      </w:pPr>
      <w:r w:rsidRPr="00F64889">
        <w:rPr>
          <w:rFonts w:ascii="方正楷体简体" w:eastAsia="方正楷体简体" w:hAnsi="方正楷体简体"/>
        </w:rPr>
        <w:t>5、业务中断：在某些情况下，网络抖动可能会导致网络连接断开，使得客户无法访问网络或者无法与服务器建立稳定连接，导致业务中断，造成损失。</w:t>
      </w:r>
    </w:p>
    <w:p w14:paraId="1981346C" w14:textId="77777777" w:rsidR="00FA121D" w:rsidRPr="00D878C6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</w:rPr>
        <w:t>传统的定位网络抖动问题主要通过一下几类工具。</w:t>
      </w:r>
    </w:p>
    <w:p w14:paraId="0CC4CF7B" w14:textId="77777777" w:rsidR="00FA121D" w:rsidRPr="00F64889" w:rsidRDefault="00FA121D" w:rsidP="00F64889">
      <w:pPr>
        <w:spacing w:before="163" w:after="163"/>
        <w:ind w:firstLineChars="0" w:firstLine="480"/>
        <w:rPr>
          <w:rFonts w:ascii="方正楷体简体" w:eastAsia="方正楷体简体" w:hAnsi="方正楷体简体"/>
        </w:rPr>
      </w:pPr>
      <w:r w:rsidRPr="00F64889">
        <w:rPr>
          <w:rFonts w:ascii="方正楷体简体" w:eastAsia="方正楷体简体" w:hAnsi="方正楷体简体"/>
        </w:rPr>
        <w:t>1、网络数据包分析工具：如Wireshark、tcpdump等，这些工具可以捕获和分析网络数据包，通过分析数据包的延迟、丢包情况，定位网络抖动问题所在。</w:t>
      </w:r>
    </w:p>
    <w:p w14:paraId="755856A8" w14:textId="77777777" w:rsidR="00FA121D" w:rsidRPr="00F64889" w:rsidRDefault="00FA121D" w:rsidP="00F64889">
      <w:pPr>
        <w:spacing w:before="163" w:after="163"/>
        <w:ind w:firstLineChars="0" w:firstLine="480"/>
        <w:rPr>
          <w:rFonts w:ascii="方正楷体简体" w:eastAsia="方正楷体简体" w:hAnsi="方正楷体简体"/>
        </w:rPr>
      </w:pPr>
      <w:r w:rsidRPr="00F64889">
        <w:rPr>
          <w:rFonts w:ascii="方正楷体简体" w:eastAsia="方正楷体简体" w:hAnsi="方正楷体简体"/>
        </w:rPr>
        <w:t>2、网络故障排查工具：如Ping、Traceroute等，这些工具可以用于排查网络故障，如检测网络连接的连通性、确定网络路径</w:t>
      </w:r>
      <w:proofErr w:type="gramStart"/>
      <w:r w:rsidRPr="00F64889">
        <w:rPr>
          <w:rFonts w:ascii="方正楷体简体" w:eastAsia="方正楷体简体" w:hAnsi="方正楷体简体"/>
        </w:rPr>
        <w:t>和跳点等</w:t>
      </w:r>
      <w:proofErr w:type="gramEnd"/>
      <w:r w:rsidRPr="00F64889">
        <w:rPr>
          <w:rFonts w:ascii="方正楷体简体" w:eastAsia="方正楷体简体" w:hAnsi="方正楷体简体"/>
        </w:rPr>
        <w:t>，帮助确定网络抖动问题的发生位置。</w:t>
      </w:r>
    </w:p>
    <w:p w14:paraId="590154FB" w14:textId="77777777" w:rsidR="00FA121D" w:rsidRPr="00F64889" w:rsidRDefault="00FA121D" w:rsidP="00F64889">
      <w:pPr>
        <w:spacing w:before="163" w:after="163"/>
        <w:ind w:firstLineChars="0" w:firstLine="480"/>
        <w:rPr>
          <w:rFonts w:ascii="方正楷体简体" w:eastAsia="方正楷体简体" w:hAnsi="方正楷体简体"/>
        </w:rPr>
      </w:pPr>
      <w:r w:rsidRPr="00F64889">
        <w:rPr>
          <w:rFonts w:ascii="方正楷体简体" w:eastAsia="方正楷体简体" w:hAnsi="方正楷体简体"/>
        </w:rPr>
        <w:t>3、网络设备监控工具：如SNMP（Simple Network Management Protocol）管理工具，可以实时监控网络设备的状态和性能，包括路由器、交换机等，有助于发现设备故障引起的网络抖动问题。</w:t>
      </w:r>
    </w:p>
    <w:p w14:paraId="2325F508" w14:textId="77777777" w:rsidR="00FA121D" w:rsidRPr="00D878C6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</w:rPr>
        <w:t>网络链路是非常复杂且漫长的，一个报文从发送端到达接收端，要穿越各种网络组件，比如容器、ECS、OS内核、物理机、VPC网络、物理网络等。上面那些工具很难达到细粒度的网络抖动问题。</w:t>
      </w:r>
    </w:p>
    <w:p w14:paraId="0235F134" w14:textId="77777777" w:rsidR="00FA121D" w:rsidRPr="00D878C6" w:rsidRDefault="00FA121D" w:rsidP="00FA121D">
      <w:pPr>
        <w:spacing w:before="163" w:after="163"/>
        <w:ind w:firstLine="482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  <w:b/>
          <w:bCs/>
        </w:rPr>
        <w:t>IO</w:t>
      </w:r>
    </w:p>
    <w:p w14:paraId="6A72FB54" w14:textId="77777777" w:rsidR="00FA121D" w:rsidRPr="00D878C6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</w:rPr>
        <w:t>IO问题也是常见的问题之一，比如一个进程可能会导致磁盘I/O负载过高，直</w:t>
      </w:r>
      <w:r w:rsidRPr="00D878C6">
        <w:rPr>
          <w:rFonts w:ascii="方正楷体简体" w:eastAsia="方正楷体简体" w:hAnsi="方正楷体简体"/>
        </w:rPr>
        <w:lastRenderedPageBreak/>
        <w:t>接影响整个系统的I/O性能。在定位这类问题时，有两个关键点需要考虑：</w:t>
      </w:r>
    </w:p>
    <w:p w14:paraId="5820C27F" w14:textId="05021957" w:rsidR="00FA121D" w:rsidRPr="00F64889" w:rsidRDefault="00F64889" w:rsidP="00F64889">
      <w:pPr>
        <w:spacing w:beforeLines="0" w:before="156" w:afterLines="0" w:after="156" w:line="240" w:lineRule="auto"/>
        <w:ind w:firstLineChars="0"/>
        <w:rPr>
          <w:rFonts w:ascii="方正楷体简体" w:eastAsia="方正楷体简体" w:hAnsi="方正楷体简体"/>
        </w:rPr>
      </w:pPr>
      <w:r>
        <w:rPr>
          <w:rFonts w:ascii="方正楷体简体" w:eastAsia="方正楷体简体" w:hAnsi="方正楷体简体"/>
        </w:rPr>
        <w:t>1、</w:t>
      </w:r>
      <w:r w:rsidR="00FA121D" w:rsidRPr="00F64889">
        <w:rPr>
          <w:rFonts w:ascii="方正楷体简体" w:eastAsia="方正楷体简体" w:hAnsi="方正楷体简体"/>
        </w:rPr>
        <w:t>确定哪个进程贡献了大量的I/O：需要找出是哪个进程导致了I/O负载过高的情况。</w:t>
      </w:r>
    </w:p>
    <w:p w14:paraId="7BD27214" w14:textId="77777777" w:rsidR="00FA121D" w:rsidRPr="00F64889" w:rsidRDefault="00FA121D" w:rsidP="00F64889">
      <w:pPr>
        <w:spacing w:before="163" w:after="163"/>
        <w:ind w:firstLineChars="0" w:firstLine="480"/>
        <w:rPr>
          <w:rFonts w:ascii="方正楷体简体" w:eastAsia="方正楷体简体" w:hAnsi="方正楷体简体"/>
        </w:rPr>
      </w:pPr>
      <w:r w:rsidRPr="00F64889">
        <w:rPr>
          <w:rFonts w:ascii="方正楷体简体" w:eastAsia="方正楷体简体" w:hAnsi="方正楷体简体"/>
        </w:rPr>
        <w:t>2、确定I/O最终是由哪个磁盘消耗的，或者进程在访问哪个文件：如果系统统计显示某个进程产生了大量的I/O，那么我们希望能够了解这些I/O最终是由哪个磁盘处理的，或者进程在访问哪个文件。如果这个进程是来自某个容器，我们也希望能够获取到文件访问信息以及该进程所在的容器。</w:t>
      </w:r>
    </w:p>
    <w:p w14:paraId="536F5157" w14:textId="77777777" w:rsidR="00FA121D" w:rsidRPr="00D878C6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</w:rPr>
        <w:t>这些信息有助于我们更准确地定位问题，并找出导致I/O问题的根本原因。</w:t>
      </w:r>
    </w:p>
    <w:p w14:paraId="70905BFB" w14:textId="77777777" w:rsidR="00FA121D" w:rsidRPr="00D878C6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</w:rPr>
        <w:t>传统的定位手段主要包括以下几种：</w:t>
      </w:r>
    </w:p>
    <w:p w14:paraId="6D25A32B" w14:textId="77777777" w:rsidR="00FA121D" w:rsidRPr="00F64889" w:rsidRDefault="00FA121D" w:rsidP="00F64889">
      <w:pPr>
        <w:spacing w:before="163" w:after="163"/>
        <w:ind w:firstLineChars="0" w:firstLine="480"/>
        <w:rPr>
          <w:rFonts w:ascii="方正楷体简体" w:eastAsia="方正楷体简体" w:hAnsi="方正楷体简体"/>
        </w:rPr>
      </w:pPr>
      <w:r w:rsidRPr="00F64889">
        <w:rPr>
          <w:rFonts w:ascii="方正楷体简体" w:eastAsia="方正楷体简体" w:hAnsi="方正楷体简体"/>
        </w:rPr>
        <w:t>1、基于内核diskstats衍生的工具，如iostat、tsar --io、vmstat -d，这些工具主要从整个磁盘的角度统计I/O信息，例如统计整个磁盘的IOPS（每秒I/O操作数）和BPS（每秒字节数），但无法准确统计</w:t>
      </w:r>
      <w:proofErr w:type="gramStart"/>
      <w:r w:rsidRPr="00F64889">
        <w:rPr>
          <w:rFonts w:ascii="方正楷体简体" w:eastAsia="方正楷体简体" w:hAnsi="方正楷体简体"/>
        </w:rPr>
        <w:t>单个进程</w:t>
      </w:r>
      <w:proofErr w:type="gramEnd"/>
      <w:r w:rsidRPr="00F64889">
        <w:rPr>
          <w:rFonts w:ascii="方正楷体简体" w:eastAsia="方正楷体简体" w:hAnsi="方正楷体简体"/>
        </w:rPr>
        <w:t>贡献的IOPS和BPS。</w:t>
      </w:r>
    </w:p>
    <w:p w14:paraId="57F1938B" w14:textId="77777777" w:rsidR="00FA121D" w:rsidRPr="00F64889" w:rsidRDefault="00FA121D" w:rsidP="00F64889">
      <w:pPr>
        <w:spacing w:before="163" w:after="163"/>
        <w:ind w:firstLineChars="0" w:firstLine="480"/>
        <w:rPr>
          <w:rFonts w:ascii="方正楷体简体" w:eastAsia="方正楷体简体" w:hAnsi="方正楷体简体"/>
        </w:rPr>
      </w:pPr>
      <w:r w:rsidRPr="00F64889">
        <w:rPr>
          <w:rFonts w:ascii="方正楷体简体" w:eastAsia="方正楷体简体" w:hAnsi="方正楷体简体"/>
        </w:rPr>
        <w:t>2、基于内核proc/$pid/io衍生的工具，如pidstat -d，这些工具可以统计进程总体的I/O情况，但无法追溯具体的I/O是归属于哪个磁盘或哪个文件。</w:t>
      </w:r>
    </w:p>
    <w:p w14:paraId="69B61D20" w14:textId="77777777" w:rsidR="00FA121D" w:rsidRPr="00F64889" w:rsidRDefault="00FA121D" w:rsidP="00F64889">
      <w:pPr>
        <w:spacing w:before="163" w:after="163"/>
        <w:ind w:firstLineChars="0" w:firstLine="480"/>
        <w:rPr>
          <w:rFonts w:ascii="方正楷体简体" w:eastAsia="方正楷体简体" w:hAnsi="方正楷体简体"/>
        </w:rPr>
      </w:pPr>
      <w:r w:rsidRPr="00F64889">
        <w:rPr>
          <w:rFonts w:ascii="方正楷体简体" w:eastAsia="方正楷体简体" w:hAnsi="方正楷体简体"/>
        </w:rPr>
        <w:t>3、基于taskstat衍生的工具，如iotop，这些工具可以统计进程总体的I/O情况以及贡献的IOWait时间，但也无法追溯具体的I/O是归属于哪个磁盘或哪个文件。</w:t>
      </w:r>
    </w:p>
    <w:p w14:paraId="0A884878" w14:textId="77777777" w:rsidR="00FA121D" w:rsidRPr="00D878C6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</w:rPr>
        <w:t>以上工具虽然在一定程度上能够提供I/O性能的信息，但无法提供进一步的细粒度定位，无法准确追踪I/O归属的磁盘或文件。</w:t>
      </w:r>
    </w:p>
    <w:p w14:paraId="2950D007" w14:textId="77777777" w:rsidR="00FA121D" w:rsidRPr="00D878C6" w:rsidRDefault="00FA121D" w:rsidP="00FA121D">
      <w:pPr>
        <w:spacing w:before="163" w:after="163"/>
        <w:ind w:firstLine="482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  <w:b/>
          <w:bCs/>
        </w:rPr>
        <w:t>内存</w:t>
      </w:r>
    </w:p>
    <w:p w14:paraId="1C496B5F" w14:textId="77777777" w:rsidR="00FA121D" w:rsidRPr="00D878C6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</w:rPr>
        <w:lastRenderedPageBreak/>
        <w:t>内存子系统常见的问题是内存泄漏。当出现内存泄漏时，程序会占用大量系统内存，甚至导致系统内存耗尽，对业务的正常运行造成影响。内存泄漏可能有多种潜在原因，例如在程序执行过程中忘记释放不再需要的内存。此外，如果应用程序的内存使用量过大，系统性能可能因为页面交换（swapping）而显著下降，甚至可能导致系统强制终止应用程序（如Linux的OOM killer）。</w:t>
      </w:r>
    </w:p>
    <w:p w14:paraId="47A8D249" w14:textId="77777777" w:rsidR="00FA121D" w:rsidRPr="00D878C6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</w:rPr>
        <w:t>调试内存泄漏问题是一项复杂而具有挑战性的任务。这涉及详细检查应用程序的配置、内存分配和释放情况，通常需要专门的工具来辅助诊断。</w:t>
      </w:r>
    </w:p>
    <w:p w14:paraId="32980BE5" w14:textId="65688BF3" w:rsidR="00FA121D" w:rsidRPr="00F64889" w:rsidRDefault="00FA121D" w:rsidP="00F64889">
      <w:pPr>
        <w:spacing w:before="163" w:after="163"/>
        <w:ind w:firstLineChars="0" w:firstLine="480"/>
        <w:rPr>
          <w:rFonts w:ascii="方正楷体简体" w:eastAsia="方正楷体简体" w:hAnsi="方正楷体简体"/>
        </w:rPr>
      </w:pPr>
      <w:r w:rsidRPr="00F64889">
        <w:rPr>
          <w:rFonts w:ascii="方正楷体简体" w:eastAsia="方正楷体简体" w:hAnsi="方正楷体简体"/>
        </w:rPr>
        <w:t>1、有一些工具可以在应用程序启动时将malloc()函数调用与特定的检测工具关联起来，如Valgrind memcheck。这类工具可以模拟CPU来检查所有内存访问，但可能会导致应用程序运行速度大幅降低。</w:t>
      </w:r>
    </w:p>
    <w:p w14:paraId="0E0D0DB6" w14:textId="76CDC702" w:rsidR="00FA121D" w:rsidRPr="00F64889" w:rsidRDefault="00FA121D" w:rsidP="00F64889">
      <w:pPr>
        <w:spacing w:before="163" w:after="163"/>
        <w:ind w:firstLineChars="0" w:firstLine="480"/>
        <w:rPr>
          <w:rFonts w:ascii="方正楷体简体" w:eastAsia="方正楷体简体" w:hAnsi="方正楷体简体"/>
        </w:rPr>
      </w:pPr>
      <w:r w:rsidRPr="00F64889">
        <w:rPr>
          <w:rFonts w:ascii="方正楷体简体" w:eastAsia="方正楷体简体" w:hAnsi="方正楷体简体"/>
        </w:rPr>
        <w:t>2、另一个选择是使用堆分析器，如libtcmalloc。相比之下，它的性能较高，但仍可能导致应用程序运行速度下降五倍以上。</w:t>
      </w:r>
    </w:p>
    <w:p w14:paraId="25D3B777" w14:textId="4DE18579" w:rsidR="00FA121D" w:rsidRPr="00F64889" w:rsidRDefault="00FA121D" w:rsidP="00F64889">
      <w:pPr>
        <w:spacing w:before="163" w:after="163"/>
        <w:ind w:firstLineChars="0" w:firstLine="480"/>
        <w:rPr>
          <w:rFonts w:ascii="方正楷体简体" w:eastAsia="方正楷体简体" w:hAnsi="方正楷体简体"/>
        </w:rPr>
      </w:pPr>
      <w:r w:rsidRPr="00F64889">
        <w:rPr>
          <w:rFonts w:ascii="方正楷体简体" w:eastAsia="方正楷体简体" w:hAnsi="方正楷体简体"/>
        </w:rPr>
        <w:t>3、此外，还有一些工具，如gdb，可以获取应用程序的核心转储，并进行后处理以分析内存使用情况。然而，这些工具通常需要在暂停应用程序时获取核心转储，或在应用程序终止后才能调用free()函数。</w:t>
      </w:r>
    </w:p>
    <w:p w14:paraId="46321A7C" w14:textId="77777777" w:rsidR="00FA121D" w:rsidRPr="00D878C6" w:rsidRDefault="00FA121D" w:rsidP="00FA121D">
      <w:pPr>
        <w:spacing w:before="163" w:after="163"/>
        <w:ind w:firstLine="482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  <w:b/>
          <w:bCs/>
        </w:rPr>
        <w:t>调度</w:t>
      </w:r>
    </w:p>
    <w:p w14:paraId="0B2EE11D" w14:textId="6F1FDA81" w:rsidR="00FA121D" w:rsidRPr="00D878C6" w:rsidRDefault="00CE7F3A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>
        <w:rPr>
          <w:rFonts w:ascii="方正楷体简体" w:eastAsia="方正楷体简体" w:hAnsi="方正楷体简体"/>
        </w:rPr>
        <w:t>在日常业务运行中，</w:t>
      </w:r>
      <w:r w:rsidR="00FA121D" w:rsidRPr="00D878C6">
        <w:rPr>
          <w:rFonts w:ascii="方正楷体简体" w:eastAsia="方正楷体简体" w:hAnsi="方正楷体简体"/>
        </w:rPr>
        <w:t>经常会遇到各种干扰，导致抖动和影响客户体验。其中一个常见的干扰源是中断抢占。当中断抢占时间过长时，可能会导致业务进程调度不及时，数据收发延迟等问题。这种干扰已经存在于Linux内核中很长时间了，因此Linux内核和业界已经提供了多种相关的中断抢占检测手段。在Linux系统中，可以使用以</w:t>
      </w:r>
      <w:r w:rsidR="00FA121D" w:rsidRPr="00D878C6">
        <w:rPr>
          <w:rFonts w:ascii="方正楷体简体" w:eastAsia="方正楷体简体" w:hAnsi="方正楷体简体"/>
        </w:rPr>
        <w:lastRenderedPageBreak/>
        <w:t>下工具来定位抖动问题：</w:t>
      </w:r>
    </w:p>
    <w:p w14:paraId="207ED5C0" w14:textId="77777777" w:rsidR="00FA121D" w:rsidRPr="00F64889" w:rsidRDefault="00FA121D" w:rsidP="00F64889">
      <w:pPr>
        <w:spacing w:before="163" w:after="163"/>
        <w:ind w:firstLineChars="0" w:firstLine="480"/>
        <w:rPr>
          <w:rFonts w:ascii="方正楷体简体" w:eastAsia="方正楷体简体" w:hAnsi="方正楷体简体"/>
        </w:rPr>
      </w:pPr>
      <w:r w:rsidRPr="00F64889">
        <w:rPr>
          <w:rFonts w:ascii="方正楷体简体" w:eastAsia="方正楷体简体" w:hAnsi="方正楷体简体"/>
        </w:rPr>
        <w:t>1、sysstat：sysstat是一个系统性能监测工具集，其中包含了sar、mpstat、pidstat等工具。可以使用sar命令来查看系统的CPU使用率、内存使用率、I/O情况等，以判断是否存在系统抖动问题。然而，该工具输出的指标较多，对于非专业用户来说可能需要一定的专业知识进行分析，并且难以准确定位根本原因。</w:t>
      </w:r>
    </w:p>
    <w:p w14:paraId="3CDAF3C7" w14:textId="77777777" w:rsidR="00FA121D" w:rsidRPr="00F64889" w:rsidRDefault="00FA121D" w:rsidP="00F64889">
      <w:pPr>
        <w:spacing w:before="163" w:after="163"/>
        <w:ind w:firstLineChars="0" w:firstLine="480"/>
        <w:rPr>
          <w:rFonts w:ascii="方正楷体简体" w:eastAsia="方正楷体简体" w:hAnsi="方正楷体简体"/>
        </w:rPr>
      </w:pPr>
      <w:r w:rsidRPr="00F64889">
        <w:rPr>
          <w:rFonts w:ascii="方正楷体简体" w:eastAsia="方正楷体简体" w:hAnsi="方正楷体简体"/>
        </w:rPr>
        <w:t>2、top：top命令用于实时监测系统的CPU使用率、内存使用率、进程状态等，并按照CPU或内存使用率进行排序。通过查看top命令的输出，可以找出占用CPU或内存较高的进程，以判断是否存在抖动问题。然而，top命令只提供了进程级别的信息，对于复杂的抖动问题可能无法提供全面的分析。</w:t>
      </w:r>
    </w:p>
    <w:p w14:paraId="36C6E8A5" w14:textId="77777777" w:rsidR="00FA121D" w:rsidRPr="00F64889" w:rsidRDefault="00FA121D" w:rsidP="00F64889">
      <w:pPr>
        <w:spacing w:before="163" w:after="163"/>
        <w:ind w:firstLineChars="0" w:firstLine="480"/>
        <w:rPr>
          <w:rFonts w:ascii="方正楷体简体" w:eastAsia="方正楷体简体" w:hAnsi="方正楷体简体"/>
        </w:rPr>
      </w:pPr>
      <w:r w:rsidRPr="00F64889">
        <w:rPr>
          <w:rFonts w:ascii="方正楷体简体" w:eastAsia="方正楷体简体" w:hAnsi="方正楷体简体"/>
        </w:rPr>
        <w:t>3、Perf：Perf是Linux内核提供的性能分析工具，可以用于监测系统调度情况，包括调度延迟和抖动。通过perf sched命令可以收集和分析调度相关的事件和数据。然而，该工具输出的调度信息较多，需要进行大量的、长时间的分析，仍然可能难以定位到根本原因。</w:t>
      </w:r>
    </w:p>
    <w:p w14:paraId="07D7C322" w14:textId="77777777" w:rsidR="00FA121D" w:rsidRPr="00F64889" w:rsidRDefault="00FA121D" w:rsidP="00F64889">
      <w:pPr>
        <w:spacing w:before="163" w:after="163"/>
        <w:ind w:firstLineChars="0" w:firstLine="480"/>
        <w:rPr>
          <w:rFonts w:ascii="方正楷体简体" w:eastAsia="方正楷体简体" w:hAnsi="方正楷体简体"/>
        </w:rPr>
      </w:pPr>
      <w:r w:rsidRPr="00F64889">
        <w:rPr>
          <w:rFonts w:ascii="方正楷体简体" w:eastAsia="方正楷体简体" w:hAnsi="方正楷体简体"/>
        </w:rPr>
        <w:t>4、Latencytop：Latencytop是一个基于Linux内核的工具，用于检测系统中的延迟问题。它可以提供实时的进程级别的延迟信息，包括调度延迟，有助于定位调度抖动问题。然而，对于非专业用户来说，解读和理解Latencytop输出的详细延迟信息和统计数据可能会有一定的难度。</w:t>
      </w:r>
    </w:p>
    <w:p w14:paraId="7B65A3DF" w14:textId="1AB151F7" w:rsidR="00FA121D" w:rsidRPr="00D878C6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</w:rPr>
        <w:t>可以看出，传统的工具在定位抖动问题时</w:t>
      </w:r>
      <w:r w:rsidR="006474C6">
        <w:rPr>
          <w:rFonts w:ascii="方正楷体简体" w:eastAsia="方正楷体简体" w:hAnsi="方正楷体简体" w:hint="eastAsia"/>
        </w:rPr>
        <w:t>仍然存在短板</w:t>
      </w:r>
      <w:r w:rsidRPr="00D878C6">
        <w:rPr>
          <w:rFonts w:ascii="方正楷体简体" w:eastAsia="方正楷体简体" w:hAnsi="方正楷体简体"/>
        </w:rPr>
        <w:t>，例如输出过多的数据难以分析，甚至即使进行了分析，仍难以准确定位根本原因。</w:t>
      </w:r>
    </w:p>
    <w:p w14:paraId="054CAEE1" w14:textId="19E6530F" w:rsidR="00FA121D" w:rsidRPr="00D878C6" w:rsidRDefault="00FA121D" w:rsidP="00FA121D">
      <w:pPr>
        <w:pStyle w:val="3"/>
        <w:spacing w:before="163" w:after="163"/>
        <w:rPr>
          <w:rFonts w:ascii="方正小标宋简体" w:eastAsia="方正小标宋简体"/>
          <w:sz w:val="27"/>
          <w:szCs w:val="27"/>
        </w:rPr>
      </w:pPr>
      <w:bookmarkStart w:id="26" w:name="_Toc148196235"/>
      <w:r w:rsidRPr="00D878C6">
        <w:rPr>
          <w:rFonts w:ascii="方正小标宋简体" w:eastAsia="方正小标宋简体" w:hint="eastAsia"/>
        </w:rPr>
        <w:lastRenderedPageBreak/>
        <w:t>基于eBPF的系统诊断方案</w:t>
      </w:r>
      <w:bookmarkEnd w:id="26"/>
    </w:p>
    <w:p w14:paraId="69DDB3CB" w14:textId="77777777" w:rsidR="00FA121D" w:rsidRPr="00D878C6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</w:rPr>
        <w:t>针对传统系统诊断工具在网络、IO、内存和调度领域的限制，基于eBPF的系统诊断方案应运而生，为系统</w:t>
      </w:r>
      <w:r w:rsidRPr="00D878C6">
        <w:rPr>
          <w:rFonts w:ascii="方正楷体简体" w:eastAsia="方正楷体简体" w:hAnsi="方正楷体简体" w:hint="eastAsia"/>
        </w:rPr>
        <w:t>在</w:t>
      </w:r>
      <w:r w:rsidRPr="00D878C6">
        <w:rPr>
          <w:rFonts w:ascii="方正楷体简体" w:eastAsia="方正楷体简体" w:hAnsi="方正楷体简体"/>
        </w:rPr>
        <w:t>网络、IO、内存和调度</w:t>
      </w:r>
      <w:r w:rsidRPr="00D878C6">
        <w:rPr>
          <w:rFonts w:ascii="方正楷体简体" w:eastAsia="方正楷体简体" w:hAnsi="方正楷体简体" w:hint="eastAsia"/>
        </w:rPr>
        <w:t>等方面的</w:t>
      </w:r>
      <w:r w:rsidRPr="00D878C6">
        <w:rPr>
          <w:rFonts w:ascii="方正楷体简体" w:eastAsia="方正楷体简体" w:hAnsi="方正楷体简体"/>
        </w:rPr>
        <w:t>诊断提供了更强大的能力。</w:t>
      </w:r>
    </w:p>
    <w:p w14:paraId="79476C94" w14:textId="77777777" w:rsidR="00FA121D" w:rsidRPr="00D878C6" w:rsidRDefault="00FA121D" w:rsidP="00FA121D">
      <w:pPr>
        <w:spacing w:before="163" w:after="163"/>
        <w:ind w:firstLine="482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  <w:b/>
          <w:bCs/>
        </w:rPr>
        <w:t>网络</w:t>
      </w:r>
    </w:p>
    <w:p w14:paraId="441D50F1" w14:textId="6CE5D751" w:rsidR="00FA121D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</w:rPr>
        <w:t>网络抖动问题定位周期长，定位难度大（</w:t>
      </w:r>
      <w:proofErr w:type="gramStart"/>
      <w:r w:rsidRPr="00D878C6">
        <w:rPr>
          <w:rFonts w:ascii="方正楷体简体" w:eastAsia="方正楷体简体" w:hAnsi="方正楷体简体"/>
        </w:rPr>
        <w:t>跨很多</w:t>
      </w:r>
      <w:proofErr w:type="gramEnd"/>
      <w:r w:rsidRPr="00D878C6">
        <w:rPr>
          <w:rFonts w:ascii="方正楷体简体" w:eastAsia="方正楷体简体" w:hAnsi="方正楷体简体"/>
        </w:rPr>
        <w:t>组件），业务影响严重的特点，在这个背景下，基于eBPF开发的抖动诊断工具：PingTrace，可以快速定位网络中哪个位置出现了问题，提高解决问题的速度和效率。PingTrace是一个基于eBPF实现的网络延迟探测定界工具，该工具实现了一个基于ICMP回显(ICMP_ECHO和ICMP_ECHOREPLY)协议的网络延迟探测协议，通过发送和解析探测报文来定位报文在不同传输阶段的延迟信息。</w:t>
      </w:r>
    </w:p>
    <w:p w14:paraId="4C9A8F15" w14:textId="2D136D94" w:rsidR="00D249EB" w:rsidRDefault="00CD20A2" w:rsidP="00CD20A2">
      <w:pPr>
        <w:spacing w:before="163" w:after="163"/>
        <w:ind w:firstLineChars="0" w:firstLine="0"/>
        <w:jc w:val="center"/>
        <w:rPr>
          <w:rFonts w:ascii="方正楷体简体" w:eastAsia="方正楷体简体" w:hAnsi="方正楷体简体"/>
        </w:rPr>
      </w:pPr>
      <w:r w:rsidRPr="00CD20A2">
        <w:rPr>
          <w:rFonts w:ascii="方正楷体简体" w:eastAsia="方正楷体简体" w:hAnsi="方正楷体简体"/>
          <w:noProof/>
        </w:rPr>
        <w:drawing>
          <wp:inline distT="0" distB="0" distL="0" distR="0" wp14:anchorId="5EE8751A" wp14:editId="5499D5E6">
            <wp:extent cx="4997302" cy="2465170"/>
            <wp:effectExtent l="0" t="0" r="0" b="0"/>
            <wp:docPr id="3" name="图片 3" descr="D:\tmp\weixin_files\WeChat Files\wxid_5t31gv26qnqc21\FileStorage\Temp\3f70adf836f3a19bfbeb12f3e3dd5c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tmp\weixin_files\WeChat Files\wxid_5t31gv26qnqc21\FileStorage\Temp\3f70adf836f3a19bfbeb12f3e3dd5cb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4536" cy="24934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CDE6F7" w14:textId="3603094D" w:rsidR="006C35E6" w:rsidRDefault="006C35E6" w:rsidP="00CD20A2">
      <w:pPr>
        <w:spacing w:before="163" w:after="163"/>
        <w:ind w:firstLineChars="0" w:firstLine="0"/>
        <w:jc w:val="center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 w:hint="eastAsia"/>
        </w:rPr>
        <w:t>图3-1-1</w:t>
      </w:r>
      <w:r w:rsidR="00BE09DB">
        <w:rPr>
          <w:rFonts w:ascii="方正楷体简体" w:eastAsia="方正楷体简体" w:hAnsi="方正楷体简体"/>
        </w:rPr>
        <w:t xml:space="preserve"> </w:t>
      </w:r>
      <w:r w:rsidRPr="00D249EB">
        <w:rPr>
          <w:rFonts w:ascii="方正楷体简体" w:eastAsia="方正楷体简体" w:hAnsi="方正楷体简体" w:hint="eastAsia"/>
        </w:rPr>
        <w:t>PingTrace</w:t>
      </w:r>
      <w:r w:rsidRPr="00D878C6">
        <w:rPr>
          <w:rFonts w:ascii="方正楷体简体" w:eastAsia="方正楷体简体" w:hAnsi="方正楷体简体"/>
        </w:rPr>
        <w:t>原理图</w:t>
      </w:r>
    </w:p>
    <w:p w14:paraId="602E1606" w14:textId="421CD207" w:rsidR="00D249EB" w:rsidRPr="00D249EB" w:rsidRDefault="00D249EB" w:rsidP="00D249EB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D249EB">
        <w:rPr>
          <w:rFonts w:ascii="方正楷体简体" w:eastAsia="方正楷体简体" w:hAnsi="方正楷体简体" w:hint="eastAsia"/>
        </w:rPr>
        <w:t>上图展示了PingTrace的基本原理。其大致流程如下：1）基于ICMP回</w:t>
      </w:r>
      <w:proofErr w:type="gramStart"/>
      <w:r w:rsidRPr="00D249EB">
        <w:rPr>
          <w:rFonts w:ascii="方正楷体简体" w:eastAsia="方正楷体简体" w:hAnsi="方正楷体简体" w:hint="eastAsia"/>
        </w:rPr>
        <w:t>显协议</w:t>
      </w:r>
      <w:proofErr w:type="gramEnd"/>
      <w:r w:rsidRPr="00D249EB">
        <w:rPr>
          <w:rFonts w:ascii="方正楷体简体" w:eastAsia="方正楷体简体" w:hAnsi="方正楷体简体" w:hint="eastAsia"/>
        </w:rPr>
        <w:t>定义了PingTrace报文的格式。2）在报文的传输路径上，使用eBPF部署检测点。每</w:t>
      </w:r>
      <w:r w:rsidRPr="00D249EB">
        <w:rPr>
          <w:rFonts w:ascii="方正楷体简体" w:eastAsia="方正楷体简体" w:hAnsi="方正楷体简体" w:hint="eastAsia"/>
        </w:rPr>
        <w:lastRenderedPageBreak/>
        <w:t>经过一个检测点，报文中会添加该检测点的时间戳信息。3</w:t>
      </w:r>
      <w:r>
        <w:rPr>
          <w:rFonts w:ascii="方正楷体简体" w:eastAsia="方正楷体简体" w:hAnsi="方正楷体简体" w:hint="eastAsia"/>
        </w:rPr>
        <w:t>）当发送</w:t>
      </w:r>
      <w:proofErr w:type="gramStart"/>
      <w:r>
        <w:rPr>
          <w:rFonts w:ascii="方正楷体简体" w:eastAsia="方正楷体简体" w:hAnsi="方正楷体简体" w:hint="eastAsia"/>
        </w:rPr>
        <w:t>端</w:t>
      </w:r>
      <w:r w:rsidRPr="00D249EB">
        <w:rPr>
          <w:rFonts w:ascii="方正楷体简体" w:eastAsia="方正楷体简体" w:hAnsi="方正楷体简体" w:hint="eastAsia"/>
        </w:rPr>
        <w:t>收到接收端的回包</w:t>
      </w:r>
      <w:proofErr w:type="gramEnd"/>
      <w:r w:rsidRPr="00D249EB">
        <w:rPr>
          <w:rFonts w:ascii="方正楷体简体" w:eastAsia="方正楷体简体" w:hAnsi="方正楷体简体" w:hint="eastAsia"/>
        </w:rPr>
        <w:t>后，可以获取所有时间</w:t>
      </w:r>
      <w:proofErr w:type="gramStart"/>
      <w:r w:rsidRPr="00D249EB">
        <w:rPr>
          <w:rFonts w:ascii="方正楷体简体" w:eastAsia="方正楷体简体" w:hAnsi="方正楷体简体" w:hint="eastAsia"/>
        </w:rPr>
        <w:t>戳数据</w:t>
      </w:r>
      <w:proofErr w:type="gramEnd"/>
      <w:r w:rsidRPr="00D249EB">
        <w:rPr>
          <w:rFonts w:ascii="方正楷体简体" w:eastAsia="方正楷体简体" w:hAnsi="方正楷体简体" w:hint="eastAsia"/>
        </w:rPr>
        <w:t>进行分析，以确定存在延迟的位置。</w:t>
      </w:r>
    </w:p>
    <w:p w14:paraId="606FF3AA" w14:textId="630FC5CF" w:rsidR="00D249EB" w:rsidRPr="00D878C6" w:rsidRDefault="00D249EB" w:rsidP="00D249EB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D249EB">
        <w:rPr>
          <w:rFonts w:ascii="方正楷体简体" w:eastAsia="方正楷体简体" w:hAnsi="方正楷体简体" w:hint="eastAsia"/>
        </w:rPr>
        <w:t>PingTrace已经开源到sysak，可以通过sysak pingtrace来使用PingTrace功能。PingTrace工具使用方法如下：</w:t>
      </w:r>
    </w:p>
    <w:p w14:paraId="5971EDBA" w14:textId="0C655773" w:rsidR="00FA121D" w:rsidRPr="00D878C6" w:rsidRDefault="00252C04" w:rsidP="00252C04">
      <w:pPr>
        <w:spacing w:before="163" w:after="163"/>
        <w:ind w:firstLineChars="0" w:firstLine="0"/>
        <w:jc w:val="center"/>
        <w:rPr>
          <w:rFonts w:ascii="方正楷体简体" w:eastAsia="方正楷体简体" w:hAnsi="方正楷体简体"/>
        </w:rPr>
      </w:pPr>
      <w:r w:rsidRPr="00252C04">
        <w:rPr>
          <w:rFonts w:ascii="方正楷体简体" w:eastAsia="方正楷体简体" w:hAnsi="方正楷体简体"/>
          <w:noProof/>
        </w:rPr>
        <w:drawing>
          <wp:inline distT="0" distB="0" distL="0" distR="0" wp14:anchorId="26D8963E" wp14:editId="5B0A217E">
            <wp:extent cx="5176299" cy="4927267"/>
            <wp:effectExtent l="0" t="0" r="5715" b="698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180681" cy="4931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9E572" w14:textId="7E1AB0BA" w:rsidR="00FA121D" w:rsidRPr="00D878C6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</w:rPr>
        <w:t>通过Pingtrace能够达到网络抖动问题</w:t>
      </w:r>
      <w:proofErr w:type="gramStart"/>
      <w:r w:rsidRPr="00D878C6">
        <w:rPr>
          <w:rFonts w:ascii="方正楷体简体" w:eastAsia="方正楷体简体" w:hAnsi="方正楷体简体"/>
        </w:rPr>
        <w:t>分钟级</w:t>
      </w:r>
      <w:proofErr w:type="gramEnd"/>
      <w:r w:rsidRPr="00D878C6">
        <w:rPr>
          <w:rFonts w:ascii="方正楷体简体" w:eastAsia="方正楷体简体" w:hAnsi="方正楷体简体"/>
        </w:rPr>
        <w:t>定界。</w:t>
      </w:r>
    </w:p>
    <w:p w14:paraId="30A3F6F8" w14:textId="77777777" w:rsidR="00FA121D" w:rsidRPr="00D878C6" w:rsidRDefault="00FA121D" w:rsidP="00FA121D">
      <w:pPr>
        <w:spacing w:before="163" w:after="163"/>
        <w:ind w:firstLine="482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  <w:b/>
          <w:bCs/>
        </w:rPr>
        <w:t>IO</w:t>
      </w:r>
    </w:p>
    <w:p w14:paraId="1D46568C" w14:textId="1BDA1B7A" w:rsidR="00FA121D" w:rsidRPr="00D878C6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</w:rPr>
        <w:t>基于eBPF的iofsstat工具可以</w:t>
      </w:r>
      <w:proofErr w:type="gramStart"/>
      <w:r w:rsidRPr="00D878C6">
        <w:rPr>
          <w:rFonts w:ascii="方正楷体简体" w:eastAsia="方正楷体简体" w:hAnsi="方正楷体简体"/>
        </w:rPr>
        <w:t>从进程</w:t>
      </w:r>
      <w:proofErr w:type="gramEnd"/>
      <w:r w:rsidRPr="00D878C6">
        <w:rPr>
          <w:rFonts w:ascii="方正楷体简体" w:eastAsia="方正楷体简体" w:hAnsi="方正楷体简体"/>
        </w:rPr>
        <w:t>的角度统计IO</w:t>
      </w:r>
      <w:r w:rsidR="00CE7F3A">
        <w:rPr>
          <w:rFonts w:ascii="方正楷体简体" w:eastAsia="方正楷体简体" w:hAnsi="方正楷体简体"/>
        </w:rPr>
        <w:t>信息和文件读写信息，这有助于</w:t>
      </w:r>
      <w:r w:rsidRPr="00D878C6">
        <w:rPr>
          <w:rFonts w:ascii="方正楷体简体" w:eastAsia="方正楷体简体" w:hAnsi="方正楷体简体"/>
        </w:rPr>
        <w:t>确定问题的根源，并采取下一步的措施，例如停止进程或容器，检查逻辑是否合</w:t>
      </w:r>
      <w:r w:rsidRPr="00D878C6">
        <w:rPr>
          <w:rFonts w:ascii="方正楷体简体" w:eastAsia="方正楷体简体" w:hAnsi="方正楷体简体"/>
        </w:rPr>
        <w:lastRenderedPageBreak/>
        <w:t>理，特别是对于大量写入某个文件的情况。下面是iofsstat的大致工作原理图。</w:t>
      </w:r>
    </w:p>
    <w:p w14:paraId="2E730A28" w14:textId="77777777" w:rsidR="00FA121D" w:rsidRPr="006137EE" w:rsidRDefault="00FA121D" w:rsidP="00927F64">
      <w:pPr>
        <w:spacing w:before="163" w:after="163"/>
        <w:ind w:firstLineChars="0" w:firstLine="0"/>
        <w:jc w:val="center"/>
        <w:rPr>
          <w:rFonts w:ascii="方正楷体简体" w:eastAsia="方正楷体简体" w:hAnsi="方正楷体简体"/>
          <w:color w:val="FF0000"/>
        </w:rPr>
      </w:pPr>
      <w:r w:rsidRPr="006137EE">
        <w:rPr>
          <w:rFonts w:ascii="方正楷体简体" w:eastAsia="方正楷体简体" w:hAnsi="方正楷体简体"/>
          <w:noProof/>
          <w:color w:val="FF0000"/>
        </w:rPr>
        <w:drawing>
          <wp:inline distT="0" distB="0" distL="0" distR="0" wp14:anchorId="246EAA55" wp14:editId="4901F45C">
            <wp:extent cx="5057029" cy="1764382"/>
            <wp:effectExtent l="0" t="0" r="0" b="762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8811" cy="1782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97D72" w14:textId="6C9BFDEF" w:rsidR="00FA121D" w:rsidRPr="00D878C6" w:rsidRDefault="00FA121D" w:rsidP="00FA121D">
      <w:pPr>
        <w:spacing w:before="163" w:after="163"/>
        <w:ind w:firstLine="480"/>
        <w:jc w:val="center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 w:hint="eastAsia"/>
        </w:rPr>
        <w:t>图3-1-</w:t>
      </w:r>
      <w:r w:rsidR="00BE09DB">
        <w:rPr>
          <w:rFonts w:ascii="方正楷体简体" w:eastAsia="方正楷体简体" w:hAnsi="方正楷体简体"/>
        </w:rPr>
        <w:t>2</w:t>
      </w:r>
      <w:r w:rsidRPr="00D878C6">
        <w:rPr>
          <w:rFonts w:ascii="方正楷体简体" w:eastAsia="方正楷体简体" w:hAnsi="方正楷体简体"/>
        </w:rPr>
        <w:t xml:space="preserve"> iofsstat工作原理图</w:t>
      </w:r>
    </w:p>
    <w:p w14:paraId="1A2E3AE2" w14:textId="18E25A04" w:rsidR="00FA121D" w:rsidRPr="00D878C6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</w:rPr>
        <w:t>从iofsstat的工作原理图可以看出，该工具主要用于统计某个进程对某个文件的IO贡献。它</w:t>
      </w:r>
      <w:proofErr w:type="gramStart"/>
      <w:r w:rsidRPr="00D878C6">
        <w:rPr>
          <w:rFonts w:ascii="方正楷体简体" w:eastAsia="方正楷体简体" w:hAnsi="方正楷体简体"/>
        </w:rPr>
        <w:t>以进程</w:t>
      </w:r>
      <w:proofErr w:type="gramEnd"/>
      <w:r w:rsidRPr="00D878C6">
        <w:rPr>
          <w:rFonts w:ascii="方正楷体简体" w:eastAsia="方正楷体简体" w:hAnsi="方正楷体简体"/>
        </w:rPr>
        <w:t>角度和磁盘角度为基础来呈现用户的指标。磁盘角度的统计是为了提供对整个磁盘的综合了解，</w:t>
      </w:r>
      <w:proofErr w:type="gramStart"/>
      <w:r w:rsidRPr="00D878C6">
        <w:rPr>
          <w:rFonts w:ascii="方正楷体简体" w:eastAsia="方正楷体简体" w:hAnsi="方正楷体简体"/>
        </w:rPr>
        <w:t>而进程</w:t>
      </w:r>
      <w:proofErr w:type="gramEnd"/>
      <w:r w:rsidRPr="00D878C6">
        <w:rPr>
          <w:rFonts w:ascii="方正楷体简体" w:eastAsia="方正楷体简体" w:hAnsi="方正楷体简体"/>
        </w:rPr>
        <w:t>角度的统计则更具有细粒度，能够显示在某个时刻各个进程的贡献情况。值得注意的是，进程角度的统计和磁盘角度的统计并不一定完全一致。因为统计的原理不同，两者之间可能存在差异。在分析时，我们更关注两个角度之间的关联性。例如，在某个时刻磁盘统计显示IO负载较高，此时可以查看对应时刻各个进程的贡献程度。通过iofsstat可以更准确地了解进程与文件的IO关系，从而有针对性地解决问题。下面是iofsstat工具的指标解释：</w:t>
      </w:r>
    </w:p>
    <w:p w14:paraId="7A95B9FA" w14:textId="77777777" w:rsidR="00FA121D" w:rsidRPr="00D878C6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</w:rPr>
        <w:t>进程角度：</w:t>
      </w:r>
    </w:p>
    <w:p w14:paraId="5D0CAFC5" w14:textId="77777777" w:rsidR="00FA121D" w:rsidRPr="00D878C6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</w:rPr>
        <w:t>comm : 进程名</w:t>
      </w:r>
    </w:p>
    <w:p w14:paraId="4ABFED76" w14:textId="77777777" w:rsidR="00FA121D" w:rsidRPr="00D878C6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</w:rPr>
        <w:t>pid : 进程id</w:t>
      </w:r>
    </w:p>
    <w:p w14:paraId="400599FD" w14:textId="77777777" w:rsidR="00FA121D" w:rsidRPr="00D878C6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</w:rPr>
        <w:t>cnt_rd : 读文件次数</w:t>
      </w:r>
    </w:p>
    <w:p w14:paraId="31F15BBF" w14:textId="77777777" w:rsidR="00FA121D" w:rsidRPr="00D878C6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</w:rPr>
        <w:t>bw_rd : 读文件"带宽"</w:t>
      </w:r>
    </w:p>
    <w:p w14:paraId="13598A40" w14:textId="77777777" w:rsidR="00FA121D" w:rsidRPr="00D878C6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</w:rPr>
        <w:lastRenderedPageBreak/>
        <w:t>cnt_wr : 写文件次数</w:t>
      </w:r>
    </w:p>
    <w:p w14:paraId="6D19873F" w14:textId="77777777" w:rsidR="00FA121D" w:rsidRPr="00D878C6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</w:rPr>
        <w:t>bw_wr : 写文件"带宽"</w:t>
      </w:r>
    </w:p>
    <w:p w14:paraId="07667F77" w14:textId="77777777" w:rsidR="00FA121D" w:rsidRPr="00D878C6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</w:rPr>
        <w:t>inode : 文件inode编号</w:t>
      </w:r>
    </w:p>
    <w:p w14:paraId="0234AA36" w14:textId="77777777" w:rsidR="00FA121D" w:rsidRPr="00D878C6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</w:rPr>
        <w:t>filepath : 文件路径, 当在一次采集周期内由于进程访问文件很快结束情况下，获取不到文件名则为"-"</w:t>
      </w:r>
    </w:p>
    <w:p w14:paraId="39729303" w14:textId="77777777" w:rsidR="00FA121D" w:rsidRPr="00D878C6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proofErr w:type="gramStart"/>
      <w:r w:rsidRPr="00D878C6">
        <w:rPr>
          <w:rFonts w:ascii="方正楷体简体" w:eastAsia="方正楷体简体" w:hAnsi="方正楷体简体"/>
        </w:rPr>
        <w:t>如进程</w:t>
      </w:r>
      <w:proofErr w:type="gramEnd"/>
      <w:r w:rsidRPr="00D878C6">
        <w:rPr>
          <w:rFonts w:ascii="方正楷体简体" w:eastAsia="方正楷体简体" w:hAnsi="方正楷体简体"/>
        </w:rPr>
        <w:t>来自某个容器，在文件名后缀会显示[containterId:xxxxxx]</w:t>
      </w:r>
    </w:p>
    <w:p w14:paraId="7B7EB92C" w14:textId="77777777" w:rsidR="00FA121D" w:rsidRPr="00D878C6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</w:rPr>
        <w:t>磁盘角度：</w:t>
      </w:r>
    </w:p>
    <w:p w14:paraId="4792D115" w14:textId="77777777" w:rsidR="00FA121D" w:rsidRPr="00D878C6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</w:rPr>
        <w:t>xxx-stat:r_iops： 磁盘总的读iops</w:t>
      </w:r>
    </w:p>
    <w:p w14:paraId="666BF575" w14:textId="77777777" w:rsidR="00FA121D" w:rsidRPr="00D878C6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</w:rPr>
        <w:t>xxx-stat:w_iops：磁盘总的写iops</w:t>
      </w:r>
    </w:p>
    <w:p w14:paraId="56B479BF" w14:textId="77777777" w:rsidR="00FA121D" w:rsidRPr="00D878C6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</w:rPr>
        <w:t>xxx-stat:r_bps：磁盘总的读bps</w:t>
      </w:r>
    </w:p>
    <w:p w14:paraId="64AF71F8" w14:textId="77777777" w:rsidR="00FA121D" w:rsidRPr="00D878C6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</w:rPr>
        <w:t>xxx-stat:w_bps：磁盘总的写bps</w:t>
      </w:r>
    </w:p>
    <w:p w14:paraId="39B43247" w14:textId="77777777" w:rsidR="00FA121D" w:rsidRPr="00D878C6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</w:rPr>
        <w:t>xxx-stat:wait：磁盘平均io延迟</w:t>
      </w:r>
    </w:p>
    <w:p w14:paraId="50F998F2" w14:textId="77777777" w:rsidR="00FA121D" w:rsidRPr="00D878C6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</w:rPr>
        <w:t>xxx-stat:r_wait：磁盘平均读io延迟</w:t>
      </w:r>
    </w:p>
    <w:p w14:paraId="126D5CE0" w14:textId="77777777" w:rsidR="00FA121D" w:rsidRPr="00D878C6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</w:rPr>
        <w:t>xxx-stat:w_wait：磁盘平均写io延迟</w:t>
      </w:r>
    </w:p>
    <w:p w14:paraId="0890B281" w14:textId="77777777" w:rsidR="00FA121D" w:rsidRPr="00D878C6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</w:rPr>
        <w:t>xxx-stat:util%：磁盘io utils</w:t>
      </w:r>
    </w:p>
    <w:p w14:paraId="321CAA06" w14:textId="77777777" w:rsidR="00FA121D" w:rsidRPr="00D878C6" w:rsidRDefault="00FA121D" w:rsidP="00FA121D">
      <w:pPr>
        <w:spacing w:before="163" w:after="163"/>
        <w:ind w:firstLine="482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  <w:b/>
          <w:bCs/>
        </w:rPr>
        <w:t>内存</w:t>
      </w:r>
    </w:p>
    <w:p w14:paraId="10B373A3" w14:textId="77777777" w:rsidR="00FA121D" w:rsidRPr="00D878C6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</w:rPr>
        <w:t>Coolbpf提供的基于eBPF memleak工具用于检测内存泄漏问题。memleak工具</w:t>
      </w:r>
      <w:r w:rsidRPr="00D878C6">
        <w:rPr>
          <w:rFonts w:ascii="方正楷体简体" w:eastAsia="方正楷体简体" w:hAnsi="方正楷体简体"/>
        </w:rPr>
        <w:lastRenderedPageBreak/>
        <w:t>的原理如下：</w:t>
      </w:r>
    </w:p>
    <w:p w14:paraId="4F67E451" w14:textId="77777777" w:rsidR="00FA121D" w:rsidRPr="0090088C" w:rsidRDefault="00FA121D" w:rsidP="0090088C">
      <w:pPr>
        <w:spacing w:before="163" w:after="163"/>
        <w:ind w:firstLineChars="0" w:firstLine="480"/>
        <w:rPr>
          <w:rFonts w:ascii="方正楷体简体" w:eastAsia="方正楷体简体" w:hAnsi="方正楷体简体"/>
        </w:rPr>
      </w:pPr>
      <w:r w:rsidRPr="0090088C">
        <w:rPr>
          <w:rFonts w:ascii="方正楷体简体" w:eastAsia="方正楷体简体" w:hAnsi="方正楷体简体"/>
        </w:rPr>
        <w:t>1、memleak使用eBPF来跟踪内核分配的内存块。它通过在内核中插入eBPF程序来监测内存分配和释放的事件。</w:t>
      </w:r>
    </w:p>
    <w:p w14:paraId="5FAEE8CA" w14:textId="77777777" w:rsidR="00FA121D" w:rsidRPr="0090088C" w:rsidRDefault="00FA121D" w:rsidP="0090088C">
      <w:pPr>
        <w:spacing w:before="163" w:after="163"/>
        <w:ind w:firstLineChars="0" w:firstLine="480"/>
        <w:rPr>
          <w:rFonts w:ascii="方正楷体简体" w:eastAsia="方正楷体简体" w:hAnsi="方正楷体简体"/>
        </w:rPr>
      </w:pPr>
      <w:r w:rsidRPr="0090088C">
        <w:rPr>
          <w:rFonts w:ascii="方正楷体简体" w:eastAsia="方正楷体简体" w:hAnsi="方正楷体简体"/>
        </w:rPr>
        <w:t>2、当内核分配内存时，memleak会在eBPF程序中记录下内存块的地址和大小，并将其保存在一个哈希表中。</w:t>
      </w:r>
    </w:p>
    <w:p w14:paraId="542586C4" w14:textId="77777777" w:rsidR="00FA121D" w:rsidRPr="0090088C" w:rsidRDefault="00FA121D" w:rsidP="0090088C">
      <w:pPr>
        <w:spacing w:before="163" w:after="163"/>
        <w:ind w:firstLineChars="0" w:firstLine="480"/>
        <w:rPr>
          <w:rFonts w:ascii="方正楷体简体" w:eastAsia="方正楷体简体" w:hAnsi="方正楷体简体"/>
        </w:rPr>
      </w:pPr>
      <w:r w:rsidRPr="0090088C">
        <w:rPr>
          <w:rFonts w:ascii="方正楷体简体" w:eastAsia="方正楷体简体" w:hAnsi="方正楷体简体"/>
        </w:rPr>
        <w:t>3、当内核释放内存时，memleak会检查该内存</w:t>
      </w:r>
      <w:proofErr w:type="gramStart"/>
      <w:r w:rsidRPr="0090088C">
        <w:rPr>
          <w:rFonts w:ascii="方正楷体简体" w:eastAsia="方正楷体简体" w:hAnsi="方正楷体简体"/>
        </w:rPr>
        <w:t>块是否</w:t>
      </w:r>
      <w:proofErr w:type="gramEnd"/>
      <w:r w:rsidRPr="0090088C">
        <w:rPr>
          <w:rFonts w:ascii="方正楷体简体" w:eastAsia="方正楷体简体" w:hAnsi="方正楷体简体"/>
        </w:rPr>
        <w:t>存在于哈希表中。如果不存在，则将其标记为泄漏。</w:t>
      </w:r>
    </w:p>
    <w:p w14:paraId="3EAFF0EF" w14:textId="28067A81" w:rsidR="00FA121D" w:rsidRPr="0090088C" w:rsidRDefault="0090088C" w:rsidP="0090088C">
      <w:pPr>
        <w:spacing w:beforeLines="0" w:before="156" w:afterLines="0" w:after="156" w:line="240" w:lineRule="auto"/>
        <w:ind w:left="480" w:firstLineChars="0" w:firstLine="0"/>
        <w:rPr>
          <w:rFonts w:ascii="方正楷体简体" w:eastAsia="方正楷体简体" w:hAnsi="方正楷体简体"/>
        </w:rPr>
      </w:pPr>
      <w:r>
        <w:rPr>
          <w:rFonts w:ascii="方正楷体简体" w:eastAsia="方正楷体简体" w:hAnsi="方正楷体简体"/>
        </w:rPr>
        <w:t>4</w:t>
      </w:r>
      <w:r w:rsidRPr="0090088C">
        <w:rPr>
          <w:rFonts w:ascii="方正楷体简体" w:eastAsia="方正楷体简体" w:hAnsi="方正楷体简体"/>
        </w:rPr>
        <w:t>、</w:t>
      </w:r>
      <w:r>
        <w:rPr>
          <w:rFonts w:ascii="方正楷体简体" w:eastAsia="方正楷体简体" w:hAnsi="方正楷体简体" w:hint="eastAsia"/>
        </w:rPr>
        <w:t xml:space="preserve"> </w:t>
      </w:r>
      <w:r w:rsidR="00FA121D" w:rsidRPr="0090088C">
        <w:rPr>
          <w:rFonts w:ascii="方正楷体简体" w:eastAsia="方正楷体简体" w:hAnsi="方正楷体简体"/>
        </w:rPr>
        <w:t>memleak还会记录泄漏内存块的调用</w:t>
      </w:r>
      <w:proofErr w:type="gramStart"/>
      <w:r w:rsidR="00FA121D" w:rsidRPr="0090088C">
        <w:rPr>
          <w:rFonts w:ascii="方正楷体简体" w:eastAsia="方正楷体简体" w:hAnsi="方正楷体简体"/>
        </w:rPr>
        <w:t>栈</w:t>
      </w:r>
      <w:proofErr w:type="gramEnd"/>
      <w:r w:rsidR="00FA121D" w:rsidRPr="0090088C">
        <w:rPr>
          <w:rFonts w:ascii="方正楷体简体" w:eastAsia="方正楷体简体" w:hAnsi="方正楷体简体"/>
        </w:rPr>
        <w:t>信息，以帮助定位泄漏的源代码位置。</w:t>
      </w:r>
    </w:p>
    <w:p w14:paraId="7EBAD198" w14:textId="77777777" w:rsidR="00FA121D" w:rsidRPr="0090088C" w:rsidRDefault="00FA121D" w:rsidP="0090088C">
      <w:pPr>
        <w:spacing w:before="163" w:after="163"/>
        <w:ind w:firstLineChars="0" w:firstLine="480"/>
        <w:rPr>
          <w:rFonts w:ascii="方正楷体简体" w:eastAsia="方正楷体简体" w:hAnsi="方正楷体简体"/>
        </w:rPr>
      </w:pPr>
      <w:r w:rsidRPr="0090088C">
        <w:rPr>
          <w:rFonts w:ascii="方正楷体简体" w:eastAsia="方正楷体简体" w:hAnsi="方正楷体简体"/>
        </w:rPr>
        <w:t>5、memleak会周期性地打印出已泄漏的内存块的信息，包括内存地址、大小和泄漏的调用</w:t>
      </w:r>
      <w:proofErr w:type="gramStart"/>
      <w:r w:rsidRPr="0090088C">
        <w:rPr>
          <w:rFonts w:ascii="方正楷体简体" w:eastAsia="方正楷体简体" w:hAnsi="方正楷体简体"/>
        </w:rPr>
        <w:t>栈</w:t>
      </w:r>
      <w:proofErr w:type="gramEnd"/>
      <w:r w:rsidRPr="0090088C">
        <w:rPr>
          <w:rFonts w:ascii="方正楷体简体" w:eastAsia="方正楷体简体" w:hAnsi="方正楷体简体"/>
        </w:rPr>
        <w:t>。</w:t>
      </w:r>
    </w:p>
    <w:p w14:paraId="6007AD14" w14:textId="77777777" w:rsidR="00FA121D" w:rsidRPr="00D878C6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</w:rPr>
        <w:t>通过使用memleak工具，开发人员可以监测和定位内存泄漏问题，从而改善系统的内存管理和性能。它提供了一种非侵入式的内存泄漏检测方法，不需要修改应用程序的源代码，而且对性能影响较小。</w:t>
      </w:r>
    </w:p>
    <w:p w14:paraId="2187B1A8" w14:textId="77777777" w:rsidR="00FA121D" w:rsidRPr="00D878C6" w:rsidRDefault="00FA121D" w:rsidP="00FA121D">
      <w:pPr>
        <w:spacing w:before="163" w:after="163"/>
        <w:ind w:firstLine="482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  <w:b/>
          <w:bCs/>
        </w:rPr>
        <w:t>调度</w:t>
      </w:r>
    </w:p>
    <w:p w14:paraId="6DB74841" w14:textId="0F3D7DC5" w:rsidR="00FA121D" w:rsidRPr="00D878C6" w:rsidRDefault="00CE7F3A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>
        <w:rPr>
          <w:rFonts w:ascii="方正楷体简体" w:eastAsia="方正楷体简体" w:hAnsi="方正楷体简体"/>
        </w:rPr>
        <w:t>针对调度问题，</w:t>
      </w:r>
      <w:r>
        <w:rPr>
          <w:rFonts w:ascii="方正楷体简体" w:eastAsia="方正楷体简体" w:hAnsi="方正楷体简体" w:hint="eastAsia"/>
        </w:rPr>
        <w:t>经过</w:t>
      </w:r>
      <w:r>
        <w:rPr>
          <w:rFonts w:ascii="方正楷体简体" w:eastAsia="方正楷体简体" w:hAnsi="方正楷体简体"/>
        </w:rPr>
        <w:t>分析</w:t>
      </w:r>
      <w:r w:rsidR="00FA121D" w:rsidRPr="00D878C6">
        <w:rPr>
          <w:rFonts w:ascii="方正楷体简体" w:eastAsia="方正楷体简体" w:hAnsi="方正楷体简体"/>
        </w:rPr>
        <w:t>将其分为三类具体场景：</w:t>
      </w:r>
    </w:p>
    <w:p w14:paraId="2B5BD7BB" w14:textId="037D7485" w:rsidR="00FA121D" w:rsidRPr="0090088C" w:rsidRDefault="0090088C" w:rsidP="0090088C">
      <w:pPr>
        <w:spacing w:beforeLines="0" w:before="156" w:afterLines="0" w:after="156" w:line="240" w:lineRule="auto"/>
        <w:ind w:left="480" w:firstLineChars="0" w:firstLine="0"/>
        <w:rPr>
          <w:rFonts w:ascii="方正楷体简体" w:eastAsia="方正楷体简体" w:hAnsi="方正楷体简体"/>
        </w:rPr>
      </w:pPr>
      <w:r>
        <w:rPr>
          <w:rFonts w:ascii="方正楷体简体" w:eastAsia="方正楷体简体" w:hAnsi="方正楷体简体"/>
        </w:rPr>
        <w:t>1、</w:t>
      </w:r>
      <w:r w:rsidR="00FA121D" w:rsidRPr="0090088C">
        <w:rPr>
          <w:rFonts w:ascii="方正楷体简体" w:eastAsia="方正楷体简体" w:hAnsi="方正楷体简体"/>
        </w:rPr>
        <w:t>关中断：包括硬中断和软中断执行时间过长的情况；</w:t>
      </w:r>
    </w:p>
    <w:p w14:paraId="7D6FECFB" w14:textId="34C53D4B" w:rsidR="00FA121D" w:rsidRPr="0090088C" w:rsidRDefault="0090088C" w:rsidP="0090088C">
      <w:pPr>
        <w:spacing w:beforeLines="0" w:before="156" w:afterLines="0" w:after="156" w:line="240" w:lineRule="auto"/>
        <w:ind w:left="480" w:firstLineChars="0" w:firstLine="0"/>
        <w:rPr>
          <w:rFonts w:ascii="方正楷体简体" w:eastAsia="方正楷体简体" w:hAnsi="方正楷体简体"/>
        </w:rPr>
      </w:pPr>
      <w:r>
        <w:rPr>
          <w:rFonts w:ascii="方正楷体简体" w:eastAsia="方正楷体简体" w:hAnsi="方正楷体简体"/>
        </w:rPr>
        <w:t>2、</w:t>
      </w:r>
      <w:r w:rsidR="00FA121D" w:rsidRPr="0090088C">
        <w:rPr>
          <w:rFonts w:ascii="方正楷体简体" w:eastAsia="方正楷体简体" w:hAnsi="方正楷体简体"/>
        </w:rPr>
        <w:t>进程唤醒后长时间无法调度；</w:t>
      </w:r>
    </w:p>
    <w:p w14:paraId="49E36766" w14:textId="77777777" w:rsidR="00FA121D" w:rsidRPr="00D878C6" w:rsidRDefault="00FA121D" w:rsidP="00FA121D">
      <w:pPr>
        <w:pStyle w:val="af4"/>
        <w:spacing w:before="163" w:after="163"/>
        <w:ind w:leftChars="200" w:left="480" w:firstLineChars="0" w:firstLine="0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</w:rPr>
        <w:t>3、CPU任务队列过长。</w:t>
      </w:r>
    </w:p>
    <w:p w14:paraId="3402849B" w14:textId="6EDEED78" w:rsidR="00FA121D" w:rsidRPr="00D878C6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</w:rPr>
        <w:lastRenderedPageBreak/>
        <w:t>针对每个问题类别，都有相应的eBPF工具提供了场景化的解决方案，避免用户面对难以理解和分析的问题时</w:t>
      </w:r>
      <w:r w:rsidR="00350544">
        <w:rPr>
          <w:rFonts w:ascii="方正楷体简体" w:eastAsia="方正楷体简体" w:hAnsi="方正楷体简体"/>
        </w:rPr>
        <w:t>感到困惑。这些工具可以精确地找到问题所在。以关中断场景为例，</w:t>
      </w:r>
      <w:r w:rsidRPr="00D878C6">
        <w:rPr>
          <w:rFonts w:ascii="方正楷体简体" w:eastAsia="方正楷体简体" w:hAnsi="方正楷体简体"/>
        </w:rPr>
        <w:t>可以使用irqoff工具来定位关中断场景下的抖动问题。其原理图如下：</w:t>
      </w:r>
    </w:p>
    <w:p w14:paraId="5FA5EBE6" w14:textId="77777777" w:rsidR="00FA121D" w:rsidRPr="00D878C6" w:rsidRDefault="00FA121D" w:rsidP="00927F64">
      <w:pPr>
        <w:pStyle w:val="code-line"/>
        <w:spacing w:before="156" w:beforeAutospacing="0" w:after="156" w:afterAutospacing="0"/>
        <w:jc w:val="center"/>
        <w:rPr>
          <w:rFonts w:ascii="方正楷体简体" w:eastAsia="方正楷体简体" w:hAnsi="方正楷体简体" w:cs="Segoe UI"/>
          <w:color w:val="D4D4D4"/>
          <w:sz w:val="21"/>
          <w:szCs w:val="21"/>
        </w:rPr>
      </w:pPr>
      <w:r w:rsidRPr="00D878C6">
        <w:rPr>
          <w:rFonts w:ascii="方正楷体简体" w:eastAsia="方正楷体简体" w:hAnsi="方正楷体简体" w:cs="Segoe UI"/>
          <w:noProof/>
          <w:color w:val="D4D4D4"/>
          <w:sz w:val="21"/>
          <w:szCs w:val="21"/>
        </w:rPr>
        <w:drawing>
          <wp:inline distT="0" distB="0" distL="0" distR="0" wp14:anchorId="6162DBF1" wp14:editId="12326F0C">
            <wp:extent cx="5057029" cy="2788069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4811" cy="279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7BC3B" w14:textId="6B3B3115" w:rsidR="00FA121D" w:rsidRPr="00D878C6" w:rsidRDefault="00FA121D" w:rsidP="00FA121D">
      <w:pPr>
        <w:spacing w:before="163" w:after="163"/>
        <w:ind w:firstLine="480"/>
        <w:jc w:val="center"/>
        <w:rPr>
          <w:rFonts w:ascii="方正楷体简体" w:eastAsia="方正楷体简体" w:hAnsi="方正楷体简体" w:cs="Segoe UI"/>
        </w:rPr>
      </w:pPr>
      <w:r w:rsidRPr="00D878C6">
        <w:rPr>
          <w:rFonts w:ascii="方正楷体简体" w:eastAsia="方正楷体简体" w:hAnsi="方正楷体简体" w:hint="eastAsia"/>
        </w:rPr>
        <w:t>图3-1-</w:t>
      </w:r>
      <w:r w:rsidR="00BE09DB">
        <w:rPr>
          <w:rFonts w:ascii="方正楷体简体" w:eastAsia="方正楷体简体" w:hAnsi="方正楷体简体"/>
        </w:rPr>
        <w:t>3</w:t>
      </w:r>
      <w:r w:rsidRPr="00D878C6">
        <w:rPr>
          <w:rFonts w:ascii="方正楷体简体" w:eastAsia="方正楷体简体" w:hAnsi="方正楷体简体"/>
        </w:rPr>
        <w:t xml:space="preserve"> irqoff工具</w:t>
      </w:r>
      <w:r w:rsidRPr="00D878C6">
        <w:rPr>
          <w:rFonts w:ascii="方正楷体简体" w:eastAsia="方正楷体简体" w:hAnsi="方正楷体简体" w:hint="eastAsia"/>
        </w:rPr>
        <w:t>的原理图</w:t>
      </w:r>
    </w:p>
    <w:p w14:paraId="6FDD0FED" w14:textId="77777777" w:rsidR="00FA121D" w:rsidRPr="00D878C6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</w:rPr>
        <w:t>irqoff的使用方法如下：</w:t>
      </w:r>
    </w:p>
    <w:p w14:paraId="0EB8F7E7" w14:textId="77777777" w:rsidR="00FA121D" w:rsidRPr="00D878C6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proofErr w:type="gramStart"/>
      <w:r w:rsidRPr="00D878C6">
        <w:rPr>
          <w:rFonts w:ascii="方正楷体简体" w:eastAsia="方正楷体简体" w:hAnsi="方正楷体简体"/>
        </w:rPr>
        <w:t>sysak</w:t>
      </w:r>
      <w:proofErr w:type="gramEnd"/>
      <w:r w:rsidRPr="00D878C6">
        <w:rPr>
          <w:rFonts w:ascii="方正楷体简体" w:eastAsia="方正楷体简体" w:hAnsi="方正楷体简体"/>
        </w:rPr>
        <w:t xml:space="preserve"> irqoff [--help] [-t THRESH(ms)] [-f LOGFILE] [duration(s)]</w:t>
      </w:r>
    </w:p>
    <w:p w14:paraId="690B15AF" w14:textId="228CD7F6" w:rsidR="00FA121D" w:rsidRPr="00D878C6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</w:rPr>
        <w:t>-t：关中断的门限值，单位是ms。 -f：指定irqoff结果记录的文件。 duration：工具的运行时长，如果不指定默认会一直运行。</w:t>
      </w:r>
    </w:p>
    <w:p w14:paraId="694BC053" w14:textId="3A58146C" w:rsidR="00FA121D" w:rsidRPr="00D878C6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</w:rPr>
        <w:t>通过内核模块创建worker来构造了一个长时关中断的场景，下面是通过irqoff抓取的结果展示。</w:t>
      </w:r>
    </w:p>
    <w:p w14:paraId="1A1E239F" w14:textId="77777777" w:rsidR="00FA121D" w:rsidRPr="00D350E9" w:rsidRDefault="00FA121D" w:rsidP="00FA121D">
      <w:pPr>
        <w:spacing w:before="163" w:after="163"/>
        <w:ind w:firstLine="440"/>
        <w:rPr>
          <w:rFonts w:ascii="方正楷体简体" w:eastAsia="方正楷体简体" w:hAnsi="方正楷体简体"/>
          <w:sz w:val="22"/>
        </w:rPr>
      </w:pPr>
      <w:proofErr w:type="gramStart"/>
      <w:r w:rsidRPr="00D350E9">
        <w:rPr>
          <w:rFonts w:ascii="方正楷体简体" w:eastAsia="方正楷体简体" w:hAnsi="方正楷体简体"/>
          <w:sz w:val="22"/>
        </w:rPr>
        <w:t>TIME(</w:t>
      </w:r>
      <w:proofErr w:type="gramEnd"/>
      <w:r w:rsidRPr="00D350E9">
        <w:rPr>
          <w:rFonts w:ascii="方正楷体简体" w:eastAsia="方正楷体简体" w:hAnsi="方正楷体简体"/>
          <w:sz w:val="22"/>
        </w:rPr>
        <w:t>irqoff)          CPU       COMM            TID           LAT(us)</w:t>
      </w:r>
    </w:p>
    <w:p w14:paraId="11493AB8" w14:textId="77777777" w:rsidR="00FA121D" w:rsidRPr="00D350E9" w:rsidRDefault="00FA121D" w:rsidP="00FA121D">
      <w:pPr>
        <w:spacing w:before="163" w:after="163"/>
        <w:ind w:firstLine="440"/>
        <w:rPr>
          <w:rFonts w:ascii="方正楷体简体" w:eastAsia="方正楷体简体" w:hAnsi="方正楷体简体"/>
          <w:sz w:val="22"/>
        </w:rPr>
      </w:pPr>
      <w:r w:rsidRPr="00D350E9">
        <w:rPr>
          <w:rFonts w:ascii="方正楷体简体" w:eastAsia="方正楷体简体" w:hAnsi="方正楷体简体"/>
          <w:sz w:val="22"/>
        </w:rPr>
        <w:t>2022-05-05_11:45:19    3       kworker/3:0     379531        1000539</w:t>
      </w:r>
    </w:p>
    <w:p w14:paraId="415E61E9" w14:textId="77777777" w:rsidR="00FA121D" w:rsidRPr="00D350E9" w:rsidRDefault="00FA121D" w:rsidP="00FA121D">
      <w:pPr>
        <w:spacing w:before="163" w:after="163"/>
        <w:ind w:firstLine="440"/>
        <w:rPr>
          <w:rFonts w:ascii="方正楷体简体" w:eastAsia="方正楷体简体" w:hAnsi="方正楷体简体"/>
          <w:sz w:val="22"/>
        </w:rPr>
      </w:pPr>
      <w:r w:rsidRPr="00D350E9">
        <w:rPr>
          <w:rFonts w:ascii="方正楷体简体" w:eastAsia="方正楷体简体" w:hAnsi="方正楷体简体"/>
          <w:sz w:val="22"/>
        </w:rPr>
        <w:lastRenderedPageBreak/>
        <w:t>&lt;0xffffffffc04e2072&gt; owner_func</w:t>
      </w:r>
    </w:p>
    <w:p w14:paraId="5CDF02E8" w14:textId="77777777" w:rsidR="00FA121D" w:rsidRPr="00D350E9" w:rsidRDefault="00FA121D" w:rsidP="00FA121D">
      <w:pPr>
        <w:spacing w:before="163" w:after="163"/>
        <w:ind w:firstLine="440"/>
        <w:rPr>
          <w:rFonts w:ascii="方正楷体简体" w:eastAsia="方正楷体简体" w:hAnsi="方正楷体简体"/>
          <w:sz w:val="22"/>
        </w:rPr>
      </w:pPr>
      <w:r w:rsidRPr="00D350E9">
        <w:rPr>
          <w:rFonts w:ascii="方正楷体简体" w:eastAsia="方正楷体简体" w:hAnsi="方正楷体简体"/>
          <w:sz w:val="22"/>
        </w:rPr>
        <w:t>&lt;0xffffffff890b1c5b&gt; process_one_work</w:t>
      </w:r>
    </w:p>
    <w:p w14:paraId="727F6142" w14:textId="77777777" w:rsidR="00FA121D" w:rsidRPr="00D350E9" w:rsidRDefault="00FA121D" w:rsidP="00FA121D">
      <w:pPr>
        <w:spacing w:before="163" w:after="163"/>
        <w:ind w:firstLine="440"/>
        <w:rPr>
          <w:rFonts w:ascii="方正楷体简体" w:eastAsia="方正楷体简体" w:hAnsi="方正楷体简体"/>
          <w:sz w:val="22"/>
        </w:rPr>
      </w:pPr>
      <w:r w:rsidRPr="00D350E9">
        <w:rPr>
          <w:rFonts w:ascii="方正楷体简体" w:eastAsia="方正楷体简体" w:hAnsi="方正楷体简体"/>
          <w:sz w:val="22"/>
        </w:rPr>
        <w:t>&lt;0xffffffff890b1eb9&gt; worker_thread</w:t>
      </w:r>
    </w:p>
    <w:p w14:paraId="1BC31F29" w14:textId="77777777" w:rsidR="00FA121D" w:rsidRPr="00D350E9" w:rsidRDefault="00FA121D" w:rsidP="00FA121D">
      <w:pPr>
        <w:spacing w:before="163" w:after="163"/>
        <w:ind w:firstLine="440"/>
        <w:rPr>
          <w:rFonts w:ascii="方正楷体简体" w:eastAsia="方正楷体简体" w:hAnsi="方正楷体简体"/>
          <w:sz w:val="22"/>
        </w:rPr>
      </w:pPr>
      <w:r w:rsidRPr="00D350E9">
        <w:rPr>
          <w:rFonts w:ascii="方正楷体简体" w:eastAsia="方正楷体简体" w:hAnsi="方正楷体简体"/>
          <w:sz w:val="22"/>
        </w:rPr>
        <w:t>&lt;0xffffffff890b7818&gt; kthread</w:t>
      </w:r>
    </w:p>
    <w:p w14:paraId="278F16E0" w14:textId="77777777" w:rsidR="00FA121D" w:rsidRPr="00D350E9" w:rsidRDefault="00FA121D" w:rsidP="00FA121D">
      <w:pPr>
        <w:spacing w:before="163" w:after="163"/>
        <w:ind w:firstLine="440"/>
        <w:rPr>
          <w:rFonts w:ascii="方正楷体简体" w:eastAsia="方正楷体简体" w:hAnsi="方正楷体简体"/>
          <w:sz w:val="22"/>
        </w:rPr>
      </w:pPr>
      <w:r w:rsidRPr="00D350E9">
        <w:rPr>
          <w:rFonts w:ascii="方正楷体简体" w:eastAsia="方正楷体简体" w:hAnsi="方正楷体简体"/>
          <w:sz w:val="22"/>
        </w:rPr>
        <w:t>&lt;0xffffffff89a001ff&gt; ret_from_fork</w:t>
      </w:r>
    </w:p>
    <w:p w14:paraId="376D64F2" w14:textId="77777777" w:rsidR="00FA121D" w:rsidRPr="00D878C6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</w:rPr>
        <w:t>结果可以分为几个部分：</w:t>
      </w:r>
    </w:p>
    <w:p w14:paraId="7AC65C05" w14:textId="77777777" w:rsidR="00FA121D" w:rsidRPr="00062EC1" w:rsidRDefault="00FA121D" w:rsidP="00062EC1">
      <w:pPr>
        <w:spacing w:before="163" w:after="163"/>
        <w:ind w:firstLineChars="0" w:firstLine="480"/>
        <w:rPr>
          <w:rFonts w:ascii="方正楷体简体" w:eastAsia="方正楷体简体" w:hAnsi="方正楷体简体"/>
        </w:rPr>
      </w:pPr>
      <w:r w:rsidRPr="00062EC1">
        <w:rPr>
          <w:rFonts w:ascii="方正楷体简体" w:eastAsia="方正楷体简体" w:hAnsi="方正楷体简体"/>
        </w:rPr>
        <w:t>1、首先是log header，总共有5列。从左到右依次是时间戳（模块信息）、关中断长的CPU、关中断长的当前线程ID、总的关中断延迟。</w:t>
      </w:r>
    </w:p>
    <w:p w14:paraId="26C5304B" w14:textId="78760BD0" w:rsidR="00FA121D" w:rsidRPr="00FB12F9" w:rsidRDefault="00FB12F9" w:rsidP="00FB12F9">
      <w:pPr>
        <w:spacing w:beforeLines="0" w:before="156" w:afterLines="0" w:after="156" w:line="240" w:lineRule="auto"/>
        <w:ind w:left="480" w:firstLineChars="0" w:firstLine="0"/>
        <w:rPr>
          <w:rFonts w:ascii="方正楷体简体" w:eastAsia="方正楷体简体" w:hAnsi="方正楷体简体"/>
        </w:rPr>
      </w:pPr>
      <w:r>
        <w:rPr>
          <w:rFonts w:ascii="方正楷体简体" w:eastAsia="方正楷体简体" w:hAnsi="方正楷体简体"/>
        </w:rPr>
        <w:t>2、</w:t>
      </w:r>
      <w:r w:rsidR="00FA121D" w:rsidRPr="00FB12F9">
        <w:rPr>
          <w:rFonts w:ascii="方正楷体简体" w:eastAsia="方正楷体简体" w:hAnsi="方正楷体简体"/>
        </w:rPr>
        <w:t>接下来是与log header相对应的实际信息。</w:t>
      </w:r>
    </w:p>
    <w:p w14:paraId="75DA661D" w14:textId="77777777" w:rsidR="00FA121D" w:rsidRPr="00062EC1" w:rsidRDefault="00FA121D" w:rsidP="00062EC1">
      <w:pPr>
        <w:spacing w:before="163" w:after="163"/>
        <w:ind w:firstLineChars="0" w:firstLine="480"/>
        <w:rPr>
          <w:rFonts w:ascii="方正楷体简体" w:eastAsia="方正楷体简体" w:hAnsi="方正楷体简体"/>
        </w:rPr>
      </w:pPr>
      <w:r w:rsidRPr="00062EC1">
        <w:rPr>
          <w:rFonts w:ascii="方正楷体简体" w:eastAsia="方正楷体简体" w:hAnsi="方正楷体简体"/>
        </w:rPr>
        <w:t>3、然后是抓取到的关中</w:t>
      </w:r>
      <w:proofErr w:type="gramStart"/>
      <w:r w:rsidRPr="00062EC1">
        <w:rPr>
          <w:rFonts w:ascii="方正楷体简体" w:eastAsia="方正楷体简体" w:hAnsi="方正楷体简体"/>
        </w:rPr>
        <w:t>断现场</w:t>
      </w:r>
      <w:proofErr w:type="gramEnd"/>
      <w:r w:rsidRPr="00062EC1">
        <w:rPr>
          <w:rFonts w:ascii="方正楷体简体" w:eastAsia="方正楷体简体" w:hAnsi="方正楷体简体"/>
        </w:rPr>
        <w:t>的堆栈信息，这些信息有助于进行下一步的源码分析。</w:t>
      </w:r>
    </w:p>
    <w:p w14:paraId="568C6191" w14:textId="3D5E05C8" w:rsidR="00FA121D" w:rsidRPr="00D878C6" w:rsidRDefault="00350544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>
        <w:rPr>
          <w:rFonts w:ascii="方正楷体简体" w:eastAsia="方正楷体简体" w:hAnsi="方正楷体简体"/>
        </w:rPr>
        <w:t>通过堆栈信息，</w:t>
      </w:r>
      <w:r w:rsidR="00FA121D" w:rsidRPr="00D878C6">
        <w:rPr>
          <w:rFonts w:ascii="方正楷体简体" w:eastAsia="方正楷体简体" w:hAnsi="方正楷体简体"/>
        </w:rPr>
        <w:t>可以清楚地看到是由worker线程关中</w:t>
      </w:r>
      <w:proofErr w:type="gramStart"/>
      <w:r w:rsidR="00FA121D" w:rsidRPr="00D878C6">
        <w:rPr>
          <w:rFonts w:ascii="方正楷体简体" w:eastAsia="方正楷体简体" w:hAnsi="方正楷体简体"/>
        </w:rPr>
        <w:t>断导致</w:t>
      </w:r>
      <w:proofErr w:type="gramEnd"/>
      <w:r w:rsidR="00FA121D" w:rsidRPr="00D878C6">
        <w:rPr>
          <w:rFonts w:ascii="方正楷体简体" w:eastAsia="方正楷体简体" w:hAnsi="方正楷体简体"/>
        </w:rPr>
        <w:t>的系统抖动。</w:t>
      </w:r>
    </w:p>
    <w:p w14:paraId="10F8F58F" w14:textId="340D2E4E" w:rsidR="00FA121D" w:rsidRPr="00D878C6" w:rsidRDefault="00FA121D" w:rsidP="00FA121D">
      <w:pPr>
        <w:pStyle w:val="2"/>
        <w:spacing w:before="163" w:after="163"/>
        <w:rPr>
          <w:rFonts w:ascii="方正小标宋简体" w:eastAsia="方正小标宋简体"/>
        </w:rPr>
      </w:pPr>
      <w:bookmarkStart w:id="27" w:name="_Toc148196236"/>
      <w:bookmarkStart w:id="28" w:name="OLE_LINK1"/>
      <w:r w:rsidRPr="00D878C6">
        <w:rPr>
          <w:rFonts w:ascii="方正小标宋简体" w:eastAsia="方正小标宋简体" w:hint="eastAsia"/>
        </w:rPr>
        <w:t>基于eBPF的虚拟化IO全链路时延监测</w:t>
      </w:r>
      <w:bookmarkEnd w:id="27"/>
    </w:p>
    <w:p w14:paraId="39F11B15" w14:textId="78B64797" w:rsidR="00FA121D" w:rsidRPr="00D878C6" w:rsidRDefault="00FA121D" w:rsidP="00FA121D">
      <w:pPr>
        <w:pStyle w:val="3"/>
        <w:spacing w:before="163" w:after="163"/>
        <w:rPr>
          <w:rFonts w:ascii="方正小标宋简体" w:eastAsia="方正小标宋简体"/>
        </w:rPr>
      </w:pPr>
      <w:bookmarkStart w:id="29" w:name="_Toc148196237"/>
      <w:bookmarkEnd w:id="28"/>
      <w:r w:rsidRPr="00D878C6">
        <w:rPr>
          <w:rFonts w:ascii="方正小标宋简体" w:eastAsia="方正小标宋简体" w:hint="eastAsia"/>
        </w:rPr>
        <w:t>虚拟化IO全路径分析主要面临的挑战</w:t>
      </w:r>
      <w:bookmarkEnd w:id="29"/>
    </w:p>
    <w:p w14:paraId="71A8CDF1" w14:textId="77777777" w:rsidR="00FA121D" w:rsidRPr="00D878C6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 w:hint="eastAsia"/>
        </w:rPr>
        <w:t>虚拟化是</w:t>
      </w:r>
      <w:proofErr w:type="gramStart"/>
      <w:r w:rsidRPr="00D878C6">
        <w:rPr>
          <w:rFonts w:ascii="方正楷体简体" w:eastAsia="方正楷体简体" w:hAnsi="方正楷体简体" w:hint="eastAsia"/>
        </w:rPr>
        <w:t>构建云计算</w:t>
      </w:r>
      <w:proofErr w:type="gramEnd"/>
      <w:r w:rsidRPr="00D878C6">
        <w:rPr>
          <w:rFonts w:ascii="方正楷体简体" w:eastAsia="方正楷体简体" w:hAnsi="方正楷体简体" w:hint="eastAsia"/>
        </w:rPr>
        <w:t>基础架构的关键技术之一，虚拟化存储I/O则是构成的主要基础，其性能与稳定性直接影响到云平台服务。虚拟化存储IO性能分析主要面临以下挑战：</w:t>
      </w:r>
    </w:p>
    <w:p w14:paraId="73F1842B" w14:textId="77777777" w:rsidR="00FA121D" w:rsidRPr="00D878C6" w:rsidRDefault="00FA121D" w:rsidP="00FA121D">
      <w:pPr>
        <w:spacing w:before="163" w:after="163"/>
        <w:ind w:firstLine="482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 w:hint="eastAsia"/>
          <w:b/>
          <w:bCs/>
        </w:rPr>
        <w:t>IO路径长</w:t>
      </w:r>
      <w:r w:rsidRPr="00D878C6">
        <w:rPr>
          <w:rFonts w:ascii="方正楷体简体" w:eastAsia="方正楷体简体" w:hAnsi="方正楷体简体" w:hint="eastAsia"/>
        </w:rPr>
        <w:t>：虚拟化IO路径贯穿客户操作系统的用户态与内核态、hypervisor、主机操作系统用户态与内核态、后端存储设备等。</w:t>
      </w:r>
    </w:p>
    <w:p w14:paraId="13685BF0" w14:textId="77777777" w:rsidR="00FA121D" w:rsidRPr="00D878C6" w:rsidRDefault="00FA121D" w:rsidP="00FA121D">
      <w:pPr>
        <w:spacing w:before="163" w:after="163"/>
        <w:ind w:firstLine="482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 w:hint="eastAsia"/>
          <w:b/>
          <w:bCs/>
        </w:rPr>
        <w:lastRenderedPageBreak/>
        <w:t>地址映射复杂</w:t>
      </w:r>
      <w:r w:rsidRPr="00D878C6">
        <w:rPr>
          <w:rFonts w:ascii="方正楷体简体" w:eastAsia="方正楷体简体" w:hAnsi="方正楷体简体" w:hint="eastAsia"/>
        </w:rPr>
        <w:t>：客户操作系统的IO请求生命周期内会经历多层地址映射与转换：</w:t>
      </w:r>
    </w:p>
    <w:p w14:paraId="259BB279" w14:textId="77777777" w:rsidR="00FA121D" w:rsidRPr="00D878C6" w:rsidRDefault="00FA121D" w:rsidP="000616B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 w:hint="eastAsia"/>
        </w:rPr>
        <w:t>1</w:t>
      </w:r>
      <w:r w:rsidRPr="00D878C6">
        <w:rPr>
          <w:rFonts w:ascii="方正楷体简体" w:eastAsia="方正楷体简体" w:hAnsi="方正楷体简体"/>
        </w:rPr>
        <w:t>、</w:t>
      </w:r>
      <w:r w:rsidRPr="00D878C6">
        <w:rPr>
          <w:rFonts w:ascii="方正楷体简体" w:eastAsia="方正楷体简体" w:hAnsi="方正楷体简体" w:hint="eastAsia"/>
        </w:rPr>
        <w:t>客户操作系统文件内逻辑偏移(guest file offset)到客户操作系统</w:t>
      </w:r>
      <w:proofErr w:type="gramStart"/>
      <w:r w:rsidRPr="00D878C6">
        <w:rPr>
          <w:rFonts w:ascii="方正楷体简体" w:eastAsia="方正楷体简体" w:hAnsi="方正楷体简体" w:hint="eastAsia"/>
        </w:rPr>
        <w:t>块设备</w:t>
      </w:r>
      <w:proofErr w:type="gramEnd"/>
      <w:r w:rsidRPr="00D878C6">
        <w:rPr>
          <w:rFonts w:ascii="方正楷体简体" w:eastAsia="方正楷体简体" w:hAnsi="方正楷体简体" w:hint="eastAsia"/>
        </w:rPr>
        <w:t>物理地址(guest block LBA)转换。如客户操作系统为ext4，需要处理文件内偏移到ext4后端</w:t>
      </w:r>
      <w:proofErr w:type="gramStart"/>
      <w:r w:rsidRPr="00D878C6">
        <w:rPr>
          <w:rFonts w:ascii="方正楷体简体" w:eastAsia="方正楷体简体" w:hAnsi="方正楷体简体" w:hint="eastAsia"/>
        </w:rPr>
        <w:t>块设备</w:t>
      </w:r>
      <w:proofErr w:type="gramEnd"/>
      <w:r w:rsidRPr="00D878C6">
        <w:rPr>
          <w:rFonts w:ascii="方正楷体简体" w:eastAsia="方正楷体简体" w:hAnsi="方正楷体简体" w:hint="eastAsia"/>
        </w:rPr>
        <w:t>LBA地址转换；</w:t>
      </w:r>
    </w:p>
    <w:p w14:paraId="611A8CD8" w14:textId="77777777" w:rsidR="00FA121D" w:rsidRPr="00D878C6" w:rsidRDefault="00FA121D" w:rsidP="000616B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</w:rPr>
        <w:t>2、</w:t>
      </w:r>
      <w:r w:rsidRPr="00D878C6">
        <w:rPr>
          <w:rFonts w:ascii="方正楷体简体" w:eastAsia="方正楷体简体" w:hAnsi="方正楷体简体" w:hint="eastAsia"/>
        </w:rPr>
        <w:t>客户操作系统</w:t>
      </w:r>
      <w:proofErr w:type="gramStart"/>
      <w:r w:rsidRPr="00D878C6">
        <w:rPr>
          <w:rFonts w:ascii="方正楷体简体" w:eastAsia="方正楷体简体" w:hAnsi="方正楷体简体" w:hint="eastAsia"/>
        </w:rPr>
        <w:t>块设备</w:t>
      </w:r>
      <w:proofErr w:type="gramEnd"/>
      <w:r w:rsidRPr="00D878C6">
        <w:rPr>
          <w:rFonts w:ascii="方正楷体简体" w:eastAsia="方正楷体简体" w:hAnsi="方正楷体简体" w:hint="eastAsia"/>
        </w:rPr>
        <w:t>物理地址(guest block LBA)到虚拟磁盘文件内偏移(guest vdisk offset)。如对于QCOW2格式虚拟磁盘文件，需要处理虚拟磁盘地址到QCOW2 data cluster的映射转换；</w:t>
      </w:r>
    </w:p>
    <w:p w14:paraId="529A1FD9" w14:textId="77777777" w:rsidR="00FA121D" w:rsidRPr="00D878C6" w:rsidRDefault="00FA121D" w:rsidP="000616B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</w:rPr>
        <w:t>3、</w:t>
      </w:r>
      <w:r w:rsidRPr="00D878C6">
        <w:rPr>
          <w:rFonts w:ascii="方正楷体简体" w:eastAsia="方正楷体简体" w:hAnsi="方正楷体简体" w:hint="eastAsia"/>
        </w:rPr>
        <w:t>虚拟磁盘文件内偏移(guest vdisk offset)到主机操作系统块</w:t>
      </w:r>
      <w:proofErr w:type="gramStart"/>
      <w:r w:rsidRPr="00D878C6">
        <w:rPr>
          <w:rFonts w:ascii="方正楷体简体" w:eastAsia="方正楷体简体" w:hAnsi="方正楷体简体" w:hint="eastAsia"/>
        </w:rPr>
        <w:t>设备设备</w:t>
      </w:r>
      <w:proofErr w:type="gramEnd"/>
      <w:r w:rsidRPr="00D878C6">
        <w:rPr>
          <w:rFonts w:ascii="方正楷体简体" w:eastAsia="方正楷体简体" w:hAnsi="方正楷体简体" w:hint="eastAsia"/>
        </w:rPr>
        <w:t>物理地址（host block LBA）转换。由于虚拟磁盘只是主机操作系统内的一个普通文件，因此这一过程和guest file offset到guest block LBA转换方法类似。</w:t>
      </w:r>
    </w:p>
    <w:p w14:paraId="7DC49874" w14:textId="77777777" w:rsidR="00FA121D" w:rsidRPr="00D878C6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 w:hint="eastAsia"/>
        </w:rPr>
        <w:t>此外，对于超融合场景，还需要分析从host block LBA到软件定义存储副本之间映射转换等。</w:t>
      </w:r>
    </w:p>
    <w:p w14:paraId="7A19850F" w14:textId="77777777" w:rsidR="00FA121D" w:rsidRPr="00D878C6" w:rsidRDefault="00FA121D" w:rsidP="00FA121D">
      <w:pPr>
        <w:spacing w:before="163" w:after="163"/>
        <w:ind w:firstLine="482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 w:hint="eastAsia"/>
          <w:b/>
          <w:bCs/>
        </w:rPr>
        <w:t>“观测者效应”</w:t>
      </w:r>
      <w:r w:rsidRPr="00D878C6">
        <w:rPr>
          <w:rFonts w:ascii="方正楷体简体" w:eastAsia="方正楷体简体" w:hAnsi="方正楷体简体" w:hint="eastAsia"/>
        </w:rPr>
        <w:t>：存储IO路径作为虚拟化的关键数据平面之一，额外的性能追踪逻辑会直接影响到IO的性能，从而影响到了观测的准确性，甚至会影响到虚拟机业务本身。</w:t>
      </w:r>
    </w:p>
    <w:p w14:paraId="40129872" w14:textId="77777777" w:rsidR="00FA121D" w:rsidRPr="00D878C6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 w:hint="eastAsia"/>
        </w:rPr>
        <w:t>Linux</w:t>
      </w:r>
      <w:proofErr w:type="gramStart"/>
      <w:r w:rsidRPr="00D878C6">
        <w:rPr>
          <w:rFonts w:ascii="方正楷体简体" w:eastAsia="方正楷体简体" w:hAnsi="方正楷体简体" w:hint="eastAsia"/>
        </w:rPr>
        <w:t>下现有</w:t>
      </w:r>
      <w:proofErr w:type="gramEnd"/>
      <w:r w:rsidRPr="00D878C6">
        <w:rPr>
          <w:rFonts w:ascii="方正楷体简体" w:eastAsia="方正楷体简体" w:hAnsi="方正楷体简体" w:hint="eastAsia"/>
        </w:rPr>
        <w:t>IO性能追踪分析工具主要有：blktrace、perf、iostat等。这些工具的主要问题是只能从特定IO层(</w:t>
      </w:r>
      <w:proofErr w:type="gramStart"/>
      <w:r w:rsidRPr="00D878C6">
        <w:rPr>
          <w:rFonts w:ascii="方正楷体简体" w:eastAsia="方正楷体简体" w:hAnsi="方正楷体简体" w:hint="eastAsia"/>
        </w:rPr>
        <w:t>如块层</w:t>
      </w:r>
      <w:proofErr w:type="gramEnd"/>
      <w:r w:rsidRPr="00D878C6">
        <w:rPr>
          <w:rFonts w:ascii="方正楷体简体" w:eastAsia="方正楷体简体" w:hAnsi="方正楷体简体" w:hint="eastAsia"/>
        </w:rPr>
        <w:t>)追踪或统计IO请求状态，无法从IO请求角度完成IO全生命周期的性能追踪，不能够从虚拟化系统角度完成全链路IO性能的监控、追踪，无法形成全局IO性能视图。</w:t>
      </w:r>
    </w:p>
    <w:p w14:paraId="246F1AF8" w14:textId="03E56338" w:rsidR="00FA121D" w:rsidRPr="00D878C6" w:rsidRDefault="00FA121D" w:rsidP="00FA121D">
      <w:pPr>
        <w:pStyle w:val="3"/>
        <w:spacing w:before="163" w:after="163"/>
        <w:rPr>
          <w:rFonts w:ascii="方正小标宋简体" w:eastAsia="方正小标宋简体"/>
        </w:rPr>
      </w:pPr>
      <w:bookmarkStart w:id="30" w:name="_Toc148196238"/>
      <w:r w:rsidRPr="00D878C6">
        <w:rPr>
          <w:rFonts w:ascii="方正小标宋简体" w:eastAsia="方正小标宋简体" w:hint="eastAsia"/>
        </w:rPr>
        <w:lastRenderedPageBreak/>
        <w:t>基于bpftrace虚拟化IO路径追踪解决方案</w:t>
      </w:r>
      <w:bookmarkEnd w:id="30"/>
    </w:p>
    <w:p w14:paraId="556A4F7E" w14:textId="77777777" w:rsidR="00FA121D" w:rsidRDefault="00FA121D" w:rsidP="001464EB">
      <w:pPr>
        <w:pStyle w:val="4"/>
        <w:spacing w:before="163" w:after="163"/>
        <w:rPr>
          <w:rFonts w:ascii="方正小标宋简体" w:eastAsia="方正小标宋简体"/>
        </w:rPr>
      </w:pPr>
      <w:r w:rsidRPr="00D878C6">
        <w:rPr>
          <w:rFonts w:ascii="方正小标宋简体" w:eastAsia="方正小标宋简体" w:hint="eastAsia"/>
        </w:rPr>
        <w:t>主要功能</w:t>
      </w:r>
    </w:p>
    <w:p w14:paraId="2CC0B006" w14:textId="46B69F17" w:rsidR="000616BD" w:rsidRPr="000616BD" w:rsidRDefault="000616BD" w:rsidP="000616BD">
      <w:pPr>
        <w:spacing w:before="163" w:after="163"/>
        <w:ind w:firstLine="480"/>
      </w:pPr>
      <w:r w:rsidRPr="000616BD">
        <w:rPr>
          <w:rFonts w:hint="eastAsia"/>
        </w:rPr>
        <w:t>基于</w:t>
      </w:r>
      <w:r w:rsidRPr="000616BD">
        <w:rPr>
          <w:rFonts w:hint="eastAsia"/>
        </w:rPr>
        <w:t>bpftrace</w:t>
      </w:r>
      <w:r w:rsidRPr="000616BD">
        <w:rPr>
          <w:rFonts w:hint="eastAsia"/>
        </w:rPr>
        <w:t>虚拟化</w:t>
      </w:r>
      <w:r w:rsidRPr="000616BD">
        <w:rPr>
          <w:rFonts w:hint="eastAsia"/>
        </w:rPr>
        <w:t>IO</w:t>
      </w:r>
      <w:r w:rsidRPr="000616BD">
        <w:rPr>
          <w:rFonts w:hint="eastAsia"/>
        </w:rPr>
        <w:t>路径追踪方案</w:t>
      </w:r>
      <w:r>
        <w:rPr>
          <w:rFonts w:hint="eastAsia"/>
        </w:rPr>
        <w:t>主要功能包括</w:t>
      </w:r>
      <w:r>
        <w:rPr>
          <w:rFonts w:hint="eastAsia"/>
        </w:rPr>
        <w:t>2</w:t>
      </w:r>
      <w:r>
        <w:rPr>
          <w:rFonts w:hint="eastAsia"/>
        </w:rPr>
        <w:t>点：</w:t>
      </w:r>
    </w:p>
    <w:p w14:paraId="6A7885D7" w14:textId="519EAC60" w:rsidR="00FA121D" w:rsidRPr="00D878C6" w:rsidRDefault="00FA121D" w:rsidP="00D878C6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</w:rPr>
        <w:t>1、</w:t>
      </w:r>
      <w:r w:rsidRPr="00D878C6">
        <w:rPr>
          <w:rFonts w:ascii="方正楷体简体" w:eastAsia="方正楷体简体" w:hAnsi="方正楷体简体" w:hint="eastAsia"/>
        </w:rPr>
        <w:t>支持虚拟化IO全链路追踪分析，即应用业务的单个IO请求从虚拟机到主机后端存储的整个IO</w:t>
      </w:r>
      <w:proofErr w:type="gramStart"/>
      <w:r w:rsidRPr="00D878C6">
        <w:rPr>
          <w:rFonts w:ascii="方正楷体简体" w:eastAsia="方正楷体简体" w:hAnsi="方正楷体简体" w:hint="eastAsia"/>
        </w:rPr>
        <w:t>栈</w:t>
      </w:r>
      <w:proofErr w:type="gramEnd"/>
      <w:r w:rsidR="00DC77D5">
        <w:rPr>
          <w:rFonts w:ascii="方正楷体简体" w:eastAsia="方正楷体简体" w:hAnsi="方正楷体简体" w:hint="eastAsia"/>
        </w:rPr>
        <w:t>；</w:t>
      </w:r>
    </w:p>
    <w:p w14:paraId="2CB3669E" w14:textId="4F47C587" w:rsidR="00FA121D" w:rsidRPr="00D878C6" w:rsidRDefault="00FA121D" w:rsidP="00D878C6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</w:rPr>
        <w:t>2、</w:t>
      </w:r>
      <w:r w:rsidRPr="00D878C6">
        <w:rPr>
          <w:rFonts w:ascii="方正楷体简体" w:eastAsia="方正楷体简体" w:hAnsi="方正楷体简体" w:hint="eastAsia"/>
        </w:rPr>
        <w:t>支持IO请求</w:t>
      </w:r>
      <w:proofErr w:type="gramStart"/>
      <w:r w:rsidRPr="00D878C6">
        <w:rPr>
          <w:rFonts w:ascii="方正楷体简体" w:eastAsia="方正楷体简体" w:hAnsi="方正楷体简体" w:hint="eastAsia"/>
        </w:rPr>
        <w:t>跨用户态</w:t>
      </w:r>
      <w:proofErr w:type="gramEnd"/>
      <w:r w:rsidRPr="00D878C6">
        <w:rPr>
          <w:rFonts w:ascii="方正楷体简体" w:eastAsia="方正楷体简体" w:hAnsi="方正楷体简体" w:hint="eastAsia"/>
        </w:rPr>
        <w:t>/内核态的完整生命周期分析，有助于从系统整体视角完成性能追踪及调优</w:t>
      </w:r>
      <w:r w:rsidR="00DC77D5">
        <w:rPr>
          <w:rFonts w:ascii="方正楷体简体" w:eastAsia="方正楷体简体" w:hAnsi="方正楷体简体" w:hint="eastAsia"/>
        </w:rPr>
        <w:t>。</w:t>
      </w:r>
    </w:p>
    <w:p w14:paraId="7974893F" w14:textId="77777777" w:rsidR="00FA121D" w:rsidRPr="00D878C6" w:rsidRDefault="00FA121D" w:rsidP="001464EB">
      <w:pPr>
        <w:pStyle w:val="4"/>
        <w:spacing w:before="163" w:after="163"/>
        <w:rPr>
          <w:rFonts w:ascii="方正小标宋简体" w:eastAsia="方正小标宋简体"/>
        </w:rPr>
      </w:pPr>
      <w:r w:rsidRPr="00D878C6">
        <w:rPr>
          <w:rFonts w:ascii="方正小标宋简体" w:eastAsia="方正小标宋简体" w:hint="eastAsia"/>
        </w:rPr>
        <w:t>关键技术</w:t>
      </w:r>
    </w:p>
    <w:p w14:paraId="06C22B87" w14:textId="4EAA4AB3" w:rsidR="00FA121D" w:rsidRPr="00D878C6" w:rsidRDefault="0068582A" w:rsidP="00CD7CB3">
      <w:pPr>
        <w:pStyle w:val="5"/>
        <w:numPr>
          <w:ilvl w:val="0"/>
          <w:numId w:val="0"/>
        </w:numPr>
        <w:ind w:left="1008" w:hanging="1008"/>
        <w:rPr>
          <w:rFonts w:ascii="方正小标宋简体" w:eastAsia="方正小标宋简体"/>
        </w:rPr>
      </w:pPr>
      <w:bookmarkStart w:id="31" w:name="OLE_LINK3"/>
      <w:r w:rsidRPr="00D878C6">
        <w:rPr>
          <w:rFonts w:ascii="方正小标宋简体" w:eastAsia="方正小标宋简体" w:hint="eastAsia"/>
        </w:rPr>
        <w:t>3</w:t>
      </w:r>
      <w:r w:rsidR="00D73EB8" w:rsidRPr="00D878C6">
        <w:rPr>
          <w:rFonts w:ascii="方正小标宋简体" w:eastAsia="方正小标宋简体" w:hint="eastAsia"/>
        </w:rPr>
        <w:t xml:space="preserve">.2.2.2.1 </w:t>
      </w:r>
      <w:r w:rsidR="00FA121D" w:rsidRPr="00D878C6">
        <w:rPr>
          <w:rFonts w:ascii="方正小标宋简体" w:eastAsia="方正小标宋简体" w:hint="eastAsia"/>
        </w:rPr>
        <w:t>虚拟化IO路径全视图分析</w:t>
      </w:r>
    </w:p>
    <w:bookmarkEnd w:id="31"/>
    <w:p w14:paraId="620C9469" w14:textId="77777777" w:rsidR="00FA121D" w:rsidRPr="00D878C6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 w:hint="eastAsia"/>
        </w:rPr>
        <w:t>基于QEMU-KVM的虚拟化IO路径全视图如下图所示：</w:t>
      </w:r>
    </w:p>
    <w:p w14:paraId="17A66D18" w14:textId="77777777" w:rsidR="00FA121D" w:rsidRPr="00D878C6" w:rsidRDefault="00FA121D" w:rsidP="00927F64">
      <w:pPr>
        <w:spacing w:before="163" w:after="163"/>
        <w:ind w:firstLineChars="0" w:firstLine="0"/>
        <w:jc w:val="center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  <w:noProof/>
        </w:rPr>
        <w:drawing>
          <wp:inline distT="0" distB="0" distL="114300" distR="114300" wp14:anchorId="186395ED" wp14:editId="64F6E777">
            <wp:extent cx="4264025" cy="3689465"/>
            <wp:effectExtent l="0" t="0" r="0" b="6350"/>
            <wp:docPr id="1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9"/>
                    <pic:cNvPicPr>
                      <a:picLocks noChangeAspect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4025" cy="368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3E93D" w14:textId="77777777" w:rsidR="00FA121D" w:rsidRPr="00D878C6" w:rsidRDefault="00FA121D" w:rsidP="00FA121D">
      <w:pPr>
        <w:spacing w:before="163" w:after="163"/>
        <w:ind w:firstLine="480"/>
        <w:jc w:val="center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 w:hint="eastAsia"/>
        </w:rPr>
        <w:lastRenderedPageBreak/>
        <w:t>图3-2-1</w:t>
      </w:r>
      <w:r w:rsidRPr="00D878C6">
        <w:rPr>
          <w:rFonts w:ascii="方正楷体简体" w:eastAsia="方正楷体简体" w:hAnsi="方正楷体简体"/>
        </w:rPr>
        <w:t xml:space="preserve"> </w:t>
      </w:r>
      <w:r w:rsidRPr="00D878C6">
        <w:rPr>
          <w:rFonts w:ascii="方正楷体简体" w:eastAsia="方正楷体简体" w:hAnsi="方正楷体简体" w:hint="eastAsia"/>
        </w:rPr>
        <w:t>基于QEMU-KVM的虚拟化IO路径全视图</w:t>
      </w:r>
    </w:p>
    <w:p w14:paraId="1F07B9DB" w14:textId="77777777" w:rsidR="00FA121D" w:rsidRPr="00D878C6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 w:hint="eastAsia"/>
        </w:rPr>
        <w:t>虚拟化IO路径分析工作主要从以下角度出发：</w:t>
      </w:r>
    </w:p>
    <w:p w14:paraId="0671C13B" w14:textId="77777777" w:rsidR="00FA121D" w:rsidRPr="00D878C6" w:rsidRDefault="00FA121D" w:rsidP="00FA121D">
      <w:pPr>
        <w:spacing w:before="163" w:after="163"/>
        <w:ind w:leftChars="200" w:left="480" w:firstLine="482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  <w:b/>
          <w:bCs/>
        </w:rPr>
        <w:t>1、</w:t>
      </w:r>
      <w:r w:rsidRPr="00D878C6">
        <w:rPr>
          <w:rFonts w:ascii="方正楷体简体" w:eastAsia="方正楷体简体" w:hAnsi="方正楷体简体" w:hint="eastAsia"/>
          <w:b/>
          <w:bCs/>
        </w:rPr>
        <w:t>Linux IO</w:t>
      </w:r>
      <w:proofErr w:type="gramStart"/>
      <w:r w:rsidRPr="00D878C6">
        <w:rPr>
          <w:rFonts w:ascii="方正楷体简体" w:eastAsia="方正楷体简体" w:hAnsi="方正楷体简体" w:hint="eastAsia"/>
          <w:b/>
          <w:bCs/>
        </w:rPr>
        <w:t>栈</w:t>
      </w:r>
      <w:proofErr w:type="gramEnd"/>
      <w:r w:rsidRPr="00D878C6">
        <w:rPr>
          <w:rFonts w:ascii="方正楷体简体" w:eastAsia="方正楷体简体" w:hAnsi="方正楷体简体" w:hint="eastAsia"/>
          <w:b/>
          <w:bCs/>
        </w:rPr>
        <w:t>分析</w:t>
      </w:r>
      <w:r w:rsidRPr="00D878C6">
        <w:rPr>
          <w:rFonts w:ascii="方正楷体简体" w:eastAsia="方正楷体简体" w:hAnsi="方正楷体简体" w:hint="eastAsia"/>
        </w:rPr>
        <w:t>：对VFS层、块层、device mapper层和设备驱动层原理及实现进行分析</w:t>
      </w:r>
    </w:p>
    <w:p w14:paraId="550EB086" w14:textId="77777777" w:rsidR="00FA121D" w:rsidRPr="00D878C6" w:rsidRDefault="00FA121D" w:rsidP="00FA121D">
      <w:pPr>
        <w:spacing w:before="163" w:after="163"/>
        <w:ind w:leftChars="200" w:left="480" w:firstLine="482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  <w:b/>
          <w:bCs/>
        </w:rPr>
        <w:t>2、virtio前后端分析</w:t>
      </w:r>
      <w:r w:rsidRPr="00D878C6">
        <w:rPr>
          <w:rFonts w:ascii="方正楷体简体" w:eastAsia="方正楷体简体" w:hAnsi="方正楷体简体"/>
        </w:rPr>
        <w:t>：完成virtio前端（virtio-blk</w:t>
      </w:r>
      <w:r w:rsidRPr="00D878C6">
        <w:rPr>
          <w:rFonts w:ascii="方正楷体简体" w:eastAsia="方正楷体简体" w:hAnsi="方正楷体简体" w:hint="eastAsia"/>
        </w:rPr>
        <w:t>/virtio-scsi</w:t>
      </w:r>
      <w:r w:rsidRPr="00D878C6">
        <w:rPr>
          <w:rFonts w:ascii="方正楷体简体" w:eastAsia="方正楷体简体" w:hAnsi="方正楷体简体"/>
        </w:rPr>
        <w:t>、virtio-pci）、后端(QEMU vhost）实现、及前后端通知机制</w:t>
      </w:r>
      <w:r w:rsidRPr="00D878C6">
        <w:rPr>
          <w:rFonts w:ascii="方正楷体简体" w:eastAsia="方正楷体简体" w:hAnsi="方正楷体简体" w:hint="eastAsia"/>
        </w:rPr>
        <w:t>分析</w:t>
      </w:r>
    </w:p>
    <w:p w14:paraId="2F96F872" w14:textId="77777777" w:rsidR="00FA121D" w:rsidRPr="00D878C6" w:rsidRDefault="00FA121D" w:rsidP="00FA121D">
      <w:pPr>
        <w:spacing w:before="163" w:after="163"/>
        <w:ind w:leftChars="200" w:left="480" w:firstLine="482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  <w:b/>
          <w:bCs/>
        </w:rPr>
        <w:t>3、IO路径层间接口分析</w:t>
      </w:r>
      <w:r w:rsidRPr="00D878C6">
        <w:rPr>
          <w:rFonts w:ascii="方正楷体简体" w:eastAsia="方正楷体简体" w:hAnsi="方正楷体简体"/>
        </w:rPr>
        <w:t>：梳理获得IO路径层间接口及</w:t>
      </w:r>
      <w:proofErr w:type="gramStart"/>
      <w:r w:rsidRPr="00D878C6">
        <w:rPr>
          <w:rFonts w:ascii="方正楷体简体" w:eastAsia="方正楷体简体" w:hAnsi="方正楷体简体"/>
        </w:rPr>
        <w:t>栈</w:t>
      </w:r>
      <w:proofErr w:type="gramEnd"/>
      <w:r w:rsidRPr="00D878C6">
        <w:rPr>
          <w:rFonts w:ascii="方正楷体简体" w:eastAsia="方正楷体简体" w:hAnsi="方正楷体简体"/>
        </w:rPr>
        <w:t>内关键函数，是IO请求必经点，也是进行IO性能追踪的观测点。</w:t>
      </w:r>
      <w:r w:rsidRPr="00D878C6">
        <w:rPr>
          <w:rFonts w:ascii="方正楷体简体" w:eastAsia="方正楷体简体" w:hAnsi="方正楷体简体" w:hint="eastAsia"/>
        </w:rPr>
        <w:t>虚拟化</w:t>
      </w:r>
      <w:r w:rsidRPr="00D878C6">
        <w:rPr>
          <w:rFonts w:ascii="方正楷体简体" w:eastAsia="方正楷体简体" w:hAnsi="方正楷体简体"/>
        </w:rPr>
        <w:t>IO路径层间接口</w:t>
      </w:r>
      <w:r w:rsidRPr="00D878C6">
        <w:rPr>
          <w:rFonts w:ascii="方正楷体简体" w:eastAsia="方正楷体简体" w:hAnsi="方正楷体简体" w:hint="eastAsia"/>
        </w:rPr>
        <w:t>主要有</w:t>
      </w:r>
      <w:r w:rsidRPr="00D878C6">
        <w:rPr>
          <w:rFonts w:ascii="方正楷体简体" w:eastAsia="方正楷体简体" w:hAnsi="方正楷体简体"/>
        </w:rPr>
        <w:t>：</w:t>
      </w:r>
    </w:p>
    <w:p w14:paraId="4DC5F93E" w14:textId="77777777" w:rsidR="00FA121D" w:rsidRPr="00D878C6" w:rsidRDefault="00FA121D" w:rsidP="00035973">
      <w:pPr>
        <w:spacing w:before="163" w:after="163"/>
        <w:ind w:leftChars="225" w:left="540" w:firstLine="480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</w:rPr>
        <w:t>1）virtio前后端之间</w:t>
      </w:r>
      <w:r w:rsidRPr="00D878C6">
        <w:rPr>
          <w:rFonts w:ascii="方正楷体简体" w:eastAsia="方正楷体简体" w:hAnsi="方正楷体简体" w:hint="eastAsia"/>
        </w:rPr>
        <w:t>接口</w:t>
      </w:r>
    </w:p>
    <w:p w14:paraId="3EF79278" w14:textId="77777777" w:rsidR="00FA121D" w:rsidRPr="00D878C6" w:rsidRDefault="00FA121D" w:rsidP="00035973">
      <w:pPr>
        <w:spacing w:before="163" w:after="163"/>
        <w:ind w:leftChars="225" w:left="540" w:firstLine="480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</w:rPr>
        <w:t>2）virtio 后端与VFS层</w:t>
      </w:r>
      <w:r w:rsidRPr="00D878C6">
        <w:rPr>
          <w:rFonts w:ascii="方正楷体简体" w:eastAsia="方正楷体简体" w:hAnsi="方正楷体简体" w:hint="eastAsia"/>
        </w:rPr>
        <w:t>接口</w:t>
      </w:r>
    </w:p>
    <w:p w14:paraId="3ABAE25B" w14:textId="77777777" w:rsidR="00FA121D" w:rsidRPr="00D878C6" w:rsidRDefault="00FA121D" w:rsidP="00035973">
      <w:pPr>
        <w:spacing w:before="163" w:after="163"/>
        <w:ind w:leftChars="225" w:left="540" w:firstLine="480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</w:rPr>
        <w:t>3）VFS层</w:t>
      </w:r>
      <w:proofErr w:type="gramStart"/>
      <w:r w:rsidRPr="00D878C6">
        <w:rPr>
          <w:rFonts w:ascii="方正楷体简体" w:eastAsia="方正楷体简体" w:hAnsi="方正楷体简体"/>
        </w:rPr>
        <w:t>与块层接口</w:t>
      </w:r>
      <w:proofErr w:type="gramEnd"/>
    </w:p>
    <w:p w14:paraId="2E8A91F4" w14:textId="0FD45C8C" w:rsidR="00FA121D" w:rsidRPr="00D878C6" w:rsidRDefault="0068582A" w:rsidP="00CD7CB3">
      <w:pPr>
        <w:pStyle w:val="5"/>
        <w:numPr>
          <w:ilvl w:val="0"/>
          <w:numId w:val="0"/>
        </w:numPr>
        <w:ind w:left="1008" w:hanging="1008"/>
        <w:rPr>
          <w:rFonts w:ascii="方正小标宋简体" w:eastAsia="方正小标宋简体"/>
        </w:rPr>
      </w:pPr>
      <w:r w:rsidRPr="00D878C6">
        <w:rPr>
          <w:rFonts w:ascii="方正小标宋简体" w:eastAsia="方正小标宋简体" w:hint="eastAsia"/>
        </w:rPr>
        <w:t>3</w:t>
      </w:r>
      <w:r w:rsidR="00D73EB8" w:rsidRPr="00D878C6">
        <w:rPr>
          <w:rFonts w:ascii="方正小标宋简体" w:eastAsia="方正小标宋简体" w:hint="eastAsia"/>
        </w:rPr>
        <w:t xml:space="preserve">.2.2.2.2 </w:t>
      </w:r>
      <w:r w:rsidR="00FA121D" w:rsidRPr="00D878C6">
        <w:rPr>
          <w:rFonts w:ascii="方正小标宋简体" w:eastAsia="方正小标宋简体" w:hint="eastAsia"/>
        </w:rPr>
        <w:t>基础追踪工具选型：</w:t>
      </w:r>
      <w:proofErr w:type="gramStart"/>
      <w:r w:rsidR="00FA121D" w:rsidRPr="00D878C6">
        <w:rPr>
          <w:rFonts w:ascii="方正小标宋简体" w:eastAsia="方正小标宋简体" w:hint="eastAsia"/>
        </w:rPr>
        <w:t>bpftrace</w:t>
      </w:r>
      <w:proofErr w:type="gramEnd"/>
    </w:p>
    <w:p w14:paraId="150E0FC4" w14:textId="77777777" w:rsidR="00FA121D" w:rsidRPr="00D878C6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</w:rPr>
        <w:t>1、基于eBPF实现的类Dtrace、systemtap的追踪工具，相较于systemtap等具有更高的安全性和易用性；</w:t>
      </w:r>
    </w:p>
    <w:p w14:paraId="577F88AD" w14:textId="77777777" w:rsidR="00FA121D" w:rsidRPr="00D878C6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</w:rPr>
        <w:t>2、支持kprobe、uprobe、tracepoint、usdt等追踪点，可基于bpftrace构建</w:t>
      </w:r>
      <w:proofErr w:type="gramStart"/>
      <w:r w:rsidRPr="00D878C6">
        <w:rPr>
          <w:rFonts w:ascii="方正楷体简体" w:eastAsia="方正楷体简体" w:hAnsi="方正楷体简体"/>
        </w:rPr>
        <w:t>跨用户态</w:t>
      </w:r>
      <w:proofErr w:type="gramEnd"/>
      <w:r w:rsidRPr="00D878C6">
        <w:rPr>
          <w:rFonts w:ascii="方正楷体简体" w:eastAsia="方正楷体简体" w:hAnsi="方正楷体简体"/>
        </w:rPr>
        <w:t>与内核态、跨IO</w:t>
      </w:r>
      <w:proofErr w:type="gramStart"/>
      <w:r w:rsidRPr="00D878C6">
        <w:rPr>
          <w:rFonts w:ascii="方正楷体简体" w:eastAsia="方正楷体简体" w:hAnsi="方正楷体简体"/>
        </w:rPr>
        <w:t>栈</w:t>
      </w:r>
      <w:proofErr w:type="gramEnd"/>
      <w:r w:rsidRPr="00D878C6">
        <w:rPr>
          <w:rFonts w:ascii="方正楷体简体" w:eastAsia="方正楷体简体" w:hAnsi="方正楷体简体"/>
        </w:rPr>
        <w:t>的追踪工具。</w:t>
      </w:r>
    </w:p>
    <w:p w14:paraId="52AB30B5" w14:textId="77777777" w:rsidR="00FA121D" w:rsidRPr="00D878C6" w:rsidRDefault="00FA121D" w:rsidP="00FA121D">
      <w:pPr>
        <w:spacing w:before="163" w:after="163"/>
        <w:ind w:firstLine="482"/>
        <w:rPr>
          <w:rFonts w:ascii="方正楷体简体" w:eastAsia="方正楷体简体" w:hAnsi="方正楷体简体"/>
          <w:b/>
          <w:bCs/>
        </w:rPr>
      </w:pPr>
      <w:r w:rsidRPr="00D878C6">
        <w:rPr>
          <w:rFonts w:ascii="方正楷体简体" w:eastAsia="方正楷体简体" w:hAnsi="方正楷体简体"/>
          <w:b/>
          <w:bCs/>
        </w:rPr>
        <w:t>IO请求层间映射表</w:t>
      </w:r>
    </w:p>
    <w:p w14:paraId="0C78841F" w14:textId="77777777" w:rsidR="00FA121D" w:rsidRPr="00D878C6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</w:rPr>
        <w:lastRenderedPageBreak/>
        <w:t>1、IO请求</w:t>
      </w:r>
      <w:r w:rsidRPr="00D878C6">
        <w:rPr>
          <w:rFonts w:ascii="方正楷体简体" w:eastAsia="方正楷体简体" w:hAnsi="方正楷体简体" w:hint="eastAsia"/>
        </w:rPr>
        <w:t>在IO</w:t>
      </w:r>
      <w:proofErr w:type="gramStart"/>
      <w:r w:rsidRPr="00D878C6">
        <w:rPr>
          <w:rFonts w:ascii="方正楷体简体" w:eastAsia="方正楷体简体" w:hAnsi="方正楷体简体" w:hint="eastAsia"/>
        </w:rPr>
        <w:t>栈</w:t>
      </w:r>
      <w:proofErr w:type="gramEnd"/>
      <w:r w:rsidRPr="00D878C6">
        <w:rPr>
          <w:rFonts w:ascii="方正楷体简体" w:eastAsia="方正楷体简体" w:hAnsi="方正楷体简体" w:hint="eastAsia"/>
        </w:rPr>
        <w:t>层间会经过多次转换</w:t>
      </w:r>
      <w:r w:rsidRPr="00D878C6">
        <w:rPr>
          <w:rFonts w:ascii="方正楷体简体" w:eastAsia="方正楷体简体" w:hAnsi="方正楷体简体"/>
        </w:rPr>
        <w:t>，通过构建IO层间映射表可对IO请求建立起层间映射关系，实现了IO请求全生命周期</w:t>
      </w:r>
      <w:r w:rsidRPr="00D878C6">
        <w:rPr>
          <w:rFonts w:ascii="方正楷体简体" w:eastAsia="方正楷体简体" w:hAnsi="方正楷体简体" w:hint="eastAsia"/>
        </w:rPr>
        <w:t>追踪</w:t>
      </w:r>
      <w:r w:rsidRPr="00D878C6">
        <w:rPr>
          <w:rFonts w:ascii="方正楷体简体" w:eastAsia="方正楷体简体" w:hAnsi="方正楷体简体"/>
        </w:rPr>
        <w:t>的可能。</w:t>
      </w:r>
    </w:p>
    <w:p w14:paraId="0671501D" w14:textId="77777777" w:rsidR="00FA121D" w:rsidRPr="00D878C6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</w:rPr>
        <w:t>2、IO请求层间映射表建立需通过解析文件布局来建立，以qcow2及文件系统ocfs2为例：</w:t>
      </w:r>
    </w:p>
    <w:p w14:paraId="441B1A83" w14:textId="77777777" w:rsidR="00FA121D" w:rsidRPr="00D878C6" w:rsidRDefault="00FA121D" w:rsidP="000E3D5E">
      <w:pPr>
        <w:spacing w:before="163" w:after="163"/>
        <w:ind w:leftChars="200" w:left="480" w:firstLineChars="0" w:firstLine="0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</w:rPr>
        <w:t>1）virtio-blk IO请求到qcow2后端映射：需要解析qcow2 L1、L2表获得IO请求地址与后端文件内逻辑偏移地址的映射关系；</w:t>
      </w:r>
    </w:p>
    <w:p w14:paraId="5ED4F359" w14:textId="77777777" w:rsidR="00FA121D" w:rsidRPr="00D878C6" w:rsidRDefault="00FA121D" w:rsidP="000E3D5E">
      <w:pPr>
        <w:spacing w:before="163" w:after="163"/>
        <w:ind w:leftChars="200" w:left="480" w:firstLineChars="0" w:firstLine="0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</w:rPr>
        <w:t>2）qcow2虚拟磁盘文件到后端lun映射：解析ocfs2文件extent map得到文件内偏移地址与lun上逻辑地址映射关系。</w:t>
      </w:r>
    </w:p>
    <w:p w14:paraId="2A887C6B" w14:textId="77777777" w:rsidR="00FA121D" w:rsidRPr="00D878C6" w:rsidRDefault="00FA121D" w:rsidP="00927F64">
      <w:pPr>
        <w:spacing w:before="163" w:after="163"/>
        <w:ind w:firstLineChars="0" w:firstLine="0"/>
        <w:jc w:val="center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  <w:noProof/>
        </w:rPr>
        <w:drawing>
          <wp:inline distT="0" distB="0" distL="114300" distR="114300" wp14:anchorId="79A8B515" wp14:editId="787C0693">
            <wp:extent cx="2715115" cy="1053465"/>
            <wp:effectExtent l="0" t="0" r="9525" b="0"/>
            <wp:docPr id="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1"/>
                    <pic:cNvPicPr>
                      <a:picLocks noChangeAspect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5115" cy="1053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19DB9A" w14:textId="2EEE337E" w:rsidR="00FA121D" w:rsidRPr="00D878C6" w:rsidRDefault="00FA121D" w:rsidP="00FA121D">
      <w:pPr>
        <w:spacing w:before="163" w:after="163"/>
        <w:ind w:firstLine="480"/>
        <w:jc w:val="center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 w:hint="eastAsia"/>
        </w:rPr>
        <w:t>图3-2-2</w:t>
      </w:r>
      <w:r w:rsidRPr="00D878C6">
        <w:rPr>
          <w:rFonts w:ascii="方正楷体简体" w:eastAsia="方正楷体简体" w:hAnsi="方正楷体简体"/>
        </w:rPr>
        <w:t xml:space="preserve"> 层间映射</w:t>
      </w:r>
      <w:r w:rsidR="00F75586">
        <w:rPr>
          <w:rFonts w:ascii="方正楷体简体" w:eastAsia="方正楷体简体" w:hAnsi="方正楷体简体" w:hint="eastAsia"/>
        </w:rPr>
        <w:t>图</w:t>
      </w:r>
    </w:p>
    <w:p w14:paraId="680A8EC4" w14:textId="4F25AEAC" w:rsidR="00FA121D" w:rsidRPr="00D878C6" w:rsidRDefault="0068582A" w:rsidP="00CD7CB3">
      <w:pPr>
        <w:pStyle w:val="5"/>
        <w:numPr>
          <w:ilvl w:val="0"/>
          <w:numId w:val="0"/>
        </w:numPr>
        <w:ind w:left="1008" w:hanging="1008"/>
        <w:rPr>
          <w:rFonts w:ascii="方正小标宋简体" w:eastAsia="方正小标宋简体" w:hAnsi="微软雅黑"/>
        </w:rPr>
      </w:pPr>
      <w:bookmarkStart w:id="32" w:name="OLE_LINK2"/>
      <w:r w:rsidRPr="00D878C6">
        <w:rPr>
          <w:rFonts w:ascii="方正小标宋简体" w:eastAsia="方正小标宋简体" w:hint="eastAsia"/>
        </w:rPr>
        <w:t>3</w:t>
      </w:r>
      <w:r w:rsidR="00D73EB8" w:rsidRPr="00D878C6">
        <w:rPr>
          <w:rFonts w:ascii="方正小标宋简体" w:eastAsia="方正小标宋简体" w:hint="eastAsia"/>
        </w:rPr>
        <w:t xml:space="preserve">.2.2.2.3 </w:t>
      </w:r>
      <w:r w:rsidR="00FA121D" w:rsidRPr="00D878C6">
        <w:rPr>
          <w:rFonts w:ascii="方正小标宋简体" w:eastAsia="方正小标宋简体" w:hint="eastAsia"/>
        </w:rPr>
        <w:t>基于eBPF的IO性能追踪</w:t>
      </w:r>
      <w:bookmarkEnd w:id="32"/>
      <w:r w:rsidR="00FA121D" w:rsidRPr="00D878C6">
        <w:rPr>
          <w:rFonts w:ascii="方正小标宋简体" w:eastAsia="方正小标宋简体" w:hint="eastAsia"/>
        </w:rPr>
        <w:t>工具设计及原型验证</w:t>
      </w:r>
    </w:p>
    <w:p w14:paraId="7813DDA6" w14:textId="77777777" w:rsidR="00FA121D" w:rsidRPr="00D878C6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 w:hint="eastAsia"/>
        </w:rPr>
        <w:t>基于eBPF的IO性能追踪</w:t>
      </w:r>
      <w:r w:rsidRPr="00D878C6">
        <w:rPr>
          <w:rFonts w:ascii="方正楷体简体" w:eastAsia="方正楷体简体" w:hAnsi="方正楷体简体"/>
        </w:rPr>
        <w:t>工具由两部分组成：recorder（获取IO追踪原始数据）、reporter（解析原始数据，构建IO</w:t>
      </w:r>
      <w:proofErr w:type="gramStart"/>
      <w:r w:rsidRPr="00D878C6">
        <w:rPr>
          <w:rFonts w:ascii="方正楷体简体" w:eastAsia="方正楷体简体" w:hAnsi="方正楷体简体"/>
        </w:rPr>
        <w:t>栈</w:t>
      </w:r>
      <w:proofErr w:type="gramEnd"/>
      <w:r w:rsidRPr="00D878C6">
        <w:rPr>
          <w:rFonts w:ascii="方正楷体简体" w:eastAsia="方正楷体简体" w:hAnsi="方正楷体简体"/>
        </w:rPr>
        <w:t>层间IO关联）。</w:t>
      </w:r>
    </w:p>
    <w:p w14:paraId="2D2B3173" w14:textId="77777777" w:rsidR="00FA121D" w:rsidRPr="00D878C6" w:rsidRDefault="00FA121D" w:rsidP="00FA121D">
      <w:pPr>
        <w:spacing w:before="163" w:after="163"/>
        <w:ind w:firstLine="482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  <w:b/>
          <w:bCs/>
        </w:rPr>
        <w:t>recorder</w:t>
      </w:r>
      <w:r w:rsidRPr="00D878C6">
        <w:rPr>
          <w:rFonts w:ascii="方正楷体简体" w:eastAsia="方正楷体简体" w:hAnsi="方正楷体简体"/>
        </w:rPr>
        <w:t>：</w:t>
      </w:r>
    </w:p>
    <w:p w14:paraId="6D14E443" w14:textId="64A00DB3" w:rsidR="00FA121D" w:rsidRPr="00D878C6" w:rsidRDefault="00D878C6" w:rsidP="00D878C6">
      <w:pPr>
        <w:spacing w:beforeLines="0" w:before="156" w:afterLines="0" w:after="156" w:line="240" w:lineRule="auto"/>
        <w:ind w:firstLineChars="0" w:firstLine="480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</w:rPr>
        <w:t>1、</w:t>
      </w:r>
      <w:r w:rsidR="00FA121D" w:rsidRPr="00D878C6">
        <w:rPr>
          <w:rFonts w:ascii="方正楷体简体" w:eastAsia="方正楷体简体" w:hAnsi="方正楷体简体"/>
        </w:rPr>
        <w:t>以IO路径关键追踪点作为probe构建bpftrace程序，</w:t>
      </w:r>
      <w:r w:rsidR="00FA121D" w:rsidRPr="00D878C6">
        <w:rPr>
          <w:rFonts w:ascii="方正楷体简体" w:eastAsia="方正楷体简体" w:hAnsi="方正楷体简体" w:hint="eastAsia"/>
        </w:rPr>
        <w:t>实时</w:t>
      </w:r>
      <w:r w:rsidR="00FA121D" w:rsidRPr="00D878C6">
        <w:rPr>
          <w:rFonts w:ascii="方正楷体简体" w:eastAsia="方正楷体简体" w:hAnsi="方正楷体简体"/>
        </w:rPr>
        <w:t>追踪进程IO请求信息；</w:t>
      </w:r>
    </w:p>
    <w:p w14:paraId="5585D639" w14:textId="77777777" w:rsidR="00FA121D" w:rsidRPr="00D878C6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</w:rPr>
        <w:lastRenderedPageBreak/>
        <w:t>2、追踪结果按预定义格式保存到raw输出，供reporter解析；</w:t>
      </w:r>
    </w:p>
    <w:p w14:paraId="0A783A87" w14:textId="77777777" w:rsidR="00FA121D" w:rsidRPr="00D878C6" w:rsidRDefault="00FA121D" w:rsidP="00927F64">
      <w:pPr>
        <w:spacing w:before="163" w:after="163"/>
        <w:ind w:firstLineChars="0" w:firstLine="0"/>
        <w:jc w:val="center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  <w:noProof/>
        </w:rPr>
        <w:drawing>
          <wp:inline distT="0" distB="0" distL="114300" distR="114300" wp14:anchorId="6FB41855" wp14:editId="7957A1DA">
            <wp:extent cx="4921857" cy="2361114"/>
            <wp:effectExtent l="0" t="0" r="0" b="0"/>
            <wp:docPr id="1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3"/>
                    <pic:cNvPicPr>
                      <a:picLocks noChangeAspect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6205" cy="236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69FD26" w14:textId="77777777" w:rsidR="00FA121D" w:rsidRPr="00D878C6" w:rsidRDefault="00FA121D" w:rsidP="00FA121D">
      <w:pPr>
        <w:spacing w:before="163" w:after="163"/>
        <w:ind w:firstLine="480"/>
        <w:jc w:val="center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 w:hint="eastAsia"/>
        </w:rPr>
        <w:t>图3-2-3 IO性能追踪</w:t>
      </w:r>
      <w:r w:rsidRPr="00D878C6">
        <w:rPr>
          <w:rFonts w:ascii="方正楷体简体" w:eastAsia="方正楷体简体" w:hAnsi="方正楷体简体"/>
        </w:rPr>
        <w:t>工具</w:t>
      </w:r>
      <w:r w:rsidRPr="00D878C6">
        <w:rPr>
          <w:rFonts w:ascii="方正楷体简体" w:eastAsia="方正楷体简体" w:hAnsi="方正楷体简体" w:hint="eastAsia"/>
        </w:rPr>
        <w:t>record部分工作过程示意图</w:t>
      </w:r>
    </w:p>
    <w:p w14:paraId="1A2165CF" w14:textId="77777777" w:rsidR="00FA121D" w:rsidRPr="00D878C6" w:rsidRDefault="00FA121D" w:rsidP="00FA121D">
      <w:pPr>
        <w:spacing w:before="163" w:after="163"/>
        <w:ind w:firstLine="482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 w:hint="eastAsia"/>
          <w:b/>
          <w:bCs/>
        </w:rPr>
        <w:t>reporter：</w:t>
      </w:r>
    </w:p>
    <w:p w14:paraId="0E4B8939" w14:textId="57E674A8" w:rsidR="00FA121D" w:rsidRPr="00542D37" w:rsidRDefault="00D878C6" w:rsidP="002307B2">
      <w:pPr>
        <w:spacing w:before="163" w:after="163"/>
        <w:ind w:leftChars="2" w:left="5" w:firstLine="480"/>
        <w:rPr>
          <w:rFonts w:ascii="方正楷体简体" w:eastAsia="方正楷体简体" w:hAnsi="方正楷体简体"/>
        </w:rPr>
      </w:pPr>
      <w:r w:rsidRPr="00542D37">
        <w:rPr>
          <w:rFonts w:ascii="方正楷体简体" w:eastAsia="方正楷体简体" w:hAnsi="方正楷体简体" w:hint="eastAsia"/>
        </w:rPr>
        <w:t>1、</w:t>
      </w:r>
      <w:r w:rsidR="00FA121D" w:rsidRPr="00542D37">
        <w:rPr>
          <w:rFonts w:ascii="方正楷体简体" w:eastAsia="方正楷体简体" w:hAnsi="方正楷体简体" w:hint="eastAsia"/>
        </w:rPr>
        <w:t>reporter解析磁盘文件元数据、主机文件元数据等构建层间IO映射关系表；</w:t>
      </w:r>
    </w:p>
    <w:p w14:paraId="02DC0D14" w14:textId="77777777" w:rsidR="00FA121D" w:rsidRPr="00542D37" w:rsidRDefault="00FA121D" w:rsidP="00FA121D">
      <w:pPr>
        <w:spacing w:before="163" w:after="163"/>
        <w:ind w:leftChars="2" w:left="5" w:firstLine="480"/>
        <w:rPr>
          <w:rFonts w:ascii="方正楷体简体" w:eastAsia="方正楷体简体" w:hAnsi="方正楷体简体"/>
        </w:rPr>
      </w:pPr>
      <w:r w:rsidRPr="00542D37">
        <w:rPr>
          <w:rFonts w:ascii="方正楷体简体" w:eastAsia="方正楷体简体" w:hAnsi="方正楷体简体" w:hint="eastAsia"/>
        </w:rPr>
        <w:t>2、解析recorder原始输出，基于IO映射关系建立起层间IO映射，输出所有IO请求在各个追踪点的时间戳信息；</w:t>
      </w:r>
    </w:p>
    <w:p w14:paraId="4EEE62AD" w14:textId="77777777" w:rsidR="00FA121D" w:rsidRPr="00542D37" w:rsidRDefault="00FA121D" w:rsidP="00FA121D">
      <w:pPr>
        <w:spacing w:before="163" w:after="163"/>
        <w:ind w:leftChars="2" w:left="5" w:firstLine="480"/>
        <w:rPr>
          <w:rFonts w:ascii="方正楷体简体" w:eastAsia="方正楷体简体" w:hAnsi="方正楷体简体"/>
        </w:rPr>
      </w:pPr>
      <w:r w:rsidRPr="00542D37">
        <w:rPr>
          <w:rFonts w:ascii="方正楷体简体" w:eastAsia="方正楷体简体" w:hAnsi="方正楷体简体" w:hint="eastAsia"/>
        </w:rPr>
        <w:t>3、基于report结果可进一步提取单个IO请求各层用时统计信息、最大延迟IO请求等。</w:t>
      </w:r>
    </w:p>
    <w:p w14:paraId="2A4C5959" w14:textId="77777777" w:rsidR="00FA121D" w:rsidRPr="00542D37" w:rsidRDefault="00FA121D" w:rsidP="00927F64">
      <w:pPr>
        <w:spacing w:before="163" w:after="163"/>
        <w:ind w:firstLineChars="0" w:firstLine="0"/>
        <w:jc w:val="center"/>
        <w:rPr>
          <w:rFonts w:ascii="方正楷体简体" w:eastAsia="方正楷体简体" w:hAnsi="方正楷体简体"/>
        </w:rPr>
      </w:pPr>
      <w:r w:rsidRPr="00542D37">
        <w:rPr>
          <w:rFonts w:ascii="方正楷体简体" w:eastAsia="方正楷体简体" w:hAnsi="方正楷体简体" w:hint="eastAsia"/>
          <w:noProof/>
        </w:rPr>
        <w:lastRenderedPageBreak/>
        <w:drawing>
          <wp:inline distT="0" distB="0" distL="114300" distR="114300" wp14:anchorId="56ADA2ED" wp14:editId="753A034D">
            <wp:extent cx="4435283" cy="3121660"/>
            <wp:effectExtent l="0" t="0" r="0" b="2540"/>
            <wp:docPr id="1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4"/>
                    <pic:cNvPicPr>
                      <a:picLocks noChangeAspect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5283" cy="3121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0C7549" w14:textId="77777777" w:rsidR="00FA121D" w:rsidRPr="00542D37" w:rsidRDefault="00FA121D" w:rsidP="00FA121D">
      <w:pPr>
        <w:spacing w:before="163" w:after="163"/>
        <w:ind w:firstLine="480"/>
        <w:jc w:val="center"/>
        <w:rPr>
          <w:rFonts w:ascii="方正楷体简体" w:eastAsia="方正楷体简体" w:hAnsi="方正楷体简体"/>
        </w:rPr>
      </w:pPr>
      <w:r w:rsidRPr="00542D37">
        <w:rPr>
          <w:rFonts w:ascii="方正楷体简体" w:eastAsia="方正楷体简体" w:hAnsi="方正楷体简体" w:hint="eastAsia"/>
        </w:rPr>
        <w:t>图3-2-4 IO性能追踪工具reporter部分工作过程示意图</w:t>
      </w:r>
    </w:p>
    <w:p w14:paraId="4EFC5613" w14:textId="7E6B231C" w:rsidR="00FA121D" w:rsidRPr="00542D37" w:rsidRDefault="0068582A" w:rsidP="00CD7CB3">
      <w:pPr>
        <w:pStyle w:val="5"/>
        <w:numPr>
          <w:ilvl w:val="0"/>
          <w:numId w:val="0"/>
        </w:numPr>
        <w:ind w:left="1008" w:hanging="1008"/>
        <w:rPr>
          <w:rFonts w:ascii="方正小标宋简体" w:eastAsia="方正小标宋简体"/>
        </w:rPr>
      </w:pPr>
      <w:r w:rsidRPr="00542D37">
        <w:rPr>
          <w:rFonts w:ascii="方正小标宋简体" w:eastAsia="方正小标宋简体" w:hint="eastAsia"/>
        </w:rPr>
        <w:t>3</w:t>
      </w:r>
      <w:r w:rsidR="00D73EB8" w:rsidRPr="00542D37">
        <w:rPr>
          <w:rFonts w:ascii="方正小标宋简体" w:eastAsia="方正小标宋简体" w:hint="eastAsia"/>
        </w:rPr>
        <w:t xml:space="preserve">.2.2.2.4 </w:t>
      </w:r>
      <w:r w:rsidR="00FA121D" w:rsidRPr="00542D37">
        <w:rPr>
          <w:rFonts w:ascii="方正小标宋简体" w:eastAsia="方正小标宋简体" w:hint="eastAsia"/>
        </w:rPr>
        <w:t>基于eBPF的IO性能追踪工具应用场景演示</w:t>
      </w:r>
    </w:p>
    <w:p w14:paraId="417EE79A" w14:textId="77777777" w:rsidR="00FA121D" w:rsidRPr="00542D37" w:rsidRDefault="00FA121D" w:rsidP="00FA121D">
      <w:pPr>
        <w:spacing w:before="163" w:after="163"/>
        <w:ind w:firstLine="482"/>
        <w:rPr>
          <w:rFonts w:ascii="方正楷体简体" w:eastAsia="方正楷体简体" w:hAnsi="方正楷体简体"/>
        </w:rPr>
      </w:pPr>
      <w:r w:rsidRPr="00542D37">
        <w:rPr>
          <w:rFonts w:ascii="方正楷体简体" w:eastAsia="方正楷体简体" w:hAnsi="方正楷体简体" w:hint="eastAsia"/>
          <w:b/>
          <w:bCs/>
        </w:rPr>
        <w:t>演示目标</w:t>
      </w:r>
      <w:r w:rsidRPr="00542D37">
        <w:rPr>
          <w:rFonts w:ascii="方正楷体简体" w:eastAsia="方正楷体简体" w:hAnsi="方正楷体简体" w:hint="eastAsia"/>
        </w:rPr>
        <w:t>：模拟qemu io线程下发10个IO请求，分析请求在IO</w:t>
      </w:r>
      <w:proofErr w:type="gramStart"/>
      <w:r w:rsidRPr="00542D37">
        <w:rPr>
          <w:rFonts w:ascii="方正楷体简体" w:eastAsia="方正楷体简体" w:hAnsi="方正楷体简体" w:hint="eastAsia"/>
        </w:rPr>
        <w:t>栈</w:t>
      </w:r>
      <w:proofErr w:type="gramEnd"/>
      <w:r w:rsidRPr="00542D37">
        <w:rPr>
          <w:rFonts w:ascii="方正楷体简体" w:eastAsia="方正楷体简体" w:hAnsi="方正楷体简体" w:hint="eastAsia"/>
        </w:rPr>
        <w:t>上各层耗时信息。</w:t>
      </w:r>
    </w:p>
    <w:p w14:paraId="3C87CA79" w14:textId="77777777" w:rsidR="00FA121D" w:rsidRPr="00542D37" w:rsidRDefault="00FA121D" w:rsidP="00FA121D">
      <w:pPr>
        <w:spacing w:before="163" w:after="163"/>
        <w:ind w:firstLine="482"/>
        <w:rPr>
          <w:rFonts w:ascii="方正楷体简体" w:eastAsia="方正楷体简体" w:hAnsi="方正楷体简体"/>
        </w:rPr>
      </w:pPr>
      <w:r w:rsidRPr="00542D37">
        <w:rPr>
          <w:rFonts w:ascii="方正楷体简体" w:eastAsia="方正楷体简体" w:hAnsi="方正楷体简体" w:hint="eastAsia"/>
          <w:b/>
          <w:bCs/>
        </w:rPr>
        <w:t>IO性能追踪工具应用展示</w:t>
      </w:r>
      <w:r w:rsidRPr="00542D37">
        <w:rPr>
          <w:rFonts w:ascii="方正楷体简体" w:eastAsia="方正楷体简体" w:hAnsi="方正楷体简体" w:hint="eastAsia"/>
        </w:rPr>
        <w:t>：</w:t>
      </w:r>
    </w:p>
    <w:p w14:paraId="406F6165" w14:textId="77777777" w:rsidR="00FA121D" w:rsidRPr="00542D37" w:rsidRDefault="00FA121D" w:rsidP="00A518BD">
      <w:pPr>
        <w:pStyle w:val="af4"/>
        <w:numPr>
          <w:ilvl w:val="0"/>
          <w:numId w:val="18"/>
        </w:numPr>
        <w:tabs>
          <w:tab w:val="left" w:pos="420"/>
        </w:tabs>
        <w:spacing w:beforeLines="0" w:before="156" w:afterLines="0" w:after="156" w:line="240" w:lineRule="auto"/>
        <w:ind w:leftChars="225" w:left="900" w:firstLineChars="0"/>
        <w:rPr>
          <w:rFonts w:ascii="方正楷体简体" w:eastAsia="方正楷体简体" w:hAnsi="方正楷体简体"/>
        </w:rPr>
      </w:pPr>
      <w:r w:rsidRPr="00542D37">
        <w:rPr>
          <w:rFonts w:ascii="方正楷体简体" w:eastAsia="方正楷体简体" w:hAnsi="方正楷体简体" w:hint="eastAsia"/>
        </w:rPr>
        <w:t>设置追踪点</w:t>
      </w:r>
    </w:p>
    <w:p w14:paraId="0BF82694" w14:textId="6C0A228C" w:rsidR="00FA121D" w:rsidRPr="00542D37" w:rsidRDefault="00542D37" w:rsidP="00A518BD">
      <w:pPr>
        <w:spacing w:before="163" w:after="163"/>
        <w:ind w:leftChars="50" w:left="120" w:firstLineChars="175" w:firstLine="420"/>
        <w:rPr>
          <w:rFonts w:ascii="方正楷体简体" w:eastAsia="方正楷体简体" w:hAnsi="方正楷体简体"/>
        </w:rPr>
      </w:pPr>
      <w:r w:rsidRPr="00542D37">
        <w:rPr>
          <w:rFonts w:ascii="方正楷体简体" w:eastAsia="方正楷体简体" w:hAnsi="方正楷体简体"/>
        </w:rPr>
        <w:t>1）</w:t>
      </w:r>
      <w:r w:rsidR="00FA121D" w:rsidRPr="00542D37">
        <w:rPr>
          <w:rFonts w:ascii="方正楷体简体" w:eastAsia="方正楷体简体" w:hAnsi="方正楷体简体" w:hint="eastAsia"/>
        </w:rPr>
        <w:t>重点关注文件系统接口，包括集群锁耗时、direct IO各阶段耗时</w:t>
      </w:r>
    </w:p>
    <w:p w14:paraId="49ECA8CC" w14:textId="77777777" w:rsidR="00FA121D" w:rsidRPr="00542D37" w:rsidRDefault="00FA121D" w:rsidP="00A518BD">
      <w:pPr>
        <w:spacing w:before="163" w:after="163"/>
        <w:ind w:leftChars="50" w:left="120" w:firstLineChars="175" w:firstLine="420"/>
        <w:rPr>
          <w:rFonts w:ascii="方正楷体简体" w:eastAsia="方正楷体简体" w:hAnsi="方正楷体简体"/>
        </w:rPr>
      </w:pPr>
      <w:r w:rsidRPr="00542D37">
        <w:rPr>
          <w:rFonts w:ascii="方正楷体简体" w:eastAsia="方正楷体简体" w:hAnsi="方正楷体简体"/>
        </w:rPr>
        <w:t>2）</w:t>
      </w:r>
      <w:proofErr w:type="gramStart"/>
      <w:r w:rsidRPr="00542D37">
        <w:rPr>
          <w:rFonts w:ascii="方正楷体简体" w:eastAsia="方正楷体简体" w:hAnsi="方正楷体简体" w:hint="eastAsia"/>
        </w:rPr>
        <w:t>块层只</w:t>
      </w:r>
      <w:proofErr w:type="gramEnd"/>
      <w:r w:rsidRPr="00542D37">
        <w:rPr>
          <w:rFonts w:ascii="方正楷体简体" w:eastAsia="方正楷体简体" w:hAnsi="方正楷体简体" w:hint="eastAsia"/>
        </w:rPr>
        <w:t>关注IO调度耗时</w:t>
      </w:r>
    </w:p>
    <w:p w14:paraId="17147A52" w14:textId="77777777" w:rsidR="00FA121D" w:rsidRPr="00542D37" w:rsidRDefault="00FA121D" w:rsidP="00A518BD">
      <w:pPr>
        <w:pStyle w:val="af4"/>
        <w:numPr>
          <w:ilvl w:val="0"/>
          <w:numId w:val="18"/>
        </w:numPr>
        <w:tabs>
          <w:tab w:val="left" w:pos="420"/>
        </w:tabs>
        <w:spacing w:beforeLines="0" w:before="156" w:afterLines="0" w:after="156" w:line="240" w:lineRule="auto"/>
        <w:ind w:leftChars="225" w:left="900" w:firstLineChars="0"/>
        <w:rPr>
          <w:rFonts w:ascii="方正楷体简体" w:eastAsia="方正楷体简体" w:hAnsi="方正楷体简体"/>
        </w:rPr>
      </w:pPr>
      <w:r w:rsidRPr="00542D37">
        <w:rPr>
          <w:rFonts w:ascii="方正楷体简体" w:eastAsia="方正楷体简体" w:hAnsi="方正楷体简体" w:hint="eastAsia"/>
        </w:rPr>
        <w:t>IO追踪结果：</w:t>
      </w:r>
    </w:p>
    <w:p w14:paraId="07A557F6" w14:textId="145F93D3" w:rsidR="00FA121D" w:rsidRPr="00542D37" w:rsidRDefault="00542D37" w:rsidP="004872CC">
      <w:pPr>
        <w:spacing w:before="163" w:after="163"/>
        <w:ind w:leftChars="50" w:left="120" w:firstLineChars="175" w:firstLine="420"/>
        <w:rPr>
          <w:rFonts w:ascii="方正楷体简体" w:eastAsia="方正楷体简体" w:hAnsi="方正楷体简体"/>
        </w:rPr>
      </w:pPr>
      <w:r>
        <w:rPr>
          <w:rFonts w:ascii="方正楷体简体" w:eastAsia="方正楷体简体" w:hAnsi="方正楷体简体" w:hint="eastAsia"/>
        </w:rPr>
        <w:t>1</w:t>
      </w:r>
      <w:r>
        <w:rPr>
          <w:rFonts w:ascii="方正楷体简体" w:eastAsia="方正楷体简体" w:hAnsi="方正楷体简体"/>
        </w:rPr>
        <w:t>)</w:t>
      </w:r>
      <w:r w:rsidR="00FA121D" w:rsidRPr="00542D37">
        <w:rPr>
          <w:rFonts w:ascii="方正楷体简体" w:eastAsia="方正楷体简体" w:hAnsi="方正楷体简体" w:hint="eastAsia"/>
        </w:rPr>
        <w:t>可以观察IO请求在IO</w:t>
      </w:r>
      <w:proofErr w:type="gramStart"/>
      <w:r w:rsidR="00FA121D" w:rsidRPr="00542D37">
        <w:rPr>
          <w:rFonts w:ascii="方正楷体简体" w:eastAsia="方正楷体简体" w:hAnsi="方正楷体简体" w:hint="eastAsia"/>
        </w:rPr>
        <w:t>栈</w:t>
      </w:r>
      <w:proofErr w:type="gramEnd"/>
      <w:r w:rsidR="00FA121D" w:rsidRPr="00542D37">
        <w:rPr>
          <w:rFonts w:ascii="方正楷体简体" w:eastAsia="方正楷体简体" w:hAnsi="方正楷体简体" w:hint="eastAsia"/>
        </w:rPr>
        <w:t>各层的统计信息：qemu（用户态）、vfs、块层</w:t>
      </w:r>
    </w:p>
    <w:p w14:paraId="6D2C265F" w14:textId="77777777" w:rsidR="00FA121D" w:rsidRPr="00542D37" w:rsidRDefault="00FA121D" w:rsidP="004E2126">
      <w:pPr>
        <w:spacing w:before="163" w:after="163"/>
        <w:ind w:leftChars="250" w:left="600" w:firstLineChars="0" w:firstLine="0"/>
        <w:rPr>
          <w:rFonts w:ascii="方正楷体简体" w:eastAsia="方正楷体简体" w:hAnsi="方正楷体简体"/>
        </w:rPr>
      </w:pPr>
      <w:r w:rsidRPr="00542D37">
        <w:rPr>
          <w:rFonts w:ascii="方正楷体简体" w:eastAsia="方正楷体简体" w:hAnsi="方正楷体简体"/>
        </w:rPr>
        <w:lastRenderedPageBreak/>
        <w:t>2）</w:t>
      </w:r>
      <w:r w:rsidRPr="00542D37">
        <w:rPr>
          <w:rFonts w:ascii="方正楷体简体" w:eastAsia="方正楷体简体" w:hAnsi="方正楷体简体" w:hint="eastAsia"/>
        </w:rPr>
        <w:t>如果需要分析IO</w:t>
      </w:r>
      <w:proofErr w:type="gramStart"/>
      <w:r w:rsidRPr="00542D37">
        <w:rPr>
          <w:rFonts w:ascii="方正楷体简体" w:eastAsia="方正楷体简体" w:hAnsi="方正楷体简体" w:hint="eastAsia"/>
        </w:rPr>
        <w:t>栈</w:t>
      </w:r>
      <w:proofErr w:type="gramEnd"/>
      <w:r w:rsidRPr="00542D37">
        <w:rPr>
          <w:rFonts w:ascii="方正楷体简体" w:eastAsia="方正楷体简体" w:hAnsi="方正楷体简体" w:hint="eastAsia"/>
        </w:rPr>
        <w:t>内部耗时，可增加</w:t>
      </w:r>
      <w:proofErr w:type="gramStart"/>
      <w:r w:rsidRPr="00542D37">
        <w:rPr>
          <w:rFonts w:ascii="方正楷体简体" w:eastAsia="方正楷体简体" w:hAnsi="方正楷体简体" w:hint="eastAsia"/>
        </w:rPr>
        <w:t>栈</w:t>
      </w:r>
      <w:proofErr w:type="gramEnd"/>
      <w:r w:rsidRPr="00542D37">
        <w:rPr>
          <w:rFonts w:ascii="方正楷体简体" w:eastAsia="方正楷体简体" w:hAnsi="方正楷体简体" w:hint="eastAsia"/>
        </w:rPr>
        <w:t>内部的关测点，得到IO</w:t>
      </w:r>
      <w:proofErr w:type="gramStart"/>
      <w:r w:rsidRPr="00542D37">
        <w:rPr>
          <w:rFonts w:ascii="方正楷体简体" w:eastAsia="方正楷体简体" w:hAnsi="方正楷体简体" w:hint="eastAsia"/>
        </w:rPr>
        <w:t>栈</w:t>
      </w:r>
      <w:proofErr w:type="gramEnd"/>
      <w:r w:rsidRPr="00542D37">
        <w:rPr>
          <w:rFonts w:ascii="方正楷体简体" w:eastAsia="方正楷体简体" w:hAnsi="方正楷体简体" w:hint="eastAsia"/>
        </w:rPr>
        <w:t>内部展开的耗时统计：实验中我们在ocfs2 direct IO关键函数中增加追踪点，能够进一步细化</w:t>
      </w:r>
      <w:proofErr w:type="gramStart"/>
      <w:r w:rsidRPr="00542D37">
        <w:rPr>
          <w:rFonts w:ascii="方正楷体简体" w:eastAsia="方正楷体简体" w:hAnsi="方正楷体简体" w:hint="eastAsia"/>
        </w:rPr>
        <w:t>栈</w:t>
      </w:r>
      <w:proofErr w:type="gramEnd"/>
      <w:r w:rsidRPr="00542D37">
        <w:rPr>
          <w:rFonts w:ascii="方正楷体简体" w:eastAsia="方正楷体简体" w:hAnsi="方正楷体简体" w:hint="eastAsia"/>
        </w:rPr>
        <w:t>内耗时。</w:t>
      </w:r>
    </w:p>
    <w:p w14:paraId="51C8F895" w14:textId="77777777" w:rsidR="00FA121D" w:rsidRDefault="00FA121D" w:rsidP="00265DE3">
      <w:pPr>
        <w:spacing w:before="163" w:after="163"/>
        <w:ind w:firstLineChars="0" w:firstLine="0"/>
        <w:jc w:val="center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114300" distR="114300" wp14:anchorId="46CF403D" wp14:editId="3BDF70EA">
            <wp:extent cx="5001370" cy="3204312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7"/>
                    <pic:cNvPicPr>
                      <a:picLocks noChangeAspect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5456" cy="3206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F53F87" w14:textId="49485060" w:rsidR="00FA121D" w:rsidRPr="001825E7" w:rsidRDefault="00FA121D" w:rsidP="00FA121D">
      <w:pPr>
        <w:spacing w:before="163" w:after="163"/>
        <w:ind w:firstLine="480"/>
        <w:jc w:val="center"/>
        <w:rPr>
          <w:rFonts w:ascii="方正楷体简体" w:eastAsia="方正楷体简体" w:hAnsi="方正楷体简体"/>
        </w:rPr>
      </w:pPr>
      <w:r w:rsidRPr="001825E7">
        <w:rPr>
          <w:rFonts w:ascii="方正楷体简体" w:eastAsia="方正楷体简体" w:hAnsi="方正楷体简体" w:hint="eastAsia"/>
        </w:rPr>
        <w:t>图3-2-5</w:t>
      </w:r>
      <w:r w:rsidRPr="001825E7">
        <w:rPr>
          <w:rFonts w:ascii="方正楷体简体" w:eastAsia="方正楷体简体" w:hAnsi="方正楷体简体"/>
        </w:rPr>
        <w:t xml:space="preserve"> IO性能追踪</w:t>
      </w:r>
      <w:r w:rsidRPr="001825E7">
        <w:rPr>
          <w:rFonts w:ascii="方正楷体简体" w:eastAsia="方正楷体简体" w:hAnsi="方正楷体简体" w:hint="eastAsia"/>
        </w:rPr>
        <w:t>工具演示</w:t>
      </w:r>
      <w:r w:rsidR="00E4244F">
        <w:rPr>
          <w:rFonts w:ascii="方正楷体简体" w:eastAsia="方正楷体简体" w:hAnsi="方正楷体简体" w:hint="eastAsia"/>
        </w:rPr>
        <w:t>图</w:t>
      </w:r>
    </w:p>
    <w:p w14:paraId="4C92D7E3" w14:textId="0AD690F0" w:rsidR="00FA121D" w:rsidRPr="001825E7" w:rsidRDefault="00FA121D" w:rsidP="00FA121D">
      <w:pPr>
        <w:pStyle w:val="2"/>
        <w:spacing w:before="163" w:after="163"/>
        <w:rPr>
          <w:rFonts w:ascii="方正小标宋简体" w:eastAsia="方正小标宋简体"/>
        </w:rPr>
      </w:pPr>
      <w:bookmarkStart w:id="33" w:name="_Toc142386435"/>
      <w:bookmarkStart w:id="34" w:name="_Toc148196239"/>
      <w:r w:rsidRPr="001825E7">
        <w:rPr>
          <w:rFonts w:ascii="方正小标宋简体" w:eastAsia="方正小标宋简体" w:hint="eastAsia"/>
        </w:rPr>
        <w:t>基于eBPF的网络性能优化</w:t>
      </w:r>
      <w:bookmarkEnd w:id="33"/>
      <w:bookmarkEnd w:id="34"/>
    </w:p>
    <w:p w14:paraId="387101FF" w14:textId="648305C0" w:rsidR="00FA121D" w:rsidRPr="001825E7" w:rsidRDefault="00FA121D" w:rsidP="00FA121D">
      <w:pPr>
        <w:pStyle w:val="3"/>
        <w:spacing w:before="163" w:after="163"/>
        <w:rPr>
          <w:rFonts w:ascii="方正小标宋简体" w:eastAsia="方正小标宋简体"/>
        </w:rPr>
      </w:pPr>
      <w:bookmarkStart w:id="35" w:name="_Toc148196240"/>
      <w:r w:rsidRPr="001825E7">
        <w:rPr>
          <w:rFonts w:ascii="方正小标宋简体" w:eastAsia="方正小标宋简体" w:hint="eastAsia"/>
        </w:rPr>
        <w:t>Linux网络性能优化面临的技术挑战</w:t>
      </w:r>
      <w:bookmarkEnd w:id="35"/>
    </w:p>
    <w:p w14:paraId="62666801" w14:textId="11808A4B" w:rsidR="00FA121D" w:rsidRPr="001825E7" w:rsidRDefault="00FA121D" w:rsidP="00FA121D">
      <w:pPr>
        <w:pStyle w:val="4"/>
        <w:spacing w:before="163" w:after="163"/>
        <w:rPr>
          <w:rFonts w:ascii="方正小标宋简体" w:eastAsia="方正小标宋简体"/>
        </w:rPr>
      </w:pPr>
      <w:r w:rsidRPr="001825E7">
        <w:rPr>
          <w:rFonts w:ascii="方正小标宋简体" w:eastAsia="方正小标宋简体" w:hint="eastAsia"/>
        </w:rPr>
        <w:t>Linux 内核网络处理能力存在性能瓶颈</w:t>
      </w:r>
    </w:p>
    <w:p w14:paraId="0DB0DC70" w14:textId="77777777" w:rsidR="00FA121D" w:rsidRPr="001825E7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1825E7">
        <w:rPr>
          <w:rFonts w:ascii="方正楷体简体" w:eastAsia="方正楷体简体" w:hAnsi="方正楷体简体" w:hint="eastAsia"/>
        </w:rPr>
        <w:t>随着当前芯片等硬件制造工艺的持续进步，网卡支持的带宽及处理能力越来越强，1</w:t>
      </w:r>
      <w:r w:rsidRPr="001825E7">
        <w:rPr>
          <w:rFonts w:ascii="方正楷体简体" w:eastAsia="方正楷体简体" w:hAnsi="方正楷体简体"/>
        </w:rPr>
        <w:t>00</w:t>
      </w:r>
      <w:r w:rsidRPr="001825E7">
        <w:rPr>
          <w:rFonts w:ascii="方正楷体简体" w:eastAsia="方正楷体简体" w:hAnsi="方正楷体简体" w:hint="eastAsia"/>
        </w:rPr>
        <w:t>G</w:t>
      </w:r>
      <w:r w:rsidRPr="001825E7">
        <w:rPr>
          <w:rFonts w:ascii="方正楷体简体" w:eastAsia="方正楷体简体" w:hAnsi="方正楷体简体"/>
        </w:rPr>
        <w:t>/200G</w:t>
      </w:r>
      <w:r w:rsidRPr="001825E7">
        <w:rPr>
          <w:rFonts w:ascii="方正楷体简体" w:eastAsia="方正楷体简体" w:hAnsi="方正楷体简体" w:hint="eastAsia"/>
        </w:rPr>
        <w:t>大带宽网卡已经越来越广泛的应用于生产环境。与此形成鲜明对比的是，Linux</w:t>
      </w:r>
      <w:r w:rsidRPr="001825E7">
        <w:rPr>
          <w:rFonts w:ascii="方正楷体简体" w:eastAsia="方正楷体简体" w:hAnsi="方正楷体简体"/>
        </w:rPr>
        <w:t xml:space="preserve"> </w:t>
      </w:r>
      <w:r w:rsidRPr="001825E7">
        <w:rPr>
          <w:rFonts w:ascii="方正楷体简体" w:eastAsia="方正楷体简体" w:hAnsi="方正楷体简体" w:hint="eastAsia"/>
        </w:rPr>
        <w:t>内核网络处理能力却无法跟上网卡的性能提升进度。有下面一组数据作为说明：</w:t>
      </w:r>
    </w:p>
    <w:p w14:paraId="550561A5" w14:textId="419FA37F" w:rsidR="00FA121D" w:rsidRPr="001825E7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1825E7">
        <w:rPr>
          <w:rFonts w:ascii="方正楷体简体" w:eastAsia="方正楷体简体" w:hAnsi="方正楷体简体"/>
        </w:rPr>
        <w:lastRenderedPageBreak/>
        <w:t>根据经验，在C1（8核）上</w:t>
      </w:r>
      <w:r w:rsidRPr="001825E7">
        <w:rPr>
          <w:rFonts w:ascii="方正楷体简体" w:eastAsia="方正楷体简体" w:hAnsi="方正楷体简体" w:hint="eastAsia"/>
        </w:rPr>
        <w:t>，</w:t>
      </w:r>
      <w:r w:rsidRPr="001825E7">
        <w:rPr>
          <w:rFonts w:ascii="方正楷体简体" w:eastAsia="方正楷体简体" w:hAnsi="方正楷体简体"/>
        </w:rPr>
        <w:t>每1W包处理需要消耗1%软中断CPU，这意味着单机的上限是100万PPS（Packet Per Second</w:t>
      </w:r>
      <w:r w:rsidR="00350544">
        <w:rPr>
          <w:rFonts w:ascii="方正楷体简体" w:eastAsia="方正楷体简体" w:hAnsi="方正楷体简体"/>
        </w:rPr>
        <w:t>）。假设</w:t>
      </w:r>
      <w:r w:rsidRPr="001825E7">
        <w:rPr>
          <w:rFonts w:ascii="方正楷体简体" w:eastAsia="方正楷体简体" w:hAnsi="方正楷体简体"/>
        </w:rPr>
        <w:t>要跑满10G网卡，每个包64字节，这就需要2000万PPS（注：以太网万兆网卡速度上限是1488万PPS，因为最小</w:t>
      </w:r>
      <w:proofErr w:type="gramStart"/>
      <w:r w:rsidRPr="001825E7">
        <w:rPr>
          <w:rFonts w:ascii="方正楷体简体" w:eastAsia="方正楷体简体" w:hAnsi="方正楷体简体"/>
        </w:rPr>
        <w:t>帧</w:t>
      </w:r>
      <w:proofErr w:type="gramEnd"/>
      <w:r w:rsidRPr="001825E7">
        <w:rPr>
          <w:rFonts w:ascii="方正楷体简体" w:eastAsia="方正楷体简体" w:hAnsi="方正楷体简体"/>
        </w:rPr>
        <w:t>大小为84B），100G</w:t>
      </w:r>
      <w:r w:rsidRPr="001825E7">
        <w:rPr>
          <w:rFonts w:ascii="方正楷体简体" w:eastAsia="方正楷体简体" w:hAnsi="方正楷体简体" w:hint="eastAsia"/>
        </w:rPr>
        <w:t>网卡需要</w:t>
      </w:r>
      <w:r w:rsidRPr="001825E7">
        <w:rPr>
          <w:rFonts w:ascii="方正楷体简体" w:eastAsia="方正楷体简体" w:hAnsi="方正楷体简体"/>
        </w:rPr>
        <w:t>2亿PPS，</w:t>
      </w:r>
      <w:r w:rsidRPr="001825E7">
        <w:rPr>
          <w:rFonts w:ascii="方正楷体简体" w:eastAsia="方正楷体简体" w:hAnsi="方正楷体简体" w:hint="eastAsia"/>
        </w:rPr>
        <w:t>此时</w:t>
      </w:r>
      <w:r w:rsidRPr="001825E7">
        <w:rPr>
          <w:rFonts w:ascii="方正楷体简体" w:eastAsia="方正楷体简体" w:hAnsi="方正楷体简体"/>
        </w:rPr>
        <w:t>每个包的处理耗时不能超过50纳秒。而一次</w:t>
      </w:r>
      <w:r w:rsidRPr="001825E7">
        <w:rPr>
          <w:rFonts w:ascii="方正楷体简体" w:eastAsia="方正楷体简体" w:hAnsi="方正楷体简体" w:hint="eastAsia"/>
        </w:rPr>
        <w:t>CPU</w:t>
      </w:r>
      <w:r w:rsidRPr="001825E7">
        <w:rPr>
          <w:rFonts w:ascii="方正楷体简体" w:eastAsia="方正楷体简体" w:hAnsi="方正楷体简体"/>
        </w:rPr>
        <w:t xml:space="preserve"> Cache Miss，不管是TLB、数据Cache、指令Cache发生Miss，回内存读取大约65纳秒。</w:t>
      </w:r>
      <w:r w:rsidRPr="001825E7">
        <w:rPr>
          <w:rFonts w:ascii="方正楷体简体" w:eastAsia="方正楷体简体" w:hAnsi="方正楷体简体" w:hint="eastAsia"/>
        </w:rPr>
        <w:t>从网卡到业务进程，经过的路径也较长，例如netfilter框架，其串行处理、线性规则匹配的特性，都带来一定的处理时延消耗，并容易引起Cache Miss，更进一步降低了内核网络处理能力。</w:t>
      </w:r>
    </w:p>
    <w:p w14:paraId="4A7FD02E" w14:textId="77777777" w:rsidR="00FA121D" w:rsidRDefault="00FA121D" w:rsidP="00FA121D">
      <w:pPr>
        <w:spacing w:before="163" w:after="163"/>
        <w:ind w:firstLine="480"/>
        <w:rPr>
          <w:rFonts w:ascii="微软雅黑" w:eastAsia="微软雅黑" w:hAnsi="微软雅黑"/>
        </w:rPr>
      </w:pPr>
      <w:r w:rsidRPr="001825E7">
        <w:rPr>
          <w:rFonts w:ascii="方正楷体简体" w:eastAsia="方正楷体简体" w:hAnsi="方正楷体简体" w:hint="eastAsia"/>
        </w:rPr>
        <w:t>内核协议</w:t>
      </w:r>
      <w:proofErr w:type="gramStart"/>
      <w:r w:rsidRPr="001825E7">
        <w:rPr>
          <w:rFonts w:ascii="方正楷体简体" w:eastAsia="方正楷体简体" w:hAnsi="方正楷体简体" w:hint="eastAsia"/>
        </w:rPr>
        <w:t>栈</w:t>
      </w:r>
      <w:proofErr w:type="gramEnd"/>
      <w:r w:rsidRPr="001825E7">
        <w:rPr>
          <w:rFonts w:ascii="方正楷体简体" w:eastAsia="方正楷体简体" w:hAnsi="方正楷体简体" w:hint="eastAsia"/>
        </w:rPr>
        <w:t>也提供了一系列的性能优化措施，比如网卡RSS</w:t>
      </w:r>
      <w:r w:rsidRPr="001825E7">
        <w:rPr>
          <w:rFonts w:ascii="方正楷体简体" w:eastAsia="方正楷体简体" w:hAnsi="方正楷体简体"/>
        </w:rPr>
        <w:t>/</w:t>
      </w:r>
      <w:r w:rsidRPr="001825E7">
        <w:rPr>
          <w:rFonts w:ascii="方正楷体简体" w:eastAsia="方正楷体简体" w:hAnsi="方正楷体简体" w:hint="eastAsia"/>
        </w:rPr>
        <w:t>多队列、中断线程化、分割锁粒度等，但其仍然基于整体的内核网络协议</w:t>
      </w:r>
      <w:proofErr w:type="gramStart"/>
      <w:r w:rsidRPr="001825E7">
        <w:rPr>
          <w:rFonts w:ascii="方正楷体简体" w:eastAsia="方正楷体简体" w:hAnsi="方正楷体简体" w:hint="eastAsia"/>
        </w:rPr>
        <w:t>栈</w:t>
      </w:r>
      <w:proofErr w:type="gramEnd"/>
      <w:r w:rsidRPr="001825E7">
        <w:rPr>
          <w:rFonts w:ascii="方正楷体简体" w:eastAsia="方正楷体简体" w:hAnsi="方正楷体简体" w:hint="eastAsia"/>
        </w:rPr>
        <w:t>，对单条</w:t>
      </w:r>
      <w:proofErr w:type="gramStart"/>
      <w:r w:rsidRPr="001825E7">
        <w:rPr>
          <w:rFonts w:ascii="方正楷体简体" w:eastAsia="方正楷体简体" w:hAnsi="方正楷体简体" w:hint="eastAsia"/>
        </w:rPr>
        <w:t>流处理</w:t>
      </w:r>
      <w:proofErr w:type="gramEnd"/>
      <w:r w:rsidRPr="001825E7">
        <w:rPr>
          <w:rFonts w:ascii="方正楷体简体" w:eastAsia="方正楷体简体" w:hAnsi="方正楷体简体" w:hint="eastAsia"/>
        </w:rPr>
        <w:t>并没有明显的性能提升，治标不治本。</w:t>
      </w:r>
    </w:p>
    <w:p w14:paraId="24625B5D" w14:textId="0B46162C" w:rsidR="00FA121D" w:rsidRPr="001825E7" w:rsidRDefault="00FA121D" w:rsidP="00FA121D">
      <w:pPr>
        <w:pStyle w:val="4"/>
        <w:spacing w:before="163" w:after="163"/>
        <w:rPr>
          <w:rFonts w:ascii="方正小标宋简体" w:eastAsia="方正小标宋简体"/>
        </w:rPr>
      </w:pPr>
      <w:r w:rsidRPr="001825E7">
        <w:rPr>
          <w:rFonts w:ascii="方正小标宋简体" w:eastAsia="方正小标宋简体" w:hint="eastAsia"/>
        </w:rPr>
        <w:t>传统网络性能优化方案存在诸多问题</w:t>
      </w:r>
    </w:p>
    <w:p w14:paraId="6C57D2C7" w14:textId="77777777" w:rsidR="00FA121D" w:rsidRPr="001825E7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1825E7">
        <w:rPr>
          <w:rFonts w:ascii="方正楷体简体" w:eastAsia="方正楷体简体" w:hAnsi="方正楷体简体" w:hint="eastAsia"/>
        </w:rPr>
        <w:t>从根本上提升Linux网络处理能力需要完全或部分绕过内核网络协议</w:t>
      </w:r>
      <w:proofErr w:type="gramStart"/>
      <w:r w:rsidRPr="001825E7">
        <w:rPr>
          <w:rFonts w:ascii="方正楷体简体" w:eastAsia="方正楷体简体" w:hAnsi="方正楷体简体" w:hint="eastAsia"/>
        </w:rPr>
        <w:t>栈</w:t>
      </w:r>
      <w:proofErr w:type="gramEnd"/>
      <w:r w:rsidRPr="001825E7">
        <w:rPr>
          <w:rFonts w:ascii="方正楷体简体" w:eastAsia="方正楷体简体" w:hAnsi="方正楷体简体" w:hint="eastAsia"/>
        </w:rPr>
        <w:t>，实现一种新的数据平面。在eBPF技术被广泛使用前，比较典型的网络性能优化方案包括基于网卡的硬件Offload、以DPDK为代表的用户</w:t>
      </w:r>
      <w:proofErr w:type="gramStart"/>
      <w:r w:rsidRPr="001825E7">
        <w:rPr>
          <w:rFonts w:ascii="方正楷体简体" w:eastAsia="方正楷体简体" w:hAnsi="方正楷体简体" w:hint="eastAsia"/>
        </w:rPr>
        <w:t>态数据</w:t>
      </w:r>
      <w:proofErr w:type="gramEnd"/>
      <w:r w:rsidRPr="001825E7">
        <w:rPr>
          <w:rFonts w:ascii="方正楷体简体" w:eastAsia="方正楷体简体" w:hAnsi="方正楷体简体" w:hint="eastAsia"/>
        </w:rPr>
        <w:t>平面等。</w:t>
      </w:r>
    </w:p>
    <w:p w14:paraId="003E0DE3" w14:textId="0C37DF81" w:rsidR="00FA121D" w:rsidRPr="001825E7" w:rsidRDefault="004E58EA" w:rsidP="00CD7CB3">
      <w:pPr>
        <w:pStyle w:val="5"/>
        <w:numPr>
          <w:ilvl w:val="0"/>
          <w:numId w:val="0"/>
        </w:numPr>
        <w:ind w:left="1008" w:hanging="1008"/>
        <w:rPr>
          <w:rFonts w:ascii="方正小标宋简体" w:eastAsia="方正小标宋简体"/>
        </w:rPr>
      </w:pPr>
      <w:r>
        <w:rPr>
          <w:rFonts w:ascii="方正小标宋简体" w:eastAsia="方正小标宋简体" w:hint="eastAsia"/>
        </w:rPr>
        <w:t>3</w:t>
      </w:r>
      <w:r w:rsidR="00853B77" w:rsidRPr="001825E7">
        <w:rPr>
          <w:rFonts w:ascii="方正小标宋简体" w:eastAsia="方正小标宋简体" w:hint="eastAsia"/>
        </w:rPr>
        <w:t xml:space="preserve">.3.1.2.1 </w:t>
      </w:r>
      <w:r w:rsidR="00FA121D" w:rsidRPr="001825E7">
        <w:rPr>
          <w:rFonts w:ascii="方正小标宋简体" w:eastAsia="方正小标宋简体" w:hint="eastAsia"/>
        </w:rPr>
        <w:t>基于网卡的硬件Offload</w:t>
      </w:r>
    </w:p>
    <w:p w14:paraId="67A77F06" w14:textId="77777777" w:rsidR="00FA121D" w:rsidRPr="001825E7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1825E7">
        <w:rPr>
          <w:rFonts w:ascii="方正楷体简体" w:eastAsia="方正楷体简体" w:hAnsi="方正楷体简体" w:hint="eastAsia"/>
        </w:rPr>
        <w:t>硬件Offload的主旨思想是将网络处理功能下放到网卡硬件中进行，减少CPU的消耗及Cache Miss，从而提高整体网络性能。该功能依赖于网卡硬件的支持，可以实现checksum</w:t>
      </w:r>
      <w:r w:rsidRPr="001825E7">
        <w:rPr>
          <w:rFonts w:ascii="方正楷体简体" w:eastAsia="方正楷体简体" w:hAnsi="方正楷体简体"/>
        </w:rPr>
        <w:t>/gro</w:t>
      </w:r>
      <w:r w:rsidRPr="001825E7">
        <w:rPr>
          <w:rFonts w:ascii="方正楷体简体" w:eastAsia="方正楷体简体" w:hAnsi="方正楷体简体" w:hint="eastAsia"/>
        </w:rPr>
        <w:t>等特性卸载，部分智能网卡还能支持ovs</w:t>
      </w:r>
      <w:r w:rsidRPr="001825E7">
        <w:rPr>
          <w:rFonts w:ascii="方正楷体简体" w:eastAsia="方正楷体简体" w:hAnsi="方正楷体简体"/>
        </w:rPr>
        <w:t xml:space="preserve"> </w:t>
      </w:r>
      <w:r w:rsidRPr="001825E7">
        <w:rPr>
          <w:rFonts w:ascii="方正楷体简体" w:eastAsia="方正楷体简体" w:hAnsi="方正楷体简体" w:hint="eastAsia"/>
        </w:rPr>
        <w:t>offload、rdma等更多网</w:t>
      </w:r>
      <w:r w:rsidRPr="001825E7">
        <w:rPr>
          <w:rFonts w:ascii="方正楷体简体" w:eastAsia="方正楷体简体" w:hAnsi="方正楷体简体" w:hint="eastAsia"/>
        </w:rPr>
        <w:lastRenderedPageBreak/>
        <w:t>络协议和特性卸载。但这种方案还存在以下问题：</w:t>
      </w:r>
    </w:p>
    <w:p w14:paraId="1FC106EA" w14:textId="029F8CE7" w:rsidR="00FA121D" w:rsidRPr="001825E7" w:rsidRDefault="00FA121D" w:rsidP="00FA121D">
      <w:pPr>
        <w:spacing w:before="163" w:after="163"/>
        <w:ind w:firstLine="482"/>
        <w:rPr>
          <w:rFonts w:ascii="方正楷体简体" w:eastAsia="方正楷体简体" w:hAnsi="方正楷体简体"/>
        </w:rPr>
      </w:pPr>
      <w:r w:rsidRPr="001825E7">
        <w:rPr>
          <w:rFonts w:ascii="方正楷体简体" w:eastAsia="方正楷体简体" w:hAnsi="方正楷体简体" w:hint="eastAsia"/>
          <w:b/>
        </w:rPr>
        <w:t>兼容性问题</w:t>
      </w:r>
      <w:r w:rsidRPr="001825E7">
        <w:rPr>
          <w:rFonts w:ascii="方正楷体简体" w:eastAsia="方正楷体简体" w:hAnsi="方正楷体简体" w:hint="eastAsia"/>
        </w:rPr>
        <w:t>：不同的网卡厂商和型号支持的offload功能可能有所不同，因此在使用特定的offload功能时，需要确保网卡硬件和驱动程序的兼容性，否则可能会遇到不可预测的问题或性能下降。</w:t>
      </w:r>
    </w:p>
    <w:p w14:paraId="4B32F8ED" w14:textId="4DD3DA4C" w:rsidR="00FA121D" w:rsidRPr="001825E7" w:rsidRDefault="00FA121D" w:rsidP="00FA121D">
      <w:pPr>
        <w:spacing w:before="163" w:after="163"/>
        <w:ind w:firstLine="482"/>
        <w:rPr>
          <w:rFonts w:ascii="方正楷体简体" w:eastAsia="方正楷体简体" w:hAnsi="方正楷体简体"/>
        </w:rPr>
      </w:pPr>
      <w:r w:rsidRPr="001825E7">
        <w:rPr>
          <w:rFonts w:ascii="方正楷体简体" w:eastAsia="方正楷体简体" w:hAnsi="方正楷体简体" w:hint="eastAsia"/>
          <w:b/>
        </w:rPr>
        <w:t>调试和故障排查困难</w:t>
      </w:r>
      <w:r w:rsidRPr="001825E7">
        <w:rPr>
          <w:rFonts w:ascii="方正楷体简体" w:eastAsia="方正楷体简体" w:hAnsi="方正楷体简体" w:hint="eastAsia"/>
        </w:rPr>
        <w:t>：当网络问题发生时，使用网卡offload技术时可能会增加调试和故障排查的难度。由于网络处理功能已经下放到硬件中，无法在软件层面直接观察和修改数据包，需要依赖专门的工具和技术进行调试。</w:t>
      </w:r>
    </w:p>
    <w:p w14:paraId="7D848598" w14:textId="0B7D331E" w:rsidR="00FA121D" w:rsidRPr="001825E7" w:rsidRDefault="00FA121D" w:rsidP="00FA121D">
      <w:pPr>
        <w:spacing w:before="163" w:after="163"/>
        <w:ind w:firstLine="482"/>
        <w:rPr>
          <w:rFonts w:ascii="方正楷体简体" w:eastAsia="方正楷体简体" w:hAnsi="方正楷体简体"/>
        </w:rPr>
      </w:pPr>
      <w:r w:rsidRPr="001825E7">
        <w:rPr>
          <w:rFonts w:ascii="方正楷体简体" w:eastAsia="方正楷体简体" w:hAnsi="方正楷体简体" w:hint="eastAsia"/>
          <w:b/>
        </w:rPr>
        <w:t>安全性考虑</w:t>
      </w:r>
      <w:r w:rsidRPr="001825E7">
        <w:rPr>
          <w:rFonts w:ascii="方正楷体简体" w:eastAsia="方正楷体简体" w:hAnsi="方正楷体简体" w:hint="eastAsia"/>
        </w:rPr>
        <w:t>：由于网卡offload将网络处理功能下放到硬件中，可能会对安全性产生影响。如果网络协议</w:t>
      </w:r>
      <w:proofErr w:type="gramStart"/>
      <w:r w:rsidRPr="001825E7">
        <w:rPr>
          <w:rFonts w:ascii="方正楷体简体" w:eastAsia="方正楷体简体" w:hAnsi="方正楷体简体" w:hint="eastAsia"/>
        </w:rPr>
        <w:t>栈</w:t>
      </w:r>
      <w:proofErr w:type="gramEnd"/>
      <w:r w:rsidRPr="001825E7">
        <w:rPr>
          <w:rFonts w:ascii="方正楷体简体" w:eastAsia="方正楷体简体" w:hAnsi="方正楷体简体" w:hint="eastAsia"/>
        </w:rPr>
        <w:t>解析等敏感操作在网卡中进行，可能会增加系统面临的攻击风险。因此，在使用网卡offload技术时，需要评估和采取相应的安全措施。</w:t>
      </w:r>
    </w:p>
    <w:p w14:paraId="60060ED4" w14:textId="77777777" w:rsidR="00FA121D" w:rsidRDefault="00FA121D" w:rsidP="00FA121D">
      <w:pPr>
        <w:spacing w:before="163" w:after="163"/>
        <w:ind w:firstLine="482"/>
        <w:rPr>
          <w:rFonts w:ascii="微软雅黑" w:eastAsia="微软雅黑" w:hAnsi="微软雅黑"/>
        </w:rPr>
      </w:pPr>
      <w:r w:rsidRPr="001825E7">
        <w:rPr>
          <w:rFonts w:ascii="方正楷体简体" w:eastAsia="方正楷体简体" w:hAnsi="方正楷体简体" w:hint="eastAsia"/>
          <w:b/>
        </w:rPr>
        <w:t>性价比问题</w:t>
      </w:r>
      <w:r w:rsidRPr="001825E7">
        <w:rPr>
          <w:rFonts w:ascii="方正楷体简体" w:eastAsia="方正楷体简体" w:hAnsi="方正楷体简体" w:hint="eastAsia"/>
        </w:rPr>
        <w:t>：能够支持高级特性卸载的网卡价格一般会比较昂贵，其所实现的卸载能力不一定具有通用性，带来的性能提升可能无法与其价格相匹配。</w:t>
      </w:r>
    </w:p>
    <w:p w14:paraId="6373C988" w14:textId="6E234926" w:rsidR="00FA121D" w:rsidRPr="001825E7" w:rsidRDefault="004E58EA" w:rsidP="00CD7CB3">
      <w:pPr>
        <w:pStyle w:val="5"/>
        <w:numPr>
          <w:ilvl w:val="0"/>
          <w:numId w:val="0"/>
        </w:numPr>
        <w:ind w:left="1008" w:hanging="1008"/>
        <w:rPr>
          <w:rFonts w:ascii="方正小标宋简体" w:eastAsia="方正小标宋简体"/>
        </w:rPr>
      </w:pPr>
      <w:r>
        <w:rPr>
          <w:rFonts w:ascii="方正小标宋简体" w:eastAsia="方正小标宋简体" w:hint="eastAsia"/>
        </w:rPr>
        <w:t>3</w:t>
      </w:r>
      <w:r w:rsidR="00853B77" w:rsidRPr="001825E7">
        <w:rPr>
          <w:rFonts w:ascii="方正小标宋简体" w:eastAsia="方正小标宋简体" w:hint="eastAsia"/>
        </w:rPr>
        <w:t xml:space="preserve">.3.1.2.2 </w:t>
      </w:r>
      <w:r w:rsidR="00FA121D" w:rsidRPr="001825E7">
        <w:rPr>
          <w:rFonts w:ascii="方正小标宋简体" w:eastAsia="方正小标宋简体" w:hint="eastAsia"/>
        </w:rPr>
        <w:t>DPDK用户</w:t>
      </w:r>
      <w:proofErr w:type="gramStart"/>
      <w:r w:rsidR="00FA121D" w:rsidRPr="001825E7">
        <w:rPr>
          <w:rFonts w:ascii="方正小标宋简体" w:eastAsia="方正小标宋简体" w:hint="eastAsia"/>
        </w:rPr>
        <w:t>态数据</w:t>
      </w:r>
      <w:proofErr w:type="gramEnd"/>
      <w:r w:rsidR="00FA121D" w:rsidRPr="001825E7">
        <w:rPr>
          <w:rFonts w:ascii="方正小标宋简体" w:eastAsia="方正小标宋简体" w:hint="eastAsia"/>
        </w:rPr>
        <w:t>平面</w:t>
      </w:r>
    </w:p>
    <w:p w14:paraId="6C076389" w14:textId="77777777" w:rsidR="00FA121D" w:rsidRPr="001825E7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1825E7">
        <w:rPr>
          <w:rFonts w:ascii="方正楷体简体" w:eastAsia="方正楷体简体" w:hAnsi="方正楷体简体" w:hint="eastAsia"/>
        </w:rPr>
        <w:t>DPDK（Data Plane Development Kit）是一个用于构建高性能数据平面应用程序的开发工具集。它提供了一系列的库和驱动程序，使得应用程序可以直接访问和操作网络设备、存储设备等硬件资源，，从用户</w:t>
      </w:r>
      <w:proofErr w:type="gramStart"/>
      <w:r w:rsidRPr="001825E7">
        <w:rPr>
          <w:rFonts w:ascii="方正楷体简体" w:eastAsia="方正楷体简体" w:hAnsi="方正楷体简体" w:hint="eastAsia"/>
        </w:rPr>
        <w:t>态直接</w:t>
      </w:r>
      <w:proofErr w:type="gramEnd"/>
      <w:r w:rsidRPr="001825E7">
        <w:rPr>
          <w:rFonts w:ascii="方正楷体简体" w:eastAsia="方正楷体简体" w:hAnsi="方正楷体简体" w:hint="eastAsia"/>
        </w:rPr>
        <w:t>收包，完全绕过操作系统内核，从而实现零拷贝和低延迟的数据包处理。DPDK仍然存在以下问题：</w:t>
      </w:r>
    </w:p>
    <w:p w14:paraId="728265A5" w14:textId="73585752" w:rsidR="00FA121D" w:rsidRPr="001825E7" w:rsidRDefault="00FA121D" w:rsidP="00FA121D">
      <w:pPr>
        <w:spacing w:before="163" w:after="163"/>
        <w:ind w:firstLine="482"/>
        <w:rPr>
          <w:rFonts w:ascii="方正楷体简体" w:eastAsia="方正楷体简体" w:hAnsi="方正楷体简体"/>
        </w:rPr>
      </w:pPr>
      <w:r w:rsidRPr="001825E7">
        <w:rPr>
          <w:rFonts w:ascii="方正楷体简体" w:eastAsia="方正楷体简体" w:hAnsi="方正楷体简体" w:hint="eastAsia"/>
          <w:b/>
        </w:rPr>
        <w:t>跨平台兼容性问题</w:t>
      </w:r>
      <w:r w:rsidRPr="001825E7">
        <w:rPr>
          <w:rFonts w:ascii="方正楷体简体" w:eastAsia="方正楷体简体" w:hAnsi="方正楷体简体" w:hint="eastAsia"/>
        </w:rPr>
        <w:t>：由于DPDK直接访问硬件资源和绕过操作系统内核，其在不同平台上的兼容性可能存在差异。某些特定的硬件设备或操作系统版本可能无法</w:t>
      </w:r>
      <w:r w:rsidRPr="001825E7">
        <w:rPr>
          <w:rFonts w:ascii="方正楷体简体" w:eastAsia="方正楷体简体" w:hAnsi="方正楷体简体" w:hint="eastAsia"/>
        </w:rPr>
        <w:lastRenderedPageBreak/>
        <w:t>完全支持DPDK，因此在选择使用DPDK时需要进行充分的兼容性测试和验证。</w:t>
      </w:r>
    </w:p>
    <w:p w14:paraId="0F8253EB" w14:textId="78AAC532" w:rsidR="00FA121D" w:rsidRPr="001825E7" w:rsidRDefault="00FA121D" w:rsidP="00FA121D">
      <w:pPr>
        <w:spacing w:before="163" w:after="163"/>
        <w:ind w:firstLine="482"/>
        <w:rPr>
          <w:rFonts w:ascii="方正楷体简体" w:eastAsia="方正楷体简体" w:hAnsi="方正楷体简体"/>
        </w:rPr>
      </w:pPr>
      <w:r w:rsidRPr="001825E7">
        <w:rPr>
          <w:rFonts w:ascii="方正楷体简体" w:eastAsia="方正楷体简体" w:hAnsi="方正楷体简体" w:hint="eastAsia"/>
          <w:b/>
        </w:rPr>
        <w:t>配置和调优问题</w:t>
      </w:r>
      <w:r w:rsidRPr="001825E7">
        <w:rPr>
          <w:rFonts w:ascii="方正楷体简体" w:eastAsia="方正楷体简体" w:hAnsi="方正楷体简体" w:hint="eastAsia"/>
        </w:rPr>
        <w:t>：DPDK提供了丰富的配置选项和优化参数，以适应不同的应用场景和硬件环境。但是，正确配置和调优DPDK应用程序可能需要一定的经验和专业知识，尤其是在处理复杂的网络流量和高并发场景时。</w:t>
      </w:r>
    </w:p>
    <w:p w14:paraId="15DA2448" w14:textId="5A88DFFA" w:rsidR="00FA121D" w:rsidRPr="001825E7" w:rsidRDefault="00FA121D" w:rsidP="00FA121D">
      <w:pPr>
        <w:spacing w:before="163" w:after="163"/>
        <w:ind w:firstLine="482"/>
        <w:rPr>
          <w:rFonts w:ascii="方正楷体简体" w:eastAsia="方正楷体简体" w:hAnsi="方正楷体简体"/>
        </w:rPr>
      </w:pPr>
      <w:r w:rsidRPr="001825E7">
        <w:rPr>
          <w:rFonts w:ascii="方正楷体简体" w:eastAsia="方正楷体简体" w:hAnsi="方正楷体简体" w:hint="eastAsia"/>
          <w:b/>
        </w:rPr>
        <w:t>内存管理和安全性问题</w:t>
      </w:r>
      <w:r w:rsidRPr="001825E7">
        <w:rPr>
          <w:rFonts w:ascii="方正楷体简体" w:eastAsia="方正楷体简体" w:hAnsi="方正楷体简体" w:hint="eastAsia"/>
        </w:rPr>
        <w:t>：DPDK使用了自己的内存管理机制，如Hugepages和预分配的内存池，以实现零拷贝和高性能。然而，这也增加了对内存管理的复杂性，需要仔细管理内存资源以避免内存泄漏和错误。此外，由于DPDK绕过了操作系统内核的访问控制，应用程序需要自行承担网络安全风险，需要进行适当的防护措施和安全审计。</w:t>
      </w:r>
    </w:p>
    <w:p w14:paraId="6CAEA3B0" w14:textId="50056BA3" w:rsidR="00FA121D" w:rsidRPr="001825E7" w:rsidRDefault="00FA121D" w:rsidP="00FA121D">
      <w:pPr>
        <w:spacing w:before="163" w:after="163"/>
        <w:ind w:firstLine="482"/>
        <w:rPr>
          <w:rFonts w:ascii="方正楷体简体" w:eastAsia="方正楷体简体" w:hAnsi="方正楷体简体"/>
        </w:rPr>
      </w:pPr>
      <w:r w:rsidRPr="001825E7">
        <w:rPr>
          <w:rFonts w:ascii="方正楷体简体" w:eastAsia="方正楷体简体" w:hAnsi="方正楷体简体" w:hint="eastAsia"/>
          <w:b/>
        </w:rPr>
        <w:t>资源消耗问题</w:t>
      </w:r>
      <w:r w:rsidRPr="001825E7">
        <w:rPr>
          <w:rFonts w:ascii="方正楷体简体" w:eastAsia="方正楷体简体" w:hAnsi="方正楷体简体" w:hint="eastAsia"/>
        </w:rPr>
        <w:t>：DPDK在数据包处理过程中需要维护大量的数据结构和缓冲区，以及相关的元数据，这些都需要占用一定的内存空间。DPDK通过轮询模式来主动检查和处理网络接口上到达的数据包，这种模式也需要占用大量的CPU时间。在实际使用时，通常要为DPDK设置大页内存、绑定CPU，其占用的资源相对较高。</w:t>
      </w:r>
    </w:p>
    <w:p w14:paraId="02CA865C" w14:textId="61A06B91" w:rsidR="00FA121D" w:rsidRPr="001825E7" w:rsidRDefault="00FA121D" w:rsidP="00FA121D">
      <w:pPr>
        <w:pStyle w:val="3"/>
        <w:spacing w:before="163" w:after="163"/>
        <w:rPr>
          <w:rFonts w:ascii="方正小标宋简体" w:eastAsia="方正小标宋简体"/>
        </w:rPr>
      </w:pPr>
      <w:bookmarkStart w:id="36" w:name="_Toc148196241"/>
      <w:r w:rsidRPr="001825E7">
        <w:rPr>
          <w:rFonts w:ascii="方正小标宋简体" w:eastAsia="方正小标宋简体" w:hint="eastAsia"/>
        </w:rPr>
        <w:t>基于eBPF的Linux内核网络性能优化解决方案</w:t>
      </w:r>
      <w:bookmarkEnd w:id="36"/>
    </w:p>
    <w:p w14:paraId="2E912ECC" w14:textId="624B8BB7" w:rsidR="00FA121D" w:rsidRPr="001825E7" w:rsidRDefault="00FA121D" w:rsidP="00FA121D">
      <w:pPr>
        <w:pStyle w:val="4"/>
        <w:spacing w:before="163" w:after="163"/>
        <w:rPr>
          <w:rFonts w:ascii="方正小标宋简体" w:eastAsia="方正小标宋简体"/>
        </w:rPr>
      </w:pPr>
      <w:r w:rsidRPr="001825E7">
        <w:rPr>
          <w:rFonts w:ascii="方正小标宋简体" w:eastAsia="方正小标宋简体" w:hint="eastAsia"/>
        </w:rPr>
        <w:t>整体架构</w:t>
      </w:r>
    </w:p>
    <w:p w14:paraId="12BD0482" w14:textId="768AD04F" w:rsidR="00FA121D" w:rsidRPr="001825E7" w:rsidRDefault="0068582A" w:rsidP="00CD7CB3">
      <w:pPr>
        <w:pStyle w:val="5"/>
        <w:numPr>
          <w:ilvl w:val="0"/>
          <w:numId w:val="0"/>
        </w:numPr>
        <w:ind w:left="1008" w:hanging="1008"/>
        <w:rPr>
          <w:rFonts w:ascii="方正小标宋简体" w:eastAsia="方正小标宋简体"/>
        </w:rPr>
      </w:pPr>
      <w:r w:rsidRPr="001825E7">
        <w:rPr>
          <w:rFonts w:ascii="方正小标宋简体" w:eastAsia="方正小标宋简体" w:hint="eastAsia"/>
        </w:rPr>
        <w:t>3</w:t>
      </w:r>
      <w:r w:rsidR="006D5538" w:rsidRPr="001825E7">
        <w:rPr>
          <w:rFonts w:ascii="方正小标宋简体" w:eastAsia="方正小标宋简体" w:hint="eastAsia"/>
        </w:rPr>
        <w:t xml:space="preserve">.3.2.1.1 </w:t>
      </w:r>
      <w:r w:rsidR="00FA121D" w:rsidRPr="001825E7">
        <w:rPr>
          <w:rFonts w:ascii="方正小标宋简体" w:eastAsia="方正小标宋简体" w:hint="eastAsia"/>
        </w:rPr>
        <w:t>基于eBPF的网络性能优化特点</w:t>
      </w:r>
    </w:p>
    <w:p w14:paraId="7862A2C6" w14:textId="52CB5503" w:rsidR="00FA121D" w:rsidRPr="001825E7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1825E7">
        <w:rPr>
          <w:rFonts w:ascii="方正楷体简体" w:eastAsia="方正楷体简体" w:hAnsi="方正楷体简体" w:hint="eastAsia"/>
        </w:rPr>
        <w:t>相比硬件Offload、DPDK等方案，基于eBPF实现网络性能优化具有灵活性强、资源占用少、应用场景更丰富、兼容性更</w:t>
      </w:r>
      <w:r w:rsidR="00354281">
        <w:rPr>
          <w:rFonts w:ascii="方正楷体简体" w:eastAsia="方正楷体简体" w:hAnsi="方正楷体简体" w:hint="eastAsia"/>
        </w:rPr>
        <w:t>高</w:t>
      </w:r>
      <w:r w:rsidRPr="001825E7">
        <w:rPr>
          <w:rFonts w:ascii="方正楷体简体" w:eastAsia="方正楷体简体" w:hAnsi="方正楷体简体" w:hint="eastAsia"/>
        </w:rPr>
        <w:t>等特点。</w:t>
      </w:r>
    </w:p>
    <w:p w14:paraId="7B0B84EE" w14:textId="77777777" w:rsidR="00FA121D" w:rsidRPr="004E2126" w:rsidRDefault="00FA121D" w:rsidP="004E2126">
      <w:pPr>
        <w:spacing w:before="163" w:after="163"/>
        <w:ind w:firstLineChars="0" w:firstLine="482"/>
        <w:rPr>
          <w:rFonts w:ascii="方正楷体简体" w:eastAsia="方正楷体简体" w:hAnsi="方正楷体简体"/>
        </w:rPr>
      </w:pPr>
      <w:r w:rsidRPr="004E2126">
        <w:rPr>
          <w:rFonts w:ascii="方正楷体简体" w:eastAsia="方正楷体简体" w:hAnsi="方正楷体简体"/>
          <w:b/>
        </w:rPr>
        <w:t>1、</w:t>
      </w:r>
      <w:r w:rsidRPr="004E2126">
        <w:rPr>
          <w:rFonts w:ascii="方正楷体简体" w:eastAsia="方正楷体简体" w:hAnsi="方正楷体简体" w:hint="eastAsia"/>
          <w:b/>
        </w:rPr>
        <w:t>灵活性和可编程性</w:t>
      </w:r>
      <w:r w:rsidRPr="004E2126">
        <w:rPr>
          <w:rFonts w:ascii="方正楷体简体" w:eastAsia="方正楷体简体" w:hAnsi="方正楷体简体" w:hint="eastAsia"/>
        </w:rPr>
        <w:t>：eBPF具有更高的灵活性和可编程性，可以在内核空间中</w:t>
      </w:r>
      <w:r w:rsidRPr="004E2126">
        <w:rPr>
          <w:rFonts w:ascii="方正楷体简体" w:eastAsia="方正楷体简体" w:hAnsi="方正楷体简体" w:hint="eastAsia"/>
        </w:rPr>
        <w:lastRenderedPageBreak/>
        <w:t>编写自定义的网络功能。</w:t>
      </w:r>
    </w:p>
    <w:p w14:paraId="03F79A2C" w14:textId="77777777" w:rsidR="00FA121D" w:rsidRPr="001825E7" w:rsidRDefault="00FA121D" w:rsidP="00FA121D">
      <w:pPr>
        <w:pStyle w:val="af4"/>
        <w:spacing w:before="163" w:after="163"/>
        <w:ind w:leftChars="200" w:left="480" w:firstLineChars="0" w:firstLine="0"/>
        <w:rPr>
          <w:rFonts w:ascii="方正楷体简体" w:eastAsia="方正楷体简体" w:hAnsi="方正楷体简体"/>
        </w:rPr>
      </w:pPr>
      <w:r w:rsidRPr="001825E7">
        <w:rPr>
          <w:rFonts w:ascii="方正楷体简体" w:eastAsia="方正楷体简体" w:hAnsi="方正楷体简体"/>
          <w:b/>
        </w:rPr>
        <w:t>2、</w:t>
      </w:r>
      <w:r w:rsidRPr="001825E7">
        <w:rPr>
          <w:rFonts w:ascii="方正楷体简体" w:eastAsia="方正楷体简体" w:hAnsi="方正楷体简体" w:hint="eastAsia"/>
          <w:b/>
        </w:rPr>
        <w:t>资源占用少</w:t>
      </w:r>
      <w:r w:rsidRPr="001825E7">
        <w:rPr>
          <w:rFonts w:ascii="方正楷体简体" w:eastAsia="方正楷体简体" w:hAnsi="方正楷体简体" w:hint="eastAsia"/>
        </w:rPr>
        <w:t>：eBPF运行在内核中，不需要额外的运行时环境和驱动程序。</w:t>
      </w:r>
    </w:p>
    <w:p w14:paraId="4CE23943" w14:textId="77777777" w:rsidR="00FA121D" w:rsidRPr="004E2126" w:rsidRDefault="00FA121D" w:rsidP="004E2126">
      <w:pPr>
        <w:spacing w:before="163" w:after="163"/>
        <w:ind w:firstLineChars="0" w:firstLine="482"/>
        <w:rPr>
          <w:rFonts w:ascii="方正楷体简体" w:eastAsia="方正楷体简体" w:hAnsi="方正楷体简体"/>
        </w:rPr>
      </w:pPr>
      <w:r w:rsidRPr="004E2126">
        <w:rPr>
          <w:rFonts w:ascii="方正楷体简体" w:eastAsia="方正楷体简体" w:hAnsi="方正楷体简体"/>
          <w:b/>
        </w:rPr>
        <w:t>3、</w:t>
      </w:r>
      <w:r w:rsidRPr="004E2126">
        <w:rPr>
          <w:rFonts w:ascii="方正楷体简体" w:eastAsia="方正楷体简体" w:hAnsi="方正楷体简体" w:hint="eastAsia"/>
          <w:b/>
        </w:rPr>
        <w:t>应用场景丰富</w:t>
      </w:r>
      <w:r w:rsidRPr="004E2126">
        <w:rPr>
          <w:rFonts w:ascii="方正楷体简体" w:eastAsia="方正楷体简体" w:hAnsi="方正楷体简体" w:hint="eastAsia"/>
        </w:rPr>
        <w:t>：eBPF适用于需要动态、灵活网络功能的场景，如网络加速、流量分析、安全策略和网络监控等。</w:t>
      </w:r>
    </w:p>
    <w:p w14:paraId="1DBBB0C9" w14:textId="77777777" w:rsidR="00FA121D" w:rsidRPr="004E2126" w:rsidRDefault="00FA121D" w:rsidP="004E2126">
      <w:pPr>
        <w:spacing w:before="163" w:after="163"/>
        <w:ind w:firstLineChars="0" w:firstLine="482"/>
        <w:rPr>
          <w:rFonts w:ascii="微软雅黑" w:eastAsia="微软雅黑" w:hAnsi="微软雅黑"/>
        </w:rPr>
      </w:pPr>
      <w:r w:rsidRPr="004E2126">
        <w:rPr>
          <w:rFonts w:ascii="方正楷体简体" w:eastAsia="方正楷体简体" w:hAnsi="方正楷体简体"/>
          <w:b/>
        </w:rPr>
        <w:t>4、</w:t>
      </w:r>
      <w:r w:rsidRPr="004E2126">
        <w:rPr>
          <w:rFonts w:ascii="方正楷体简体" w:eastAsia="方正楷体简体" w:hAnsi="方正楷体简体" w:hint="eastAsia"/>
          <w:b/>
        </w:rPr>
        <w:t>更好的兼容性</w:t>
      </w:r>
      <w:r w:rsidRPr="004E2126">
        <w:rPr>
          <w:rFonts w:ascii="方正楷体简体" w:eastAsia="方正楷体简体" w:hAnsi="方正楷体简体" w:hint="eastAsia"/>
        </w:rPr>
        <w:t>：采用eBPF的网络性能优化方案具有应用无侵入性，上层应用无需感知及改造；其可与传统网络路径兼容，不满足条件时可仍然按照内核网络协议</w:t>
      </w:r>
      <w:proofErr w:type="gramStart"/>
      <w:r w:rsidRPr="004E2126">
        <w:rPr>
          <w:rFonts w:ascii="方正楷体简体" w:eastAsia="方正楷体简体" w:hAnsi="方正楷体简体" w:hint="eastAsia"/>
        </w:rPr>
        <w:t>栈</w:t>
      </w:r>
      <w:proofErr w:type="gramEnd"/>
      <w:r w:rsidRPr="004E2126">
        <w:rPr>
          <w:rFonts w:ascii="方正楷体简体" w:eastAsia="方正楷体简体" w:hAnsi="方正楷体简体" w:hint="eastAsia"/>
        </w:rPr>
        <w:t>默认流程处理；eBPF也可以与硬件Offload结合使用，将可变成的网络处理过程完全卸载到硬件，实现更高的性能提升。</w:t>
      </w:r>
    </w:p>
    <w:p w14:paraId="4479C2A5" w14:textId="5E4AA2E9" w:rsidR="00FA121D" w:rsidRPr="001825E7" w:rsidRDefault="0068582A" w:rsidP="00CD7CB3">
      <w:pPr>
        <w:pStyle w:val="5"/>
        <w:numPr>
          <w:ilvl w:val="0"/>
          <w:numId w:val="0"/>
        </w:numPr>
        <w:ind w:left="1008" w:hanging="1008"/>
        <w:rPr>
          <w:rFonts w:ascii="方正小标宋简体" w:eastAsia="方正小标宋简体"/>
        </w:rPr>
      </w:pPr>
      <w:r w:rsidRPr="001825E7">
        <w:rPr>
          <w:rFonts w:ascii="方正小标宋简体" w:eastAsia="方正小标宋简体" w:hint="eastAsia"/>
        </w:rPr>
        <w:t>3</w:t>
      </w:r>
      <w:r w:rsidR="006D5538" w:rsidRPr="001825E7">
        <w:rPr>
          <w:rFonts w:ascii="方正小标宋简体" w:eastAsia="方正小标宋简体" w:hint="eastAsia"/>
        </w:rPr>
        <w:t xml:space="preserve">.3.2.1.2 </w:t>
      </w:r>
      <w:r w:rsidR="00FA121D" w:rsidRPr="001825E7">
        <w:rPr>
          <w:rFonts w:ascii="方正小标宋简体" w:eastAsia="方正小标宋简体" w:hint="eastAsia"/>
        </w:rPr>
        <w:t>Linux内核网络协议</w:t>
      </w:r>
      <w:proofErr w:type="gramStart"/>
      <w:r w:rsidR="00FA121D" w:rsidRPr="001825E7">
        <w:rPr>
          <w:rFonts w:ascii="方正小标宋简体" w:eastAsia="方正小标宋简体" w:hint="eastAsia"/>
        </w:rPr>
        <w:t>栈</w:t>
      </w:r>
      <w:proofErr w:type="gramEnd"/>
      <w:r w:rsidR="00FA121D" w:rsidRPr="001825E7">
        <w:rPr>
          <w:rFonts w:ascii="方正小标宋简体" w:eastAsia="方正小标宋简体" w:hint="eastAsia"/>
        </w:rPr>
        <w:t>eBPF挂载点分析</w:t>
      </w:r>
    </w:p>
    <w:p w14:paraId="0E2D138E" w14:textId="77777777" w:rsidR="00FA121D" w:rsidRPr="001825E7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1825E7">
        <w:rPr>
          <w:rFonts w:ascii="方正楷体简体" w:eastAsia="方正楷体简体" w:hAnsi="方正楷体简体" w:hint="eastAsia"/>
        </w:rPr>
        <w:t>本章节主要分析在Linux内核网络协议</w:t>
      </w:r>
      <w:proofErr w:type="gramStart"/>
      <w:r w:rsidRPr="001825E7">
        <w:rPr>
          <w:rFonts w:ascii="方正楷体简体" w:eastAsia="方正楷体简体" w:hAnsi="方正楷体简体" w:hint="eastAsia"/>
        </w:rPr>
        <w:t>栈</w:t>
      </w:r>
      <w:proofErr w:type="gramEnd"/>
      <w:r w:rsidRPr="001825E7">
        <w:rPr>
          <w:rFonts w:ascii="方正楷体简体" w:eastAsia="方正楷体简体" w:hAnsi="方正楷体简体" w:hint="eastAsia"/>
        </w:rPr>
        <w:t>中，eBPF挂载点位置。在这些位置上加载eBPF程序，即可实现可编程的数据包处理，从而提升内核网络处理性能。</w:t>
      </w:r>
    </w:p>
    <w:p w14:paraId="7253D95E" w14:textId="1362E59C" w:rsidR="00FA121D" w:rsidRPr="001825E7" w:rsidRDefault="0068582A" w:rsidP="00832948">
      <w:pPr>
        <w:pStyle w:val="6"/>
        <w:rPr>
          <w:rFonts w:ascii="方正小标宋简体" w:eastAsia="方正小标宋简体"/>
        </w:rPr>
      </w:pPr>
      <w:r w:rsidRPr="001825E7">
        <w:rPr>
          <w:rFonts w:ascii="方正小标宋简体" w:eastAsia="方正小标宋简体" w:hint="eastAsia"/>
        </w:rPr>
        <w:t>3</w:t>
      </w:r>
      <w:r w:rsidR="00EB3724" w:rsidRPr="001825E7">
        <w:rPr>
          <w:rFonts w:ascii="方正小标宋简体" w:eastAsia="方正小标宋简体" w:hint="eastAsia"/>
        </w:rPr>
        <w:t xml:space="preserve">.3.2.1.2.1 </w:t>
      </w:r>
      <w:r w:rsidR="00FA121D" w:rsidRPr="001825E7">
        <w:rPr>
          <w:rFonts w:ascii="方正小标宋简体" w:eastAsia="方正小标宋简体" w:hint="eastAsia"/>
        </w:rPr>
        <w:t>发包流程</w:t>
      </w:r>
    </w:p>
    <w:p w14:paraId="15C6E07D" w14:textId="7D4B40CE" w:rsidR="00FA121D" w:rsidRPr="001825E7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1825E7">
        <w:rPr>
          <w:rFonts w:ascii="方正楷体简体" w:eastAsia="方正楷体简体" w:hAnsi="方正楷体简体" w:hint="eastAsia"/>
        </w:rPr>
        <w:t>在网络包发送流程中，</w:t>
      </w:r>
      <w:r w:rsidR="002B2C0D">
        <w:rPr>
          <w:rFonts w:ascii="方正楷体简体" w:eastAsia="方正楷体简体" w:hAnsi="方正楷体简体" w:hint="eastAsia"/>
        </w:rPr>
        <w:t>eBPF</w:t>
      </w:r>
      <w:r w:rsidRPr="001825E7">
        <w:rPr>
          <w:rFonts w:ascii="方正楷体简体" w:eastAsia="方正楷体简体" w:hAnsi="方正楷体简体" w:hint="eastAsia"/>
        </w:rPr>
        <w:t>程序关键可挂载</w:t>
      </w:r>
      <w:proofErr w:type="gramStart"/>
      <w:r w:rsidRPr="001825E7">
        <w:rPr>
          <w:rFonts w:ascii="方正楷体简体" w:eastAsia="方正楷体简体" w:hAnsi="方正楷体简体" w:hint="eastAsia"/>
        </w:rPr>
        <w:t>点如下</w:t>
      </w:r>
      <w:proofErr w:type="gramEnd"/>
      <w:r w:rsidRPr="001825E7">
        <w:rPr>
          <w:rFonts w:ascii="方正楷体简体" w:eastAsia="方正楷体简体" w:hAnsi="方正楷体简体" w:hint="eastAsia"/>
        </w:rPr>
        <w:t>图所示，主要包括两个位置：</w:t>
      </w:r>
    </w:p>
    <w:p w14:paraId="099EE046" w14:textId="2CC684DD" w:rsidR="00FA121D" w:rsidRPr="001825E7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1825E7">
        <w:rPr>
          <w:rFonts w:ascii="方正楷体简体" w:eastAsia="方正楷体简体" w:hAnsi="方正楷体简体" w:hint="eastAsia"/>
        </w:rPr>
        <w:t>1、socket发送：当一个数据包被发送时，如果此时挂载了socket</w:t>
      </w:r>
      <w:r w:rsidRPr="001825E7">
        <w:rPr>
          <w:rFonts w:ascii="方正楷体简体" w:eastAsia="方正楷体简体" w:hAnsi="方正楷体简体"/>
        </w:rPr>
        <w:t xml:space="preserve"> </w:t>
      </w:r>
      <w:r w:rsidR="002B2C0D">
        <w:rPr>
          <w:rFonts w:ascii="方正楷体简体" w:eastAsia="方正楷体简体" w:hAnsi="方正楷体简体" w:hint="eastAsia"/>
        </w:rPr>
        <w:t>eBPF</w:t>
      </w:r>
      <w:r w:rsidRPr="001825E7">
        <w:rPr>
          <w:rFonts w:ascii="方正楷体简体" w:eastAsia="方正楷体简体" w:hAnsi="方正楷体简体" w:hint="eastAsia"/>
        </w:rPr>
        <w:t>程序，此时会调用tcp_bpf_sendmsg_redirect函数，将数据包直接发送至接收端的socket队列，绕过了内核协议</w:t>
      </w:r>
      <w:proofErr w:type="gramStart"/>
      <w:r w:rsidRPr="001825E7">
        <w:rPr>
          <w:rFonts w:ascii="方正楷体简体" w:eastAsia="方正楷体简体" w:hAnsi="方正楷体简体" w:hint="eastAsia"/>
        </w:rPr>
        <w:t>栈</w:t>
      </w:r>
      <w:proofErr w:type="gramEnd"/>
      <w:r w:rsidRPr="001825E7">
        <w:rPr>
          <w:rFonts w:ascii="方正楷体简体" w:eastAsia="方正楷体简体" w:hAnsi="方正楷体简体" w:hint="eastAsia"/>
        </w:rPr>
        <w:t>，效率极高。</w:t>
      </w:r>
    </w:p>
    <w:p w14:paraId="2F0E8E22" w14:textId="7CC1A904" w:rsidR="00FA121D" w:rsidRPr="001825E7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1825E7">
        <w:rPr>
          <w:rFonts w:ascii="方正楷体简体" w:eastAsia="方正楷体简体" w:hAnsi="方正楷体简体" w:hint="eastAsia"/>
        </w:rPr>
        <w:t>2、TC</w:t>
      </w:r>
      <w:r w:rsidRPr="001825E7">
        <w:rPr>
          <w:rFonts w:ascii="方正楷体简体" w:eastAsia="方正楷体简体" w:hAnsi="方正楷体简体"/>
        </w:rPr>
        <w:t xml:space="preserve"> </w:t>
      </w:r>
      <w:r w:rsidRPr="001825E7">
        <w:rPr>
          <w:rFonts w:ascii="方正楷体简体" w:eastAsia="方正楷体简体" w:hAnsi="方正楷体简体" w:hint="eastAsia"/>
        </w:rPr>
        <w:t>egress：当数据包经网络协议</w:t>
      </w:r>
      <w:proofErr w:type="gramStart"/>
      <w:r w:rsidRPr="001825E7">
        <w:rPr>
          <w:rFonts w:ascii="方正楷体简体" w:eastAsia="方正楷体简体" w:hAnsi="方正楷体简体" w:hint="eastAsia"/>
        </w:rPr>
        <w:t>栈</w:t>
      </w:r>
      <w:proofErr w:type="gramEnd"/>
      <w:r w:rsidRPr="001825E7">
        <w:rPr>
          <w:rFonts w:ascii="方正楷体简体" w:eastAsia="方正楷体简体" w:hAnsi="方正楷体简体" w:hint="eastAsia"/>
        </w:rPr>
        <w:t>后到达sch_handle_egress时，如果T</w:t>
      </w:r>
      <w:r w:rsidRPr="001825E7">
        <w:rPr>
          <w:rFonts w:ascii="方正楷体简体" w:eastAsia="方正楷体简体" w:hAnsi="方正楷体简体"/>
        </w:rPr>
        <w:t>C egress</w:t>
      </w:r>
      <w:r w:rsidRPr="001825E7">
        <w:rPr>
          <w:rFonts w:ascii="方正楷体简体" w:eastAsia="方正楷体简体" w:hAnsi="方正楷体简体" w:hint="eastAsia"/>
        </w:rPr>
        <w:t>方向挂载了</w:t>
      </w:r>
      <w:r w:rsidR="002B2C0D">
        <w:rPr>
          <w:rFonts w:ascii="方正楷体简体" w:eastAsia="方正楷体简体" w:hAnsi="方正楷体简体" w:hint="eastAsia"/>
        </w:rPr>
        <w:t>eBPF</w:t>
      </w:r>
      <w:r w:rsidRPr="001825E7">
        <w:rPr>
          <w:rFonts w:ascii="方正楷体简体" w:eastAsia="方正楷体简体" w:hAnsi="方正楷体简体" w:hint="eastAsia"/>
        </w:rPr>
        <w:t>程序，此时会被调用。</w:t>
      </w:r>
    </w:p>
    <w:p w14:paraId="5C6F8ABD" w14:textId="77777777" w:rsidR="00FA121D" w:rsidRPr="001825E7" w:rsidRDefault="00FA121D" w:rsidP="008401B4">
      <w:pPr>
        <w:spacing w:before="163" w:after="163"/>
        <w:ind w:firstLineChars="0" w:firstLine="0"/>
        <w:jc w:val="center"/>
        <w:rPr>
          <w:rFonts w:ascii="方正楷体简体" w:eastAsia="方正楷体简体" w:hAnsi="方正楷体简体"/>
        </w:rPr>
      </w:pPr>
      <w:r w:rsidRPr="001825E7">
        <w:rPr>
          <w:rFonts w:ascii="方正楷体简体" w:eastAsia="方正楷体简体" w:hAnsi="方正楷体简体"/>
          <w:noProof/>
        </w:rPr>
        <w:lastRenderedPageBreak/>
        <w:drawing>
          <wp:inline distT="0" distB="0" distL="0" distR="0" wp14:anchorId="109A98F8" wp14:editId="5D89FC61">
            <wp:extent cx="5017273" cy="3318987"/>
            <wp:effectExtent l="57150" t="57150" r="69215" b="5334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22702" cy="3322579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2700" cap="sq">
                      <a:solidFill>
                        <a:schemeClr val="accent1">
                          <a:lumMod val="20000"/>
                          <a:lumOff val="80000"/>
                        </a:schemeClr>
                      </a:solidFill>
                      <a:miter lim="800000"/>
                    </a:ln>
                    <a:effectLst/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3E2A4D13" w14:textId="77777777" w:rsidR="00FA121D" w:rsidRPr="001825E7" w:rsidRDefault="00FA121D" w:rsidP="00FA121D">
      <w:pPr>
        <w:spacing w:before="163" w:after="163"/>
        <w:ind w:firstLine="480"/>
        <w:jc w:val="center"/>
        <w:rPr>
          <w:rFonts w:ascii="方正楷体简体" w:eastAsia="方正楷体简体" w:hAnsi="方正楷体简体"/>
        </w:rPr>
      </w:pPr>
      <w:r w:rsidRPr="001825E7">
        <w:rPr>
          <w:rFonts w:ascii="方正楷体简体" w:eastAsia="方正楷体简体" w:hAnsi="方正楷体简体" w:hint="eastAsia"/>
        </w:rPr>
        <w:t>图3-3-1</w:t>
      </w:r>
      <w:r w:rsidRPr="001825E7">
        <w:rPr>
          <w:rFonts w:ascii="方正楷体简体" w:eastAsia="方正楷体简体" w:hAnsi="方正楷体简体"/>
        </w:rPr>
        <w:t xml:space="preserve"> </w:t>
      </w:r>
      <w:r w:rsidRPr="001825E7">
        <w:rPr>
          <w:rFonts w:ascii="方正楷体简体" w:eastAsia="方正楷体简体" w:hAnsi="方正楷体简体" w:hint="eastAsia"/>
        </w:rPr>
        <w:t>网络包发送流程示意图</w:t>
      </w:r>
    </w:p>
    <w:p w14:paraId="77DBB8A0" w14:textId="69554F0B" w:rsidR="00FA121D" w:rsidRPr="001825E7" w:rsidRDefault="0068582A" w:rsidP="00832948">
      <w:pPr>
        <w:pStyle w:val="6"/>
        <w:rPr>
          <w:rFonts w:ascii="方正小标宋简体" w:eastAsia="方正小标宋简体"/>
        </w:rPr>
      </w:pPr>
      <w:r w:rsidRPr="001825E7">
        <w:rPr>
          <w:rFonts w:ascii="方正小标宋简体" w:eastAsia="方正小标宋简体" w:hint="eastAsia"/>
        </w:rPr>
        <w:t>3</w:t>
      </w:r>
      <w:r w:rsidR="00EB3724" w:rsidRPr="001825E7">
        <w:rPr>
          <w:rFonts w:ascii="方正小标宋简体" w:eastAsia="方正小标宋简体" w:hint="eastAsia"/>
        </w:rPr>
        <w:t xml:space="preserve">.3.2.1.2.2 </w:t>
      </w:r>
      <w:r w:rsidR="00FA121D" w:rsidRPr="001825E7">
        <w:rPr>
          <w:rFonts w:ascii="方正小标宋简体" w:eastAsia="方正小标宋简体" w:hint="eastAsia"/>
        </w:rPr>
        <w:t>收包流程</w:t>
      </w:r>
    </w:p>
    <w:p w14:paraId="4346D374" w14:textId="767A3D67" w:rsidR="00FA121D" w:rsidRPr="001825E7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1825E7">
        <w:rPr>
          <w:rFonts w:ascii="方正楷体简体" w:eastAsia="方正楷体简体" w:hAnsi="方正楷体简体" w:hint="eastAsia"/>
        </w:rPr>
        <w:t>在网络包收包流程中，</w:t>
      </w:r>
      <w:r w:rsidR="002B2C0D">
        <w:rPr>
          <w:rFonts w:ascii="方正楷体简体" w:eastAsia="方正楷体简体" w:hAnsi="方正楷体简体" w:hint="eastAsia"/>
        </w:rPr>
        <w:t>eBPF</w:t>
      </w:r>
      <w:r w:rsidRPr="001825E7">
        <w:rPr>
          <w:rFonts w:ascii="方正楷体简体" w:eastAsia="方正楷体简体" w:hAnsi="方正楷体简体" w:hint="eastAsia"/>
        </w:rPr>
        <w:t>关键可挂载</w:t>
      </w:r>
      <w:proofErr w:type="gramStart"/>
      <w:r w:rsidRPr="001825E7">
        <w:rPr>
          <w:rFonts w:ascii="方正楷体简体" w:eastAsia="方正楷体简体" w:hAnsi="方正楷体简体" w:hint="eastAsia"/>
        </w:rPr>
        <w:t>点如下</w:t>
      </w:r>
      <w:proofErr w:type="gramEnd"/>
      <w:r w:rsidRPr="001825E7">
        <w:rPr>
          <w:rFonts w:ascii="方正楷体简体" w:eastAsia="方正楷体简体" w:hAnsi="方正楷体简体" w:hint="eastAsia"/>
        </w:rPr>
        <w:t>图所示，主要包括两个位置：</w:t>
      </w:r>
    </w:p>
    <w:p w14:paraId="0F2AD067" w14:textId="408E678E" w:rsidR="00FA121D" w:rsidRPr="001825E7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1825E7">
        <w:rPr>
          <w:rFonts w:ascii="方正楷体简体" w:eastAsia="方正楷体简体" w:hAnsi="方正楷体简体" w:hint="eastAsia"/>
        </w:rPr>
        <w:t>1、三种XDP模式：offload</w:t>
      </w:r>
      <w:r w:rsidRPr="001825E7">
        <w:rPr>
          <w:rFonts w:ascii="方正楷体简体" w:eastAsia="方正楷体简体" w:hAnsi="方正楷体简体"/>
        </w:rPr>
        <w:t xml:space="preserve"> </w:t>
      </w:r>
      <w:r w:rsidRPr="001825E7">
        <w:rPr>
          <w:rFonts w:ascii="方正楷体简体" w:eastAsia="方正楷体简体" w:hAnsi="方正楷体简体" w:hint="eastAsia"/>
        </w:rPr>
        <w:t>XDP、native</w:t>
      </w:r>
      <w:r w:rsidRPr="001825E7">
        <w:rPr>
          <w:rFonts w:ascii="方正楷体简体" w:eastAsia="方正楷体简体" w:hAnsi="方正楷体简体"/>
        </w:rPr>
        <w:t xml:space="preserve"> </w:t>
      </w:r>
      <w:r w:rsidRPr="001825E7">
        <w:rPr>
          <w:rFonts w:ascii="方正楷体简体" w:eastAsia="方正楷体简体" w:hAnsi="方正楷体简体" w:hint="eastAsia"/>
        </w:rPr>
        <w:t>XDP、generic</w:t>
      </w:r>
      <w:r w:rsidRPr="001825E7">
        <w:rPr>
          <w:rFonts w:ascii="方正楷体简体" w:eastAsia="方正楷体简体" w:hAnsi="方正楷体简体"/>
        </w:rPr>
        <w:t xml:space="preserve"> </w:t>
      </w:r>
      <w:r w:rsidRPr="001825E7">
        <w:rPr>
          <w:rFonts w:ascii="方正楷体简体" w:eastAsia="方正楷体简体" w:hAnsi="方正楷体简体" w:hint="eastAsia"/>
        </w:rPr>
        <w:t>XDP。其中offload</w:t>
      </w:r>
      <w:r w:rsidRPr="001825E7">
        <w:rPr>
          <w:rFonts w:ascii="方正楷体简体" w:eastAsia="方正楷体简体" w:hAnsi="方正楷体简体"/>
        </w:rPr>
        <w:t xml:space="preserve"> </w:t>
      </w:r>
      <w:r w:rsidRPr="001825E7">
        <w:rPr>
          <w:rFonts w:ascii="方正楷体简体" w:eastAsia="方正楷体简体" w:hAnsi="方正楷体简体" w:hint="eastAsia"/>
        </w:rPr>
        <w:t>XDP可直接挂载至可编程的智能网卡上，执行效率最高，但对硬件有一定要求。native</w:t>
      </w:r>
      <w:r w:rsidRPr="001825E7">
        <w:rPr>
          <w:rFonts w:ascii="方正楷体简体" w:eastAsia="方正楷体简体" w:hAnsi="方正楷体简体"/>
        </w:rPr>
        <w:t xml:space="preserve"> </w:t>
      </w:r>
      <w:r w:rsidRPr="001825E7">
        <w:rPr>
          <w:rFonts w:ascii="方正楷体简体" w:eastAsia="方正楷体简体" w:hAnsi="方正楷体简体" w:hint="eastAsia"/>
        </w:rPr>
        <w:t>XDP挂载到网络设备的驱动上，它是XDP最原始的模式，因为还是先于操作系统进行数据处理，它的执行性能相对也很高。对于还没有实现native或offloaded XDP的驱动，内核提供了一个generic XDP选项，这是操作系统内核提供的通用XDP兼容模式，它可以在没有硬件或驱动程序支持的主机上执行XDP程序。在这种模式下，XDP的执行是由操作系统本身来完成的，以模拟native模式执行，但性能相对较低。native</w:t>
      </w:r>
      <w:r w:rsidRPr="001825E7">
        <w:rPr>
          <w:rFonts w:ascii="方正楷体简体" w:eastAsia="方正楷体简体" w:hAnsi="方正楷体简体"/>
        </w:rPr>
        <w:t xml:space="preserve"> </w:t>
      </w:r>
      <w:r w:rsidRPr="001825E7">
        <w:rPr>
          <w:rFonts w:ascii="方正楷体简体" w:eastAsia="方正楷体简体" w:hAnsi="方正楷体简体" w:hint="eastAsia"/>
        </w:rPr>
        <w:t>XDP挂载点在poll函数之后，在内核收</w:t>
      </w:r>
      <w:proofErr w:type="gramStart"/>
      <w:r w:rsidRPr="001825E7">
        <w:rPr>
          <w:rFonts w:ascii="方正楷体简体" w:eastAsia="方正楷体简体" w:hAnsi="方正楷体简体" w:hint="eastAsia"/>
        </w:rPr>
        <w:t>包函</w:t>
      </w:r>
      <w:proofErr w:type="gramEnd"/>
      <w:r w:rsidRPr="001825E7">
        <w:rPr>
          <w:rFonts w:ascii="方正楷体简体" w:eastAsia="方正楷体简体" w:hAnsi="方正楷体简体" w:hint="eastAsia"/>
        </w:rPr>
        <w:t>数reveive_skb函数之前，而generic</w:t>
      </w:r>
      <w:r w:rsidRPr="001825E7">
        <w:rPr>
          <w:rFonts w:ascii="方正楷体简体" w:eastAsia="方正楷体简体" w:hAnsi="方正楷体简体"/>
        </w:rPr>
        <w:t xml:space="preserve"> </w:t>
      </w:r>
      <w:r w:rsidRPr="001825E7">
        <w:rPr>
          <w:rFonts w:ascii="方正楷体简体" w:eastAsia="方正楷体简体" w:hAnsi="方正楷体简体" w:hint="eastAsia"/>
        </w:rPr>
        <w:t>XDP</w:t>
      </w:r>
      <w:r w:rsidRPr="001825E7">
        <w:rPr>
          <w:rFonts w:ascii="方正楷体简体" w:eastAsia="方正楷体简体" w:hAnsi="方正楷体简体" w:hint="eastAsia"/>
        </w:rPr>
        <w:lastRenderedPageBreak/>
        <w:t>挂载点在内核收</w:t>
      </w:r>
      <w:proofErr w:type="gramStart"/>
      <w:r w:rsidRPr="001825E7">
        <w:rPr>
          <w:rFonts w:ascii="方正楷体简体" w:eastAsia="方正楷体简体" w:hAnsi="方正楷体简体" w:hint="eastAsia"/>
        </w:rPr>
        <w:t>包函</w:t>
      </w:r>
      <w:proofErr w:type="gramEnd"/>
      <w:r w:rsidRPr="001825E7">
        <w:rPr>
          <w:rFonts w:ascii="方正楷体简体" w:eastAsia="方正楷体简体" w:hAnsi="方正楷体简体" w:hint="eastAsia"/>
        </w:rPr>
        <w:t>数reveive_skb之后。</w:t>
      </w:r>
    </w:p>
    <w:p w14:paraId="7889A8ED" w14:textId="77777777" w:rsidR="00FA121D" w:rsidRPr="001825E7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1825E7">
        <w:rPr>
          <w:rFonts w:ascii="方正楷体简体" w:eastAsia="方正楷体简体" w:hAnsi="方正楷体简体" w:hint="eastAsia"/>
        </w:rPr>
        <w:t>2、TC</w:t>
      </w:r>
      <w:r w:rsidRPr="001825E7">
        <w:rPr>
          <w:rFonts w:ascii="方正楷体简体" w:eastAsia="方正楷体简体" w:hAnsi="方正楷体简体"/>
        </w:rPr>
        <w:t xml:space="preserve"> </w:t>
      </w:r>
      <w:r w:rsidRPr="001825E7">
        <w:rPr>
          <w:rFonts w:ascii="方正楷体简体" w:eastAsia="方正楷体简体" w:hAnsi="方正楷体简体" w:hint="eastAsia"/>
        </w:rPr>
        <w:t>ingress：挂载点在sch_handle_ingress函数之后。</w:t>
      </w:r>
    </w:p>
    <w:p w14:paraId="54227E10" w14:textId="77777777" w:rsidR="00FA121D" w:rsidRPr="001825E7" w:rsidRDefault="00FA121D" w:rsidP="008401B4">
      <w:pPr>
        <w:spacing w:before="163" w:after="163"/>
        <w:ind w:firstLineChars="0" w:firstLine="0"/>
        <w:jc w:val="center"/>
        <w:rPr>
          <w:rFonts w:ascii="方正楷体简体" w:eastAsia="方正楷体简体" w:hAnsi="方正楷体简体"/>
        </w:rPr>
      </w:pPr>
      <w:r w:rsidRPr="001825E7">
        <w:rPr>
          <w:rFonts w:ascii="方正楷体简体" w:eastAsia="方正楷体简体" w:hAnsi="方正楷体简体" w:hint="eastAsia"/>
          <w:noProof/>
        </w:rPr>
        <w:drawing>
          <wp:inline distT="0" distB="0" distL="0" distR="0" wp14:anchorId="77034F92" wp14:editId="41059FE4">
            <wp:extent cx="5200153" cy="3317852"/>
            <wp:effectExtent l="19050" t="19050" r="19685" b="1651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接收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0001" cy="3324135"/>
                    </a:xfrm>
                    <a:prstGeom prst="rect">
                      <a:avLst/>
                    </a:prstGeom>
                    <a:ln>
                      <a:solidFill>
                        <a:schemeClr val="accent1">
                          <a:lumMod val="20000"/>
                          <a:lumOff val="8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A4B104B" w14:textId="77777777" w:rsidR="00FA121D" w:rsidRPr="001825E7" w:rsidRDefault="00FA121D" w:rsidP="00FA121D">
      <w:pPr>
        <w:spacing w:before="163" w:after="163"/>
        <w:ind w:firstLine="480"/>
        <w:jc w:val="center"/>
        <w:rPr>
          <w:rFonts w:ascii="方正楷体简体" w:eastAsia="方正楷体简体" w:hAnsi="方正楷体简体"/>
        </w:rPr>
      </w:pPr>
      <w:r w:rsidRPr="001825E7">
        <w:rPr>
          <w:rFonts w:ascii="方正楷体简体" w:eastAsia="方正楷体简体" w:hAnsi="方正楷体简体" w:hint="eastAsia"/>
        </w:rPr>
        <w:t>图3-3-2</w:t>
      </w:r>
      <w:r w:rsidRPr="001825E7">
        <w:rPr>
          <w:rFonts w:ascii="方正楷体简体" w:eastAsia="方正楷体简体" w:hAnsi="方正楷体简体"/>
        </w:rPr>
        <w:t xml:space="preserve"> </w:t>
      </w:r>
      <w:r w:rsidRPr="001825E7">
        <w:rPr>
          <w:rFonts w:ascii="方正楷体简体" w:eastAsia="方正楷体简体" w:hAnsi="方正楷体简体" w:hint="eastAsia"/>
        </w:rPr>
        <w:t>网络包收包流程示意图</w:t>
      </w:r>
    </w:p>
    <w:p w14:paraId="3CBCD6FA" w14:textId="235EB721" w:rsidR="00FA121D" w:rsidRPr="001825E7" w:rsidRDefault="00FA121D" w:rsidP="00FA121D">
      <w:pPr>
        <w:pStyle w:val="4"/>
        <w:spacing w:before="163" w:after="163"/>
        <w:rPr>
          <w:rFonts w:ascii="方正小标宋简体" w:eastAsia="方正小标宋简体"/>
        </w:rPr>
      </w:pPr>
      <w:r w:rsidRPr="001825E7">
        <w:rPr>
          <w:rFonts w:ascii="方正小标宋简体" w:eastAsia="方正小标宋简体" w:hint="eastAsia"/>
        </w:rPr>
        <w:t>场景实践</w:t>
      </w:r>
    </w:p>
    <w:p w14:paraId="33900478" w14:textId="77777777" w:rsidR="00FA121D" w:rsidRPr="001825E7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1825E7">
        <w:rPr>
          <w:rFonts w:ascii="方正楷体简体" w:eastAsia="方正楷体简体" w:hAnsi="方正楷体简体" w:hint="eastAsia"/>
        </w:rPr>
        <w:t>浪潮云海InCloudOS基于Cilium</w:t>
      </w:r>
      <w:r w:rsidRPr="001825E7">
        <w:rPr>
          <w:rFonts w:ascii="方正楷体简体" w:eastAsia="方正楷体简体" w:hAnsi="方正楷体简体"/>
        </w:rPr>
        <w:t xml:space="preserve"> </w:t>
      </w:r>
      <w:r w:rsidRPr="001825E7">
        <w:rPr>
          <w:rFonts w:ascii="方正楷体简体" w:eastAsia="方正楷体简体" w:hAnsi="方正楷体简体" w:hint="eastAsia"/>
        </w:rPr>
        <w:t>CNI及相关框架，使用eBPF技术进行了大量的网络加速开发和实践。</w:t>
      </w:r>
    </w:p>
    <w:p w14:paraId="37084CA8" w14:textId="7C5C58BF" w:rsidR="00FA121D" w:rsidRPr="001825E7" w:rsidRDefault="00FA121D" w:rsidP="001825E7">
      <w:pPr>
        <w:pStyle w:val="af4"/>
        <w:numPr>
          <w:ilvl w:val="0"/>
          <w:numId w:val="26"/>
        </w:numPr>
        <w:spacing w:beforeLines="0" w:before="156" w:afterLines="0" w:after="156" w:line="240" w:lineRule="auto"/>
        <w:ind w:firstLineChars="0"/>
        <w:rPr>
          <w:rFonts w:ascii="方正楷体简体" w:eastAsia="方正楷体简体" w:hAnsi="方正楷体简体"/>
        </w:rPr>
      </w:pPr>
      <w:r w:rsidRPr="001825E7">
        <w:rPr>
          <w:rFonts w:ascii="方正楷体简体" w:eastAsia="方正楷体简体" w:hAnsi="方正楷体简体" w:hint="eastAsia"/>
        </w:rPr>
        <w:t>基于</w:t>
      </w:r>
      <w:r w:rsidR="00340F53">
        <w:rPr>
          <w:rFonts w:ascii="方正楷体简体" w:eastAsia="方正楷体简体" w:hAnsi="方正楷体简体" w:hint="eastAsia"/>
        </w:rPr>
        <w:t>TC</w:t>
      </w:r>
      <w:r w:rsidRPr="001825E7">
        <w:rPr>
          <w:rFonts w:ascii="方正楷体简体" w:eastAsia="方正楷体简体" w:hAnsi="方正楷体简体" w:hint="eastAsia"/>
        </w:rPr>
        <w:t xml:space="preserve"> eBPF加速同节点Pod通信</w:t>
      </w:r>
    </w:p>
    <w:p w14:paraId="5471936F" w14:textId="77777777" w:rsidR="00FA121D" w:rsidRPr="001825E7" w:rsidRDefault="00FA121D" w:rsidP="001825E7">
      <w:pPr>
        <w:pStyle w:val="af4"/>
        <w:numPr>
          <w:ilvl w:val="0"/>
          <w:numId w:val="26"/>
        </w:numPr>
        <w:spacing w:beforeLines="0" w:before="156" w:afterLines="0" w:after="156" w:line="240" w:lineRule="auto"/>
        <w:ind w:firstLineChars="0"/>
        <w:rPr>
          <w:rFonts w:ascii="方正楷体简体" w:eastAsia="方正楷体简体" w:hAnsi="方正楷体简体"/>
        </w:rPr>
      </w:pPr>
      <w:r w:rsidRPr="001825E7">
        <w:rPr>
          <w:rFonts w:ascii="方正楷体简体" w:eastAsia="方正楷体简体" w:hAnsi="方正楷体简体" w:hint="eastAsia"/>
        </w:rPr>
        <w:t>基于sockops/sockmap加速同节点Pod通信</w:t>
      </w:r>
    </w:p>
    <w:p w14:paraId="2431F154" w14:textId="1D55D00F" w:rsidR="00FA121D" w:rsidRPr="001825E7" w:rsidRDefault="00FA121D" w:rsidP="001825E7">
      <w:pPr>
        <w:pStyle w:val="af4"/>
        <w:numPr>
          <w:ilvl w:val="0"/>
          <w:numId w:val="26"/>
        </w:numPr>
        <w:spacing w:beforeLines="0" w:before="156" w:afterLines="0" w:after="156" w:line="240" w:lineRule="auto"/>
        <w:ind w:firstLineChars="0"/>
        <w:rPr>
          <w:rFonts w:ascii="方正楷体简体" w:eastAsia="方正楷体简体" w:hAnsi="方正楷体简体"/>
        </w:rPr>
      </w:pPr>
      <w:r w:rsidRPr="001825E7">
        <w:rPr>
          <w:rFonts w:ascii="方正楷体简体" w:eastAsia="方正楷体简体" w:hAnsi="方正楷体简体" w:hint="eastAsia"/>
        </w:rPr>
        <w:t>基于</w:t>
      </w:r>
      <w:r w:rsidR="00340F53">
        <w:rPr>
          <w:rFonts w:ascii="方正楷体简体" w:eastAsia="方正楷体简体" w:hAnsi="方正楷体简体" w:hint="eastAsia"/>
        </w:rPr>
        <w:t>TC</w:t>
      </w:r>
      <w:r w:rsidRPr="001825E7">
        <w:rPr>
          <w:rFonts w:ascii="方正楷体简体" w:eastAsia="方正楷体简体" w:hAnsi="方正楷体简体" w:hint="eastAsia"/>
        </w:rPr>
        <w:t xml:space="preserve"> eBPF加速跨节点Pod通信</w:t>
      </w:r>
    </w:p>
    <w:p w14:paraId="2B03DB7D" w14:textId="77777777" w:rsidR="00FA121D" w:rsidRPr="001825E7" w:rsidRDefault="00FA121D" w:rsidP="001825E7">
      <w:pPr>
        <w:pStyle w:val="af4"/>
        <w:numPr>
          <w:ilvl w:val="0"/>
          <w:numId w:val="26"/>
        </w:numPr>
        <w:spacing w:beforeLines="0" w:before="156" w:afterLines="0" w:after="156" w:line="240" w:lineRule="auto"/>
        <w:ind w:firstLineChars="0"/>
        <w:rPr>
          <w:rFonts w:ascii="方正楷体简体" w:eastAsia="方正楷体简体" w:hAnsi="方正楷体简体"/>
        </w:rPr>
      </w:pPr>
      <w:r w:rsidRPr="001825E7">
        <w:rPr>
          <w:rFonts w:ascii="方正楷体简体" w:eastAsia="方正楷体简体" w:hAnsi="方正楷体简体" w:hint="eastAsia"/>
        </w:rPr>
        <w:t>基于Socket拦截加速东西向clusterIP访问</w:t>
      </w:r>
    </w:p>
    <w:p w14:paraId="4E08182F" w14:textId="322795B8" w:rsidR="00FA121D" w:rsidRPr="001825E7" w:rsidRDefault="00FA121D" w:rsidP="001825E7">
      <w:pPr>
        <w:pStyle w:val="af4"/>
        <w:numPr>
          <w:ilvl w:val="0"/>
          <w:numId w:val="26"/>
        </w:numPr>
        <w:spacing w:beforeLines="0" w:before="156" w:afterLines="0" w:after="156" w:line="240" w:lineRule="auto"/>
        <w:ind w:firstLineChars="0"/>
        <w:rPr>
          <w:rFonts w:ascii="方正楷体简体" w:eastAsia="方正楷体简体" w:hAnsi="方正楷体简体"/>
        </w:rPr>
      </w:pPr>
      <w:r w:rsidRPr="001825E7">
        <w:rPr>
          <w:rFonts w:ascii="方正楷体简体" w:eastAsia="方正楷体简体" w:hAnsi="方正楷体简体" w:hint="eastAsia"/>
        </w:rPr>
        <w:lastRenderedPageBreak/>
        <w:t>基于XDP加速南北向本地NodePort访问</w:t>
      </w:r>
    </w:p>
    <w:p w14:paraId="2794B1BF" w14:textId="33A7733C" w:rsidR="00FA121D" w:rsidRPr="001825E7" w:rsidRDefault="00FA121D" w:rsidP="001825E7">
      <w:pPr>
        <w:pStyle w:val="af4"/>
        <w:numPr>
          <w:ilvl w:val="0"/>
          <w:numId w:val="26"/>
        </w:numPr>
        <w:spacing w:beforeLines="0" w:before="156" w:afterLines="0" w:after="156" w:line="240" w:lineRule="auto"/>
        <w:ind w:firstLineChars="0"/>
        <w:rPr>
          <w:rFonts w:ascii="方正楷体简体" w:eastAsia="方正楷体简体" w:hAnsi="方正楷体简体"/>
        </w:rPr>
      </w:pPr>
      <w:r w:rsidRPr="001825E7">
        <w:rPr>
          <w:rFonts w:ascii="方正楷体简体" w:eastAsia="方正楷体简体" w:hAnsi="方正楷体简体" w:hint="eastAsia"/>
        </w:rPr>
        <w:t>基于DSR加速南北向远端NodePort访问</w:t>
      </w:r>
    </w:p>
    <w:p w14:paraId="0E73AABB" w14:textId="3E576348" w:rsidR="00FA121D" w:rsidRPr="001825E7" w:rsidRDefault="00FA121D" w:rsidP="001825E7">
      <w:pPr>
        <w:pStyle w:val="af4"/>
        <w:numPr>
          <w:ilvl w:val="0"/>
          <w:numId w:val="26"/>
        </w:numPr>
        <w:spacing w:beforeLines="0" w:before="156" w:afterLines="0" w:after="156" w:line="240" w:lineRule="auto"/>
        <w:ind w:firstLineChars="0"/>
        <w:rPr>
          <w:rFonts w:ascii="方正楷体简体" w:eastAsia="方正楷体简体" w:hAnsi="方正楷体简体"/>
        </w:rPr>
      </w:pPr>
      <w:r w:rsidRPr="001825E7">
        <w:rPr>
          <w:rFonts w:ascii="方正楷体简体" w:eastAsia="方正楷体简体" w:hAnsi="方正楷体简体" w:hint="eastAsia"/>
        </w:rPr>
        <w:t>基于</w:t>
      </w:r>
      <w:r w:rsidR="00340F53">
        <w:rPr>
          <w:rFonts w:ascii="方正楷体简体" w:eastAsia="方正楷体简体" w:hAnsi="方正楷体简体" w:hint="eastAsia"/>
        </w:rPr>
        <w:t>TC</w:t>
      </w:r>
      <w:r w:rsidRPr="001825E7">
        <w:rPr>
          <w:rFonts w:ascii="方正楷体简体" w:eastAsia="方正楷体简体" w:hAnsi="方正楷体简体" w:hint="eastAsia"/>
        </w:rPr>
        <w:t xml:space="preserve"> eBPF针对指定端口定向到指定网卡的流量加速转发，应用于Pod</w:t>
      </w:r>
      <w:r w:rsidRPr="001825E7">
        <w:rPr>
          <w:rFonts w:ascii="方正楷体简体" w:eastAsia="方正楷体简体" w:hAnsi="方正楷体简体"/>
        </w:rPr>
        <w:t xml:space="preserve"> </w:t>
      </w:r>
      <w:r w:rsidRPr="001825E7">
        <w:rPr>
          <w:rFonts w:ascii="方正楷体简体" w:eastAsia="方正楷体简体" w:hAnsi="方正楷体简体" w:hint="eastAsia"/>
        </w:rPr>
        <w:t>DNS请求/虚拟机间请求等场景</w:t>
      </w:r>
    </w:p>
    <w:p w14:paraId="06698035" w14:textId="48E2C65E" w:rsidR="00FA121D" w:rsidRPr="00B80A17" w:rsidRDefault="0068582A" w:rsidP="00CD7CB3">
      <w:pPr>
        <w:pStyle w:val="5"/>
        <w:numPr>
          <w:ilvl w:val="0"/>
          <w:numId w:val="0"/>
        </w:numPr>
        <w:ind w:left="1008" w:hanging="1008"/>
        <w:rPr>
          <w:rFonts w:ascii="方正小标宋简体" w:eastAsia="方正小标宋简体"/>
        </w:rPr>
      </w:pPr>
      <w:r w:rsidRPr="00B80A17">
        <w:rPr>
          <w:rFonts w:ascii="方正小标宋简体" w:eastAsia="方正小标宋简体" w:hint="eastAsia"/>
        </w:rPr>
        <w:t>3</w:t>
      </w:r>
      <w:r w:rsidR="002826CE" w:rsidRPr="00B80A17">
        <w:rPr>
          <w:rFonts w:ascii="方正小标宋简体" w:eastAsia="方正小标宋简体" w:hint="eastAsia"/>
        </w:rPr>
        <w:t xml:space="preserve">.3.2.2.1 </w:t>
      </w:r>
      <w:r w:rsidR="00FA121D" w:rsidRPr="00B80A17">
        <w:rPr>
          <w:rFonts w:ascii="方正小标宋简体" w:eastAsia="方正小标宋简体" w:hint="eastAsia"/>
        </w:rPr>
        <w:t>基于</w:t>
      </w:r>
      <w:r w:rsidR="00340F53">
        <w:rPr>
          <w:rFonts w:ascii="方正小标宋简体" w:eastAsia="方正小标宋简体" w:hint="eastAsia"/>
        </w:rPr>
        <w:t>TC</w:t>
      </w:r>
      <w:r w:rsidR="00FA121D" w:rsidRPr="00B80A17">
        <w:rPr>
          <w:rFonts w:ascii="方正小标宋简体" w:eastAsia="方正小标宋简体" w:hint="eastAsia"/>
        </w:rPr>
        <w:t xml:space="preserve"> eBPF加速同节点Pod通信</w:t>
      </w:r>
    </w:p>
    <w:p w14:paraId="1868348B" w14:textId="549F5854" w:rsidR="00FA121D" w:rsidRPr="00B80A17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B80A17">
        <w:rPr>
          <w:rFonts w:ascii="方正楷体简体" w:eastAsia="方正楷体简体" w:hAnsi="方正楷体简体" w:hint="eastAsia"/>
        </w:rPr>
        <w:t>基于</w:t>
      </w:r>
      <w:r w:rsidR="002B2C0D">
        <w:rPr>
          <w:rFonts w:ascii="方正楷体简体" w:eastAsia="方正楷体简体" w:hAnsi="方正楷体简体" w:hint="eastAsia"/>
        </w:rPr>
        <w:t>eBPF</w:t>
      </w:r>
      <w:r w:rsidRPr="00B80A17">
        <w:rPr>
          <w:rFonts w:ascii="方正楷体简体" w:eastAsia="方正楷体简体" w:hAnsi="方正楷体简体" w:hint="eastAsia"/>
        </w:rPr>
        <w:t>技术，可以在数据包从请求发起方Pod进入host网络协议</w:t>
      </w:r>
      <w:proofErr w:type="gramStart"/>
      <w:r w:rsidRPr="00B80A17">
        <w:rPr>
          <w:rFonts w:ascii="方正楷体简体" w:eastAsia="方正楷体简体" w:hAnsi="方正楷体简体" w:hint="eastAsia"/>
        </w:rPr>
        <w:t>栈</w:t>
      </w:r>
      <w:proofErr w:type="gramEnd"/>
      <w:r w:rsidRPr="00B80A17">
        <w:rPr>
          <w:rFonts w:ascii="方正楷体简体" w:eastAsia="方正楷体简体" w:hAnsi="方正楷体简体" w:hint="eastAsia"/>
        </w:rPr>
        <w:t>前，在</w:t>
      </w:r>
      <w:r w:rsidR="00340F53">
        <w:rPr>
          <w:rFonts w:ascii="方正楷体简体" w:eastAsia="方正楷体简体" w:hAnsi="方正楷体简体" w:hint="eastAsia"/>
        </w:rPr>
        <w:t>TC</w:t>
      </w:r>
      <w:r w:rsidRPr="00B80A17">
        <w:rPr>
          <w:rFonts w:ascii="方正楷体简体" w:eastAsia="方正楷体简体" w:hAnsi="方正楷体简体" w:hint="eastAsia"/>
        </w:rPr>
        <w:t xml:space="preserve"> ingress处拦截处理并直接转发到服务方Pod的网卡入口，无需流经host网络协议</w:t>
      </w:r>
      <w:proofErr w:type="gramStart"/>
      <w:r w:rsidRPr="00B80A17">
        <w:rPr>
          <w:rFonts w:ascii="方正楷体简体" w:eastAsia="方正楷体简体" w:hAnsi="方正楷体简体" w:hint="eastAsia"/>
        </w:rPr>
        <w:t>栈</w:t>
      </w:r>
      <w:proofErr w:type="gramEnd"/>
      <w:r w:rsidRPr="00B80A17">
        <w:rPr>
          <w:rFonts w:ascii="方正楷体简体" w:eastAsia="方正楷体简体" w:hAnsi="方正楷体简体" w:hint="eastAsia"/>
        </w:rPr>
        <w:t>，从而提升网络性能。</w:t>
      </w:r>
      <w:r w:rsidR="009F5A79" w:rsidRPr="009F5A79">
        <w:rPr>
          <w:rFonts w:ascii="方正楷体简体" w:eastAsia="方正楷体简体" w:hAnsi="方正楷体简体" w:hint="eastAsia"/>
        </w:rPr>
        <w:t>相对于Calico等传统CNI，TCP Throughput（1 stream）提升</w:t>
      </w:r>
      <w:r w:rsidR="009F5A79" w:rsidRPr="009F5A79">
        <w:rPr>
          <w:rFonts w:ascii="方正楷体简体" w:eastAsia="方正楷体简体" w:hAnsi="方正楷体简体"/>
        </w:rPr>
        <w:t>21.41%</w:t>
      </w:r>
      <w:r w:rsidR="009F5A79" w:rsidRPr="009F5A79">
        <w:rPr>
          <w:rFonts w:ascii="方正楷体简体" w:eastAsia="方正楷体简体" w:hAnsi="方正楷体简体" w:hint="eastAsia"/>
        </w:rPr>
        <w:t>，TCP-RR（1 process）提升</w:t>
      </w:r>
      <w:r w:rsidR="009F5A79" w:rsidRPr="009F5A79">
        <w:rPr>
          <w:rFonts w:ascii="方正楷体简体" w:eastAsia="方正楷体简体" w:hAnsi="方正楷体简体"/>
        </w:rPr>
        <w:t>28.59%</w:t>
      </w:r>
      <w:r w:rsidR="009F5A79" w:rsidRPr="009F5A79">
        <w:rPr>
          <w:rFonts w:ascii="方正楷体简体" w:eastAsia="方正楷体简体" w:hAnsi="方正楷体简体" w:hint="eastAsia"/>
        </w:rPr>
        <w:t>，TCP_CRR（1 process）提升</w:t>
      </w:r>
      <w:r w:rsidR="009F5A79" w:rsidRPr="009F5A79">
        <w:rPr>
          <w:rFonts w:ascii="方正楷体简体" w:eastAsia="方正楷体简体" w:hAnsi="方正楷体简体"/>
        </w:rPr>
        <w:t>40.17%</w:t>
      </w:r>
      <w:r w:rsidR="009F5A79" w:rsidRPr="009F5A79">
        <w:rPr>
          <w:rFonts w:ascii="方正楷体简体" w:eastAsia="方正楷体简体" w:hAnsi="方正楷体简体" w:hint="eastAsia"/>
        </w:rPr>
        <w:t>，</w:t>
      </w:r>
      <w:r w:rsidRPr="00B80A17">
        <w:rPr>
          <w:rFonts w:ascii="方正楷体简体" w:eastAsia="方正楷体简体" w:hAnsi="方正楷体简体" w:hint="eastAsia"/>
        </w:rPr>
        <w:t>如下图所示：</w:t>
      </w:r>
    </w:p>
    <w:p w14:paraId="70B47051" w14:textId="77777777" w:rsidR="00FA121D" w:rsidRPr="00B80A17" w:rsidRDefault="00FA121D" w:rsidP="008401B4">
      <w:pPr>
        <w:spacing w:before="163" w:after="163"/>
        <w:ind w:firstLineChars="0" w:firstLine="0"/>
        <w:jc w:val="center"/>
        <w:rPr>
          <w:rFonts w:ascii="方正楷体简体" w:eastAsia="方正楷体简体" w:hAnsi="方正楷体简体"/>
        </w:rPr>
      </w:pPr>
      <w:r w:rsidRPr="00B80A17">
        <w:rPr>
          <w:rFonts w:ascii="方正楷体简体" w:eastAsia="方正楷体简体" w:hAnsi="方正楷体简体"/>
          <w:noProof/>
        </w:rPr>
        <w:drawing>
          <wp:inline distT="0" distB="0" distL="0" distR="0" wp14:anchorId="757EBE03" wp14:editId="1A4C7493">
            <wp:extent cx="4898132" cy="2024475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904507" cy="202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5B9A1" w14:textId="1ACAF23F" w:rsidR="00FA121D" w:rsidRPr="00B80A17" w:rsidRDefault="00FA121D" w:rsidP="00FA121D">
      <w:pPr>
        <w:spacing w:before="163" w:after="163"/>
        <w:ind w:firstLine="480"/>
        <w:jc w:val="center"/>
        <w:rPr>
          <w:rFonts w:ascii="方正楷体简体" w:eastAsia="方正楷体简体" w:hAnsi="方正楷体简体"/>
        </w:rPr>
      </w:pPr>
      <w:r w:rsidRPr="00B80A17">
        <w:rPr>
          <w:rFonts w:ascii="方正楷体简体" w:eastAsia="方正楷体简体" w:hAnsi="方正楷体简体" w:hint="eastAsia"/>
        </w:rPr>
        <w:t>图3-3-3</w:t>
      </w:r>
      <w:r w:rsidRPr="00B80A17">
        <w:rPr>
          <w:rFonts w:ascii="方正楷体简体" w:eastAsia="方正楷体简体" w:hAnsi="方正楷体简体"/>
        </w:rPr>
        <w:t xml:space="preserve"> </w:t>
      </w:r>
      <w:r w:rsidRPr="00B80A17">
        <w:rPr>
          <w:rFonts w:ascii="方正楷体简体" w:eastAsia="方正楷体简体" w:hAnsi="方正楷体简体" w:hint="eastAsia"/>
        </w:rPr>
        <w:t>基于</w:t>
      </w:r>
      <w:r w:rsidR="00340F53">
        <w:rPr>
          <w:rFonts w:ascii="方正楷体简体" w:eastAsia="方正楷体简体" w:hAnsi="方正楷体简体" w:hint="eastAsia"/>
        </w:rPr>
        <w:t>TC</w:t>
      </w:r>
      <w:r w:rsidRPr="00B80A17">
        <w:rPr>
          <w:rFonts w:ascii="方正楷体简体" w:eastAsia="方正楷体简体" w:hAnsi="方正楷体简体" w:hint="eastAsia"/>
        </w:rPr>
        <w:t xml:space="preserve"> eBPF加速同节点Pod通信的效果展示图</w:t>
      </w:r>
    </w:p>
    <w:p w14:paraId="6EEF2609" w14:textId="6CE1DB41" w:rsidR="00FA121D" w:rsidRPr="00B80A17" w:rsidRDefault="0068582A" w:rsidP="00CD7CB3">
      <w:pPr>
        <w:pStyle w:val="5"/>
        <w:numPr>
          <w:ilvl w:val="0"/>
          <w:numId w:val="0"/>
        </w:numPr>
        <w:ind w:left="1008" w:hanging="1008"/>
        <w:rPr>
          <w:rFonts w:ascii="方正小标宋简体" w:eastAsia="方正小标宋简体"/>
        </w:rPr>
      </w:pPr>
      <w:r w:rsidRPr="00B80A17">
        <w:rPr>
          <w:rFonts w:ascii="方正小标宋简体" w:eastAsia="方正小标宋简体" w:hint="eastAsia"/>
        </w:rPr>
        <w:t>3</w:t>
      </w:r>
      <w:r w:rsidR="002826CE" w:rsidRPr="00B80A17">
        <w:rPr>
          <w:rFonts w:ascii="方正小标宋简体" w:eastAsia="方正小标宋简体" w:hint="eastAsia"/>
        </w:rPr>
        <w:t xml:space="preserve">.3.2.2.2 </w:t>
      </w:r>
      <w:r w:rsidR="00FA121D" w:rsidRPr="00B80A17">
        <w:rPr>
          <w:rFonts w:ascii="方正小标宋简体" w:eastAsia="方正小标宋简体" w:hint="eastAsia"/>
        </w:rPr>
        <w:t>基于sockops/sockmap加速同节点Pod通信</w:t>
      </w:r>
    </w:p>
    <w:p w14:paraId="67930B39" w14:textId="65C920D1" w:rsidR="00FA121D" w:rsidRPr="00B80A17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B80A17">
        <w:rPr>
          <w:rFonts w:ascii="方正楷体简体" w:eastAsia="方正楷体简体" w:hAnsi="方正楷体简体" w:hint="eastAsia"/>
        </w:rPr>
        <w:t>基于</w:t>
      </w:r>
      <w:r w:rsidR="002B2C0D">
        <w:rPr>
          <w:rFonts w:ascii="方正楷体简体" w:eastAsia="方正楷体简体" w:hAnsi="方正楷体简体" w:hint="eastAsia"/>
        </w:rPr>
        <w:t>eBPF</w:t>
      </w:r>
      <w:r w:rsidRPr="00B80A17">
        <w:rPr>
          <w:rFonts w:ascii="方正楷体简体" w:eastAsia="方正楷体简体" w:hAnsi="方正楷体简体" w:hint="eastAsia"/>
        </w:rPr>
        <w:t>技术可以监听所有的tcp socket事件并存储到map中。在Pod请求过</w:t>
      </w:r>
      <w:r w:rsidRPr="00B80A17">
        <w:rPr>
          <w:rFonts w:ascii="方正楷体简体" w:eastAsia="方正楷体简体" w:hAnsi="方正楷体简体" w:hint="eastAsia"/>
        </w:rPr>
        <w:lastRenderedPageBreak/>
        <w:t>程中，在</w:t>
      </w:r>
      <w:r w:rsidR="002B2C0D">
        <w:rPr>
          <w:rFonts w:ascii="方正楷体简体" w:eastAsia="方正楷体简体" w:hAnsi="方正楷体简体" w:hint="eastAsia"/>
        </w:rPr>
        <w:t>eBPF</w:t>
      </w:r>
      <w:r w:rsidRPr="00B80A17">
        <w:rPr>
          <w:rFonts w:ascii="方正楷体简体" w:eastAsia="方正楷体简体" w:hAnsi="方正楷体简体" w:hint="eastAsia"/>
        </w:rPr>
        <w:t>挂载</w:t>
      </w:r>
      <w:proofErr w:type="gramStart"/>
      <w:r w:rsidRPr="00B80A17">
        <w:rPr>
          <w:rFonts w:ascii="方正楷体简体" w:eastAsia="方正楷体简体" w:hAnsi="方正楷体简体" w:hint="eastAsia"/>
        </w:rPr>
        <w:t>点针对</w:t>
      </w:r>
      <w:proofErr w:type="gramEnd"/>
      <w:r w:rsidRPr="00B80A17">
        <w:rPr>
          <w:rFonts w:ascii="方正楷体简体" w:eastAsia="方正楷体简体" w:hAnsi="方正楷体简体" w:hint="eastAsia"/>
        </w:rPr>
        <w:t>所有sendmsg系统调用，从map里查找socket对端，并调用相关eBPF函数直接将数据发送到对端的socket queue，从而绕过P</w:t>
      </w:r>
      <w:r w:rsidRPr="00B80A17">
        <w:rPr>
          <w:rFonts w:ascii="方正楷体简体" w:eastAsia="方正楷体简体" w:hAnsi="方正楷体简体"/>
        </w:rPr>
        <w:t>od</w:t>
      </w:r>
      <w:r w:rsidRPr="00B80A17">
        <w:rPr>
          <w:rFonts w:ascii="方正楷体简体" w:eastAsia="方正楷体简体" w:hAnsi="方正楷体简体" w:hint="eastAsia"/>
        </w:rPr>
        <w:t>所在网络命名空间的</w:t>
      </w:r>
      <w:r w:rsidRPr="00B80A17">
        <w:rPr>
          <w:rFonts w:ascii="方正楷体简体" w:eastAsia="方正楷体简体" w:hAnsi="方正楷体简体"/>
        </w:rPr>
        <w:t>netfilter</w:t>
      </w:r>
      <w:r w:rsidRPr="00B80A17">
        <w:rPr>
          <w:rFonts w:ascii="方正楷体简体" w:eastAsia="方正楷体简体" w:hAnsi="方正楷体简体" w:hint="eastAsia"/>
        </w:rPr>
        <w:t>模块及全部</w:t>
      </w:r>
      <w:r w:rsidRPr="00B80A17">
        <w:rPr>
          <w:rFonts w:ascii="方正楷体简体" w:eastAsia="方正楷体简体" w:hAnsi="方正楷体简体"/>
        </w:rPr>
        <w:t>host</w:t>
      </w:r>
      <w:r w:rsidRPr="00B80A17">
        <w:rPr>
          <w:rFonts w:ascii="方正楷体简体" w:eastAsia="方正楷体简体" w:hAnsi="方正楷体简体" w:hint="eastAsia"/>
        </w:rPr>
        <w:t>网络模块，实现了更高性能的同节点间</w:t>
      </w:r>
      <w:r w:rsidRPr="00B80A17">
        <w:rPr>
          <w:rFonts w:ascii="方正楷体简体" w:eastAsia="方正楷体简体" w:hAnsi="方正楷体简体"/>
        </w:rPr>
        <w:t>Pod</w:t>
      </w:r>
      <w:r w:rsidRPr="00B80A17">
        <w:rPr>
          <w:rFonts w:ascii="方正楷体简体" w:eastAsia="方正楷体简体" w:hAnsi="方正楷体简体" w:hint="eastAsia"/>
        </w:rPr>
        <w:t>通信。相对于Calico，</w:t>
      </w:r>
      <w:r w:rsidR="00B30B8B" w:rsidRPr="00B30B8B">
        <w:rPr>
          <w:rFonts w:ascii="方正楷体简体" w:eastAsia="方正楷体简体" w:hAnsi="方正楷体简体" w:hint="eastAsia"/>
        </w:rPr>
        <w:t>TCP Throughput（1 stream）提升94.42%，TCP-RR（1 process）提升200.82%，TCP_CRR（1 process）提升35.04%</w:t>
      </w:r>
      <w:r w:rsidRPr="00B80A17">
        <w:rPr>
          <w:rFonts w:ascii="方正楷体简体" w:eastAsia="方正楷体简体" w:hAnsi="方正楷体简体" w:hint="eastAsia"/>
        </w:rPr>
        <w:t>，如下图所示：</w:t>
      </w:r>
    </w:p>
    <w:p w14:paraId="0F226F8A" w14:textId="77777777" w:rsidR="00FA121D" w:rsidRPr="00B80A17" w:rsidRDefault="00FA121D" w:rsidP="008401B4">
      <w:pPr>
        <w:spacing w:before="163" w:after="163"/>
        <w:ind w:firstLineChars="0" w:firstLine="0"/>
        <w:jc w:val="center"/>
        <w:rPr>
          <w:rFonts w:ascii="方正楷体简体" w:eastAsia="方正楷体简体" w:hAnsi="方正楷体简体"/>
        </w:rPr>
      </w:pPr>
      <w:r w:rsidRPr="00B80A17">
        <w:rPr>
          <w:rFonts w:ascii="方正楷体简体" w:eastAsia="方正楷体简体" w:hAnsi="方正楷体简体"/>
          <w:noProof/>
        </w:rPr>
        <w:drawing>
          <wp:inline distT="0" distB="0" distL="0" distR="0" wp14:anchorId="0220EC12" wp14:editId="440D18A6">
            <wp:extent cx="4932856" cy="1474631"/>
            <wp:effectExtent l="0" t="0" r="127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946389" cy="1478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DAED7" w14:textId="77777777" w:rsidR="00FA121D" w:rsidRPr="00B80A17" w:rsidRDefault="00FA121D" w:rsidP="00FA121D">
      <w:pPr>
        <w:spacing w:before="163" w:after="163"/>
        <w:ind w:firstLine="480"/>
        <w:jc w:val="center"/>
        <w:rPr>
          <w:rFonts w:ascii="方正楷体简体" w:eastAsia="方正楷体简体" w:hAnsi="方正楷体简体"/>
        </w:rPr>
      </w:pPr>
      <w:r w:rsidRPr="00B80A17">
        <w:rPr>
          <w:rFonts w:ascii="方正楷体简体" w:eastAsia="方正楷体简体" w:hAnsi="方正楷体简体" w:hint="eastAsia"/>
        </w:rPr>
        <w:t>图3-3-4</w:t>
      </w:r>
      <w:r w:rsidRPr="00B80A17">
        <w:rPr>
          <w:rFonts w:ascii="方正楷体简体" w:eastAsia="方正楷体简体" w:hAnsi="方正楷体简体"/>
        </w:rPr>
        <w:t xml:space="preserve"> </w:t>
      </w:r>
      <w:r w:rsidRPr="00B80A17">
        <w:rPr>
          <w:rFonts w:ascii="方正楷体简体" w:eastAsia="方正楷体简体" w:hAnsi="方正楷体简体" w:hint="eastAsia"/>
        </w:rPr>
        <w:t>基于sockops/sockmap加速同节点Pod通信的效果展示图</w:t>
      </w:r>
    </w:p>
    <w:p w14:paraId="08C9404E" w14:textId="4BB207AA" w:rsidR="00FA121D" w:rsidRPr="00B80A17" w:rsidRDefault="0068582A" w:rsidP="00CD7CB3">
      <w:pPr>
        <w:pStyle w:val="5"/>
        <w:numPr>
          <w:ilvl w:val="0"/>
          <w:numId w:val="0"/>
        </w:numPr>
        <w:ind w:left="1008" w:hanging="1008"/>
        <w:rPr>
          <w:rFonts w:ascii="方正小标宋简体" w:eastAsia="方正小标宋简体"/>
        </w:rPr>
      </w:pPr>
      <w:r w:rsidRPr="00B80A17">
        <w:rPr>
          <w:rFonts w:ascii="方正小标宋简体" w:eastAsia="方正小标宋简体" w:hint="eastAsia"/>
        </w:rPr>
        <w:t>3</w:t>
      </w:r>
      <w:r w:rsidR="002826CE" w:rsidRPr="00B80A17">
        <w:rPr>
          <w:rFonts w:ascii="方正小标宋简体" w:eastAsia="方正小标宋简体" w:hint="eastAsia"/>
        </w:rPr>
        <w:t xml:space="preserve">.3.2.2.3 </w:t>
      </w:r>
      <w:r w:rsidR="00FA121D" w:rsidRPr="00B80A17">
        <w:rPr>
          <w:rFonts w:ascii="方正小标宋简体" w:eastAsia="方正小标宋简体" w:hint="eastAsia"/>
        </w:rPr>
        <w:t>基于</w:t>
      </w:r>
      <w:r w:rsidR="00483E90">
        <w:rPr>
          <w:rFonts w:ascii="方正小标宋简体" w:eastAsia="方正小标宋简体"/>
        </w:rPr>
        <w:t>TC</w:t>
      </w:r>
      <w:r w:rsidR="00FA121D" w:rsidRPr="00B80A17">
        <w:rPr>
          <w:rFonts w:ascii="方正小标宋简体" w:eastAsia="方正小标宋简体" w:hint="eastAsia"/>
        </w:rPr>
        <w:t xml:space="preserve"> eBPF加速跨节点Pod通信</w:t>
      </w:r>
    </w:p>
    <w:p w14:paraId="2BB4ADC7" w14:textId="36CD830C" w:rsidR="00FA121D" w:rsidRPr="00B80A17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B80A17">
        <w:rPr>
          <w:rFonts w:ascii="方正楷体简体" w:eastAsia="方正楷体简体" w:hAnsi="方正楷体简体" w:hint="eastAsia"/>
        </w:rPr>
        <w:t>基于</w:t>
      </w:r>
      <w:r w:rsidR="002B2C0D">
        <w:rPr>
          <w:rFonts w:ascii="方正楷体简体" w:eastAsia="方正楷体简体" w:hAnsi="方正楷体简体" w:hint="eastAsia"/>
        </w:rPr>
        <w:t>eBPF</w:t>
      </w:r>
      <w:r w:rsidRPr="00B80A17">
        <w:rPr>
          <w:rFonts w:ascii="方正楷体简体" w:eastAsia="方正楷体简体" w:hAnsi="方正楷体简体" w:hint="eastAsia"/>
        </w:rPr>
        <w:t>，针对发包流程，当数据包流出Pod进入host网络协议</w:t>
      </w:r>
      <w:proofErr w:type="gramStart"/>
      <w:r w:rsidRPr="00B80A17">
        <w:rPr>
          <w:rFonts w:ascii="方正楷体简体" w:eastAsia="方正楷体简体" w:hAnsi="方正楷体简体" w:hint="eastAsia"/>
        </w:rPr>
        <w:t>栈</w:t>
      </w:r>
      <w:proofErr w:type="gramEnd"/>
      <w:r w:rsidRPr="00B80A17">
        <w:rPr>
          <w:rFonts w:ascii="方正楷体简体" w:eastAsia="方正楷体简体" w:hAnsi="方正楷体简体" w:hint="eastAsia"/>
        </w:rPr>
        <w:t>时，在</w:t>
      </w:r>
      <w:r w:rsidR="00281CE7">
        <w:rPr>
          <w:rFonts w:ascii="方正楷体简体" w:eastAsia="方正楷体简体" w:hAnsi="方正楷体简体" w:hint="eastAsia"/>
        </w:rPr>
        <w:t xml:space="preserve">TC </w:t>
      </w:r>
      <w:r w:rsidRPr="00B80A17">
        <w:rPr>
          <w:rFonts w:ascii="方正楷体简体" w:eastAsia="方正楷体简体" w:hAnsi="方正楷体简体" w:hint="eastAsia"/>
        </w:rPr>
        <w:t>ingress处拦截处理并直接转发到物理网卡发出；针对收包流程，当数据包由物理网卡接收进入主机协议</w:t>
      </w:r>
      <w:proofErr w:type="gramStart"/>
      <w:r w:rsidRPr="00B80A17">
        <w:rPr>
          <w:rFonts w:ascii="方正楷体简体" w:eastAsia="方正楷体简体" w:hAnsi="方正楷体简体" w:hint="eastAsia"/>
        </w:rPr>
        <w:t>栈</w:t>
      </w:r>
      <w:proofErr w:type="gramEnd"/>
      <w:r w:rsidRPr="00B80A17">
        <w:rPr>
          <w:rFonts w:ascii="方正楷体简体" w:eastAsia="方正楷体简体" w:hAnsi="方正楷体简体" w:hint="eastAsia"/>
        </w:rPr>
        <w:t>时，在</w:t>
      </w:r>
      <w:r w:rsidR="00281CE7">
        <w:rPr>
          <w:rFonts w:ascii="方正楷体简体" w:eastAsia="方正楷体简体" w:hAnsi="方正楷体简体" w:hint="eastAsia"/>
        </w:rPr>
        <w:t xml:space="preserve">TC </w:t>
      </w:r>
      <w:r w:rsidRPr="00B80A17">
        <w:rPr>
          <w:rFonts w:ascii="方正楷体简体" w:eastAsia="方正楷体简体" w:hAnsi="方正楷体简体" w:hint="eastAsia"/>
        </w:rPr>
        <w:t>ingress处拦截处理并直接转发到相应pod。与传统CNI（比如Calico）相比，此方案绕过了发起方、接收方</w:t>
      </w:r>
      <w:r w:rsidRPr="00B80A17">
        <w:rPr>
          <w:rFonts w:ascii="方正楷体简体" w:eastAsia="方正楷体简体" w:hAnsi="方正楷体简体"/>
        </w:rPr>
        <w:t>host</w:t>
      </w:r>
      <w:r w:rsidRPr="00B80A17">
        <w:rPr>
          <w:rFonts w:ascii="方正楷体简体" w:eastAsia="方正楷体简体" w:hAnsi="方正楷体简体" w:hint="eastAsia"/>
        </w:rPr>
        <w:t>网络协议</w:t>
      </w:r>
      <w:proofErr w:type="gramStart"/>
      <w:r w:rsidRPr="00B80A17">
        <w:rPr>
          <w:rFonts w:ascii="方正楷体简体" w:eastAsia="方正楷体简体" w:hAnsi="方正楷体简体" w:hint="eastAsia"/>
        </w:rPr>
        <w:t>栈</w:t>
      </w:r>
      <w:proofErr w:type="gramEnd"/>
      <w:r w:rsidRPr="00B80A17">
        <w:rPr>
          <w:rFonts w:ascii="方正楷体简体" w:eastAsia="方正楷体简体" w:hAnsi="方正楷体简体"/>
        </w:rPr>
        <w:t>netfilter</w:t>
      </w:r>
      <w:r w:rsidRPr="00B80A17">
        <w:rPr>
          <w:rFonts w:ascii="方正楷体简体" w:eastAsia="方正楷体简体" w:hAnsi="方正楷体简体" w:hint="eastAsia"/>
        </w:rPr>
        <w:t>等模块，从而提升整体通信性能。相对于Calico，</w:t>
      </w:r>
      <w:r w:rsidR="00052CE4" w:rsidRPr="00052CE4">
        <w:rPr>
          <w:rFonts w:ascii="方正楷体简体" w:eastAsia="方正楷体简体" w:hAnsi="方正楷体简体" w:hint="eastAsia"/>
        </w:rPr>
        <w:t>TCP Throughput（1 stream）提升24%，TCP-RR（1 process）提升43.51%，TCP_CRR（1 process）提升55.62%</w:t>
      </w:r>
      <w:r w:rsidRPr="00B80A17">
        <w:rPr>
          <w:rFonts w:ascii="方正楷体简体" w:eastAsia="方正楷体简体" w:hAnsi="方正楷体简体" w:hint="eastAsia"/>
        </w:rPr>
        <w:t>，如下图所示：</w:t>
      </w:r>
    </w:p>
    <w:p w14:paraId="4D7B8309" w14:textId="77777777" w:rsidR="00FA121D" w:rsidRPr="00B80A17" w:rsidRDefault="00FA121D" w:rsidP="008401B4">
      <w:pPr>
        <w:spacing w:before="163" w:after="163"/>
        <w:ind w:firstLineChars="0" w:firstLine="0"/>
        <w:jc w:val="center"/>
        <w:rPr>
          <w:rFonts w:ascii="方正楷体简体" w:eastAsia="方正楷体简体" w:hAnsi="方正楷体简体"/>
        </w:rPr>
      </w:pPr>
      <w:r w:rsidRPr="00B80A17">
        <w:rPr>
          <w:rFonts w:ascii="方正楷体简体" w:eastAsia="方正楷体简体" w:hAnsi="方正楷体简体"/>
          <w:noProof/>
        </w:rPr>
        <w:lastRenderedPageBreak/>
        <w:drawing>
          <wp:inline distT="0" distB="0" distL="0" distR="0" wp14:anchorId="4577754B" wp14:editId="12DB98B0">
            <wp:extent cx="4868521" cy="1420229"/>
            <wp:effectExtent l="0" t="0" r="0" b="889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888789" cy="1426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EBEA6" w14:textId="61866A70" w:rsidR="00FA121D" w:rsidRPr="00B80A17" w:rsidRDefault="00FA121D" w:rsidP="00FA121D">
      <w:pPr>
        <w:spacing w:before="163" w:after="163"/>
        <w:ind w:firstLine="480"/>
        <w:jc w:val="center"/>
        <w:rPr>
          <w:rFonts w:ascii="方正楷体简体" w:eastAsia="方正楷体简体" w:hAnsi="方正楷体简体"/>
        </w:rPr>
      </w:pPr>
      <w:r w:rsidRPr="00B80A17">
        <w:rPr>
          <w:rFonts w:ascii="方正楷体简体" w:eastAsia="方正楷体简体" w:hAnsi="方正楷体简体" w:hint="eastAsia"/>
        </w:rPr>
        <w:t>图3-3-5</w:t>
      </w:r>
      <w:r w:rsidRPr="00B80A17">
        <w:rPr>
          <w:rFonts w:ascii="方正楷体简体" w:eastAsia="方正楷体简体" w:hAnsi="方正楷体简体"/>
        </w:rPr>
        <w:t xml:space="preserve"> </w:t>
      </w:r>
      <w:r w:rsidRPr="00B80A17">
        <w:rPr>
          <w:rFonts w:ascii="方正楷体简体" w:eastAsia="方正楷体简体" w:hAnsi="方正楷体简体" w:hint="eastAsia"/>
        </w:rPr>
        <w:t>基于</w:t>
      </w:r>
      <w:r w:rsidR="00281CE7">
        <w:rPr>
          <w:rFonts w:ascii="方正楷体简体" w:eastAsia="方正楷体简体" w:hAnsi="方正楷体简体" w:hint="eastAsia"/>
        </w:rPr>
        <w:t xml:space="preserve">TC </w:t>
      </w:r>
      <w:r w:rsidRPr="00B80A17">
        <w:rPr>
          <w:rFonts w:ascii="方正楷体简体" w:eastAsia="方正楷体简体" w:hAnsi="方正楷体简体" w:hint="eastAsia"/>
        </w:rPr>
        <w:t>eBPF加速跨节点Pod通信的效果展示图</w:t>
      </w:r>
    </w:p>
    <w:p w14:paraId="4BC499A1" w14:textId="66199E3C" w:rsidR="00FA121D" w:rsidRPr="00B80A17" w:rsidRDefault="0068582A" w:rsidP="00CD7CB3">
      <w:pPr>
        <w:pStyle w:val="5"/>
        <w:numPr>
          <w:ilvl w:val="0"/>
          <w:numId w:val="0"/>
        </w:numPr>
        <w:ind w:left="1008" w:hanging="1008"/>
        <w:rPr>
          <w:rFonts w:ascii="方正小标宋简体" w:eastAsia="方正小标宋简体"/>
        </w:rPr>
      </w:pPr>
      <w:r w:rsidRPr="00B80A17">
        <w:rPr>
          <w:rFonts w:ascii="方正小标宋简体" w:eastAsia="方正小标宋简体" w:hint="eastAsia"/>
        </w:rPr>
        <w:t>3</w:t>
      </w:r>
      <w:r w:rsidR="002826CE" w:rsidRPr="00B80A17">
        <w:rPr>
          <w:rFonts w:ascii="方正小标宋简体" w:eastAsia="方正小标宋简体" w:hint="eastAsia"/>
        </w:rPr>
        <w:t xml:space="preserve">.3.2.2.4 </w:t>
      </w:r>
      <w:r w:rsidR="00FA121D" w:rsidRPr="00B80A17">
        <w:rPr>
          <w:rFonts w:ascii="方正小标宋简体" w:eastAsia="方正小标宋简体" w:hint="eastAsia"/>
        </w:rPr>
        <w:t>基于Socket拦截加速东西向clusterIP访问</w:t>
      </w:r>
    </w:p>
    <w:p w14:paraId="50469F96" w14:textId="1D15A2A0" w:rsidR="00FA121D" w:rsidRPr="00B80A17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B80A17">
        <w:rPr>
          <w:rFonts w:ascii="方正楷体简体" w:eastAsia="方正楷体简体" w:hAnsi="方正楷体简体" w:hint="eastAsia"/>
        </w:rPr>
        <w:t>基于</w:t>
      </w:r>
      <w:r w:rsidRPr="00B80A17">
        <w:rPr>
          <w:rFonts w:ascii="方正楷体简体" w:eastAsia="方正楷体简体" w:hAnsi="方正楷体简体"/>
        </w:rPr>
        <w:t>Socket</w:t>
      </w:r>
      <w:r w:rsidRPr="00B80A17">
        <w:rPr>
          <w:rFonts w:ascii="方正楷体简体" w:eastAsia="方正楷体简体" w:hAnsi="方正楷体简体" w:hint="eastAsia"/>
        </w:rPr>
        <w:t>拦截的东西向</w:t>
      </w:r>
      <w:r w:rsidRPr="00B80A17">
        <w:rPr>
          <w:rFonts w:ascii="方正楷体简体" w:eastAsia="方正楷体简体" w:hAnsi="方正楷体简体"/>
        </w:rPr>
        <w:t>clusterIP</w:t>
      </w:r>
      <w:r w:rsidRPr="00B80A17">
        <w:rPr>
          <w:rFonts w:ascii="方正楷体简体" w:eastAsia="方正楷体简体" w:hAnsi="方正楷体简体" w:hint="eastAsia"/>
        </w:rPr>
        <w:t>访问在</w:t>
      </w:r>
      <w:r w:rsidRPr="00B80A17">
        <w:rPr>
          <w:rFonts w:ascii="方正楷体简体" w:eastAsia="方正楷体简体" w:hAnsi="方正楷体简体"/>
        </w:rPr>
        <w:t>Socket</w:t>
      </w:r>
      <w:r w:rsidRPr="00B80A17">
        <w:rPr>
          <w:rFonts w:ascii="方正楷体简体" w:eastAsia="方正楷体简体" w:hAnsi="方正楷体简体" w:hint="eastAsia"/>
        </w:rPr>
        <w:t>挂载点完成</w:t>
      </w:r>
      <w:r w:rsidRPr="00B80A17">
        <w:rPr>
          <w:rFonts w:ascii="方正楷体简体" w:eastAsia="方正楷体简体" w:hAnsi="方正楷体简体"/>
        </w:rPr>
        <w:t>DNAT</w:t>
      </w:r>
      <w:r w:rsidRPr="00B80A17">
        <w:rPr>
          <w:rFonts w:ascii="方正楷体简体" w:eastAsia="方正楷体简体" w:hAnsi="方正楷体简体" w:hint="eastAsia"/>
        </w:rPr>
        <w:t>操作，绕过了网络协议</w:t>
      </w:r>
      <w:proofErr w:type="gramStart"/>
      <w:r w:rsidRPr="00B80A17">
        <w:rPr>
          <w:rFonts w:ascii="方正楷体简体" w:eastAsia="方正楷体简体" w:hAnsi="方正楷体简体" w:hint="eastAsia"/>
        </w:rPr>
        <w:t>栈</w:t>
      </w:r>
      <w:proofErr w:type="gramEnd"/>
      <w:r w:rsidRPr="00B80A17">
        <w:rPr>
          <w:rFonts w:ascii="方正楷体简体" w:eastAsia="方正楷体简体" w:hAnsi="方正楷体简体" w:hint="eastAsia"/>
        </w:rPr>
        <w:t>冗长的处理流程并且只需在建立连接时进行一次</w:t>
      </w:r>
      <w:r w:rsidRPr="00B80A17">
        <w:rPr>
          <w:rFonts w:ascii="方正楷体简体" w:eastAsia="方正楷体简体" w:hAnsi="方正楷体简体"/>
        </w:rPr>
        <w:t>DNAT</w:t>
      </w:r>
      <w:r w:rsidRPr="00B80A17">
        <w:rPr>
          <w:rFonts w:ascii="方正楷体简体" w:eastAsia="方正楷体简体" w:hAnsi="方正楷体简体" w:hint="eastAsia"/>
        </w:rPr>
        <w:t>操作，能够带来大幅的性能提升。相比</w:t>
      </w:r>
      <w:r w:rsidRPr="00B80A17">
        <w:rPr>
          <w:rFonts w:ascii="方正楷体简体" w:eastAsia="方正楷体简体" w:hAnsi="方正楷体简体"/>
        </w:rPr>
        <w:t>kube-proxy</w:t>
      </w:r>
      <w:r w:rsidRPr="00B80A17">
        <w:rPr>
          <w:rFonts w:ascii="方正楷体简体" w:eastAsia="方正楷体简体" w:hAnsi="方正楷体简体" w:hint="eastAsia"/>
        </w:rPr>
        <w:t>等传统实现方案，包转发</w:t>
      </w:r>
      <w:proofErr w:type="gramStart"/>
      <w:r w:rsidRPr="00B80A17">
        <w:rPr>
          <w:rFonts w:ascii="方正楷体简体" w:eastAsia="方正楷体简体" w:hAnsi="方正楷体简体" w:hint="eastAsia"/>
        </w:rPr>
        <w:t>率能够</w:t>
      </w:r>
      <w:proofErr w:type="gramEnd"/>
      <w:r w:rsidRPr="00B80A17">
        <w:rPr>
          <w:rFonts w:ascii="方正楷体简体" w:eastAsia="方正楷体简体" w:hAnsi="方正楷体简体" w:hint="eastAsia"/>
        </w:rPr>
        <w:t>提高140%，CPU消耗降低4</w:t>
      </w:r>
      <w:r w:rsidR="00B22FA5">
        <w:rPr>
          <w:rFonts w:ascii="方正楷体简体" w:eastAsia="方正楷体简体" w:hAnsi="方正楷体简体"/>
        </w:rPr>
        <w:t>6</w:t>
      </w:r>
      <w:r w:rsidRPr="00B80A17">
        <w:rPr>
          <w:rFonts w:ascii="方正楷体简体" w:eastAsia="方正楷体简体" w:hAnsi="方正楷体简体" w:hint="eastAsia"/>
        </w:rPr>
        <w:t>%。</w:t>
      </w:r>
    </w:p>
    <w:p w14:paraId="40651F20" w14:textId="77777777" w:rsidR="00FA121D" w:rsidRDefault="00FA121D" w:rsidP="008401B4">
      <w:pPr>
        <w:spacing w:before="163" w:after="163"/>
        <w:ind w:firstLineChars="0" w:firstLine="0"/>
        <w:jc w:val="center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0D7D54A2" wp14:editId="1C248346">
            <wp:extent cx="4753449" cy="2313200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758162" cy="2315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7DC1B" w14:textId="77777777" w:rsidR="00FA121D" w:rsidRPr="00B80A17" w:rsidRDefault="00FA121D" w:rsidP="00FA121D">
      <w:pPr>
        <w:spacing w:before="163" w:after="163"/>
        <w:ind w:firstLine="480"/>
        <w:jc w:val="center"/>
        <w:rPr>
          <w:rFonts w:ascii="方正楷体简体" w:eastAsia="方正楷体简体" w:hAnsi="方正楷体简体"/>
        </w:rPr>
      </w:pPr>
      <w:r w:rsidRPr="00B80A17">
        <w:rPr>
          <w:rFonts w:ascii="方正楷体简体" w:eastAsia="方正楷体简体" w:hAnsi="方正楷体简体" w:hint="eastAsia"/>
        </w:rPr>
        <w:t>图3-3-6</w:t>
      </w:r>
      <w:r w:rsidRPr="00B80A17">
        <w:rPr>
          <w:rFonts w:ascii="方正楷体简体" w:eastAsia="方正楷体简体" w:hAnsi="方正楷体简体"/>
        </w:rPr>
        <w:t xml:space="preserve"> </w:t>
      </w:r>
      <w:r w:rsidRPr="00B80A17">
        <w:rPr>
          <w:rFonts w:ascii="方正楷体简体" w:eastAsia="方正楷体简体" w:hAnsi="方正楷体简体" w:hint="eastAsia"/>
        </w:rPr>
        <w:t>基于Socket拦截加速东西向clusterIP访问的效果展示图</w:t>
      </w:r>
    </w:p>
    <w:p w14:paraId="6573A43D" w14:textId="42F3C972" w:rsidR="00FA121D" w:rsidRPr="00B80A17" w:rsidRDefault="0068582A" w:rsidP="00CD7CB3">
      <w:pPr>
        <w:pStyle w:val="5"/>
        <w:numPr>
          <w:ilvl w:val="0"/>
          <w:numId w:val="0"/>
        </w:numPr>
        <w:ind w:left="1008" w:hanging="1008"/>
        <w:rPr>
          <w:rFonts w:ascii="方正小标宋简体" w:eastAsia="方正小标宋简体"/>
        </w:rPr>
      </w:pPr>
      <w:r w:rsidRPr="00B80A17">
        <w:rPr>
          <w:rFonts w:ascii="方正小标宋简体" w:eastAsia="方正小标宋简体" w:hint="eastAsia"/>
        </w:rPr>
        <w:t>3</w:t>
      </w:r>
      <w:r w:rsidR="002826CE" w:rsidRPr="00B80A17">
        <w:rPr>
          <w:rFonts w:ascii="方正小标宋简体" w:eastAsia="方正小标宋简体" w:hint="eastAsia"/>
        </w:rPr>
        <w:t xml:space="preserve">.3.2.2.5 </w:t>
      </w:r>
      <w:r w:rsidR="00FA121D" w:rsidRPr="00B80A17">
        <w:rPr>
          <w:rFonts w:ascii="方正小标宋简体" w:eastAsia="方正小标宋简体" w:hint="eastAsia"/>
        </w:rPr>
        <w:t>基于XDP加速南北向本地NodePort访问</w:t>
      </w:r>
    </w:p>
    <w:p w14:paraId="2070AD5A" w14:textId="040BA201" w:rsidR="00FA121D" w:rsidRPr="00B80A17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B80A17">
        <w:rPr>
          <w:rFonts w:ascii="方正楷体简体" w:eastAsia="方正楷体简体" w:hAnsi="方正楷体简体" w:hint="eastAsia"/>
        </w:rPr>
        <w:t>基于</w:t>
      </w:r>
      <w:r w:rsidRPr="00B80A17">
        <w:rPr>
          <w:rFonts w:ascii="方正楷体简体" w:eastAsia="方正楷体简体" w:hAnsi="方正楷体简体"/>
        </w:rPr>
        <w:t>XDP</w:t>
      </w:r>
      <w:r w:rsidRPr="00B80A17">
        <w:rPr>
          <w:rFonts w:ascii="方正楷体简体" w:eastAsia="方正楷体简体" w:hAnsi="方正楷体简体" w:hint="eastAsia"/>
        </w:rPr>
        <w:t>的南北向本地</w:t>
      </w:r>
      <w:r w:rsidRPr="00B80A17">
        <w:rPr>
          <w:rFonts w:ascii="方正楷体简体" w:eastAsia="方正楷体简体" w:hAnsi="方正楷体简体"/>
        </w:rPr>
        <w:t>NodePort</w:t>
      </w:r>
      <w:r w:rsidRPr="00B80A17">
        <w:rPr>
          <w:rFonts w:ascii="方正楷体简体" w:eastAsia="方正楷体简体" w:hAnsi="方正楷体简体" w:hint="eastAsia"/>
        </w:rPr>
        <w:t>访问在网卡驱动</w:t>
      </w:r>
      <w:proofErr w:type="gramStart"/>
      <w:r w:rsidRPr="00B80A17">
        <w:rPr>
          <w:rFonts w:ascii="方正楷体简体" w:eastAsia="方正楷体简体" w:hAnsi="方正楷体简体" w:hint="eastAsia"/>
        </w:rPr>
        <w:t>层实现包</w:t>
      </w:r>
      <w:proofErr w:type="gramEnd"/>
      <w:r w:rsidRPr="00B80A17">
        <w:rPr>
          <w:rFonts w:ascii="方正楷体简体" w:eastAsia="方正楷体简体" w:hAnsi="方正楷体简体" w:hint="eastAsia"/>
        </w:rPr>
        <w:t>转发</w:t>
      </w:r>
      <w:proofErr w:type="gramStart"/>
      <w:r w:rsidRPr="00B80A17">
        <w:rPr>
          <w:rFonts w:ascii="方正楷体简体" w:eastAsia="方正楷体简体" w:hAnsi="方正楷体简体" w:hint="eastAsia"/>
        </w:rPr>
        <w:t>转发</w:t>
      </w:r>
      <w:proofErr w:type="gramEnd"/>
      <w:r w:rsidRPr="00B80A17">
        <w:rPr>
          <w:rFonts w:ascii="方正楷体简体" w:eastAsia="方正楷体简体" w:hAnsi="方正楷体简体" w:hint="eastAsia"/>
        </w:rPr>
        <w:t>，绕过了</w:t>
      </w:r>
      <w:r w:rsidRPr="00B80A17">
        <w:rPr>
          <w:rFonts w:ascii="方正楷体简体" w:eastAsia="方正楷体简体" w:hAnsi="方正楷体简体" w:hint="eastAsia"/>
        </w:rPr>
        <w:lastRenderedPageBreak/>
        <w:t>网络协议</w:t>
      </w:r>
      <w:proofErr w:type="gramStart"/>
      <w:r w:rsidRPr="00B80A17">
        <w:rPr>
          <w:rFonts w:ascii="方正楷体简体" w:eastAsia="方正楷体简体" w:hAnsi="方正楷体简体" w:hint="eastAsia"/>
        </w:rPr>
        <w:t>栈</w:t>
      </w:r>
      <w:proofErr w:type="gramEnd"/>
      <w:r w:rsidRPr="00B80A17">
        <w:rPr>
          <w:rFonts w:ascii="方正楷体简体" w:eastAsia="方正楷体简体" w:hAnsi="方正楷体简体"/>
        </w:rPr>
        <w:t>netfilter</w:t>
      </w:r>
      <w:r w:rsidRPr="00B80A17">
        <w:rPr>
          <w:rFonts w:ascii="方正楷体简体" w:eastAsia="方正楷体简体" w:hAnsi="方正楷体简体" w:hint="eastAsia"/>
        </w:rPr>
        <w:t>等处理流程，能够带来大幅的性能提升。相比</w:t>
      </w:r>
      <w:r w:rsidRPr="00B80A17">
        <w:rPr>
          <w:rFonts w:ascii="方正楷体简体" w:eastAsia="方正楷体简体" w:hAnsi="方正楷体简体"/>
        </w:rPr>
        <w:t>kube-proxy ipvs</w:t>
      </w:r>
      <w:r w:rsidRPr="00B80A17">
        <w:rPr>
          <w:rFonts w:ascii="方正楷体简体" w:eastAsia="方正楷体简体" w:hAnsi="方正楷体简体" w:hint="eastAsia"/>
        </w:rPr>
        <w:t>模式，包转发率提高</w:t>
      </w:r>
      <w:r w:rsidRPr="00B80A17">
        <w:rPr>
          <w:rFonts w:ascii="方正楷体简体" w:eastAsia="方正楷体简体" w:hAnsi="方正楷体简体"/>
        </w:rPr>
        <w:t>13</w:t>
      </w:r>
      <w:r w:rsidR="00B22FA5">
        <w:rPr>
          <w:rFonts w:ascii="方正楷体简体" w:eastAsia="方正楷体简体" w:hAnsi="方正楷体简体"/>
        </w:rPr>
        <w:t>8</w:t>
      </w:r>
      <w:r w:rsidRPr="00B80A17">
        <w:rPr>
          <w:rFonts w:ascii="方正楷体简体" w:eastAsia="方正楷体简体" w:hAnsi="方正楷体简体"/>
        </w:rPr>
        <w:t>%</w:t>
      </w:r>
      <w:r w:rsidRPr="00B80A17">
        <w:rPr>
          <w:rFonts w:ascii="方正楷体简体" w:eastAsia="方正楷体简体" w:hAnsi="方正楷体简体" w:hint="eastAsia"/>
        </w:rPr>
        <w:t>，</w:t>
      </w:r>
      <w:r w:rsidRPr="00B80A17">
        <w:rPr>
          <w:rFonts w:ascii="方正楷体简体" w:eastAsia="方正楷体简体" w:hAnsi="方正楷体简体"/>
        </w:rPr>
        <w:t>CPU</w:t>
      </w:r>
      <w:r w:rsidRPr="00B80A17">
        <w:rPr>
          <w:rFonts w:ascii="方正楷体简体" w:eastAsia="方正楷体简体" w:hAnsi="方正楷体简体" w:hint="eastAsia"/>
        </w:rPr>
        <w:t>消耗降低</w:t>
      </w:r>
      <w:r w:rsidRPr="00B80A17">
        <w:rPr>
          <w:rFonts w:ascii="方正楷体简体" w:eastAsia="方正楷体简体" w:hAnsi="方正楷体简体"/>
        </w:rPr>
        <w:t>65%</w:t>
      </w:r>
      <w:r w:rsidRPr="00B80A17">
        <w:rPr>
          <w:rFonts w:ascii="方正楷体简体" w:eastAsia="方正楷体简体" w:hAnsi="方正楷体简体" w:hint="eastAsia"/>
        </w:rPr>
        <w:t>。</w:t>
      </w:r>
    </w:p>
    <w:p w14:paraId="1DB72379" w14:textId="77777777" w:rsidR="00FA121D" w:rsidRPr="00B80A17" w:rsidRDefault="00FA121D" w:rsidP="008401B4">
      <w:pPr>
        <w:spacing w:before="163" w:after="163"/>
        <w:ind w:firstLineChars="0" w:firstLine="0"/>
        <w:jc w:val="center"/>
        <w:rPr>
          <w:rFonts w:ascii="方正楷体简体" w:eastAsia="方正楷体简体" w:hAnsi="方正楷体简体"/>
        </w:rPr>
      </w:pPr>
      <w:r w:rsidRPr="00B80A17">
        <w:rPr>
          <w:rFonts w:ascii="方正楷体简体" w:eastAsia="方正楷体简体" w:hAnsi="方正楷体简体"/>
          <w:noProof/>
        </w:rPr>
        <w:drawing>
          <wp:inline distT="0" distB="0" distL="0" distR="0" wp14:anchorId="3FCCE5A7" wp14:editId="32930D9D">
            <wp:extent cx="4439757" cy="2181928"/>
            <wp:effectExtent l="0" t="0" r="0" b="889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451886" cy="2187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8A144" w14:textId="1D83F9A6" w:rsidR="00FA121D" w:rsidRPr="00B80A17" w:rsidRDefault="00FA121D" w:rsidP="00FA121D">
      <w:pPr>
        <w:spacing w:before="163" w:after="163"/>
        <w:ind w:firstLine="480"/>
        <w:jc w:val="center"/>
        <w:rPr>
          <w:rFonts w:ascii="方正楷体简体" w:eastAsia="方正楷体简体" w:hAnsi="方正楷体简体"/>
        </w:rPr>
      </w:pPr>
      <w:r w:rsidRPr="00B80A17">
        <w:rPr>
          <w:rFonts w:ascii="方正楷体简体" w:eastAsia="方正楷体简体" w:hAnsi="方正楷体简体" w:hint="eastAsia"/>
        </w:rPr>
        <w:t>图3-3-7基于XDP加速南北向本地NodePort访问的效果展示图</w:t>
      </w:r>
    </w:p>
    <w:p w14:paraId="32AF6C0B" w14:textId="6B0D29F9" w:rsidR="00FA121D" w:rsidRPr="00B80A17" w:rsidRDefault="0068582A" w:rsidP="00CD7CB3">
      <w:pPr>
        <w:pStyle w:val="5"/>
        <w:numPr>
          <w:ilvl w:val="0"/>
          <w:numId w:val="0"/>
        </w:numPr>
        <w:ind w:left="1008" w:hanging="1008"/>
        <w:rPr>
          <w:rFonts w:ascii="方正小标宋简体" w:eastAsia="方正小标宋简体"/>
        </w:rPr>
      </w:pPr>
      <w:r w:rsidRPr="00B80A17">
        <w:rPr>
          <w:rFonts w:ascii="方正小标宋简体" w:eastAsia="方正小标宋简体" w:hint="eastAsia"/>
        </w:rPr>
        <w:t>3</w:t>
      </w:r>
      <w:r w:rsidR="002826CE" w:rsidRPr="00B80A17">
        <w:rPr>
          <w:rFonts w:ascii="方正小标宋简体" w:eastAsia="方正小标宋简体" w:hint="eastAsia"/>
        </w:rPr>
        <w:t xml:space="preserve">.3.2.2.6 </w:t>
      </w:r>
      <w:r w:rsidR="00FA121D" w:rsidRPr="00B80A17">
        <w:rPr>
          <w:rFonts w:ascii="方正小标宋简体" w:eastAsia="方正小标宋简体" w:hint="eastAsia"/>
        </w:rPr>
        <w:t>基于DSR加速南北向远端NodePort访问</w:t>
      </w:r>
    </w:p>
    <w:p w14:paraId="0ED0C0A2" w14:textId="319C803D" w:rsidR="00FA121D" w:rsidRPr="00B80A17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B80A17">
        <w:rPr>
          <w:rFonts w:ascii="方正楷体简体" w:eastAsia="方正楷体简体" w:hAnsi="方正楷体简体" w:hint="eastAsia"/>
        </w:rPr>
        <w:t>基于eBPF</w:t>
      </w:r>
      <w:r w:rsidRPr="00B80A17">
        <w:rPr>
          <w:rFonts w:ascii="方正楷体简体" w:eastAsia="方正楷体简体" w:hAnsi="方正楷体简体"/>
        </w:rPr>
        <w:t xml:space="preserve"> </w:t>
      </w:r>
      <w:r w:rsidRPr="00B80A17">
        <w:rPr>
          <w:rFonts w:ascii="方正楷体简体" w:eastAsia="方正楷体简体" w:hAnsi="方正楷体简体" w:hint="eastAsia"/>
        </w:rPr>
        <w:t>DSR模式，在NodePort访问过程中，Pod所在节点直接向外部客户端进行回复。相比</w:t>
      </w:r>
      <w:r w:rsidRPr="00B80A17">
        <w:rPr>
          <w:rFonts w:ascii="方正楷体简体" w:eastAsia="方正楷体简体" w:hAnsi="方正楷体简体"/>
        </w:rPr>
        <w:t>kube-proxy</w:t>
      </w:r>
      <w:r w:rsidRPr="00B80A17">
        <w:rPr>
          <w:rFonts w:ascii="方正楷体简体" w:eastAsia="方正楷体简体" w:hAnsi="方正楷体简体" w:hint="eastAsia"/>
        </w:rPr>
        <w:t>，基于</w:t>
      </w:r>
      <w:r w:rsidRPr="00B80A17">
        <w:rPr>
          <w:rFonts w:ascii="方正楷体简体" w:eastAsia="方正楷体简体" w:hAnsi="方正楷体简体"/>
        </w:rPr>
        <w:t>DSR</w:t>
      </w:r>
      <w:r w:rsidRPr="00B80A17">
        <w:rPr>
          <w:rFonts w:ascii="方正楷体简体" w:eastAsia="方正楷体简体" w:hAnsi="方正楷体简体" w:hint="eastAsia"/>
        </w:rPr>
        <w:t>实现的南北向远端</w:t>
      </w:r>
      <w:r w:rsidRPr="00B80A17">
        <w:rPr>
          <w:rFonts w:ascii="方正楷体简体" w:eastAsia="方正楷体简体" w:hAnsi="方正楷体简体"/>
        </w:rPr>
        <w:t>NodePort</w:t>
      </w:r>
      <w:r w:rsidRPr="00B80A17">
        <w:rPr>
          <w:rFonts w:ascii="方正楷体简体" w:eastAsia="方正楷体简体" w:hAnsi="方正楷体简体" w:hint="eastAsia"/>
        </w:rPr>
        <w:t>绕过了中转节点，能够带来大幅的性能提升</w:t>
      </w:r>
      <w:r w:rsidR="00B22FA5" w:rsidRPr="00B22FA5">
        <w:rPr>
          <w:rFonts w:ascii="方正楷体简体" w:eastAsia="方正楷体简体" w:hAnsi="方正楷体简体" w:hint="eastAsia"/>
        </w:rPr>
        <w:t>，包转发率提高136%，CPU消耗降低47%。</w:t>
      </w:r>
    </w:p>
    <w:p w14:paraId="797ACA22" w14:textId="77777777" w:rsidR="00FA121D" w:rsidRPr="00B80A17" w:rsidRDefault="00FA121D" w:rsidP="008401B4">
      <w:pPr>
        <w:spacing w:before="163" w:after="163"/>
        <w:ind w:firstLineChars="0" w:firstLine="0"/>
        <w:jc w:val="center"/>
        <w:rPr>
          <w:rFonts w:ascii="方正楷体简体" w:eastAsia="方正楷体简体" w:hAnsi="方正楷体简体"/>
        </w:rPr>
      </w:pPr>
      <w:r w:rsidRPr="00B80A17">
        <w:rPr>
          <w:rFonts w:ascii="方正楷体简体" w:eastAsia="方正楷体简体" w:hAnsi="方正楷体简体"/>
          <w:noProof/>
        </w:rPr>
        <w:drawing>
          <wp:inline distT="0" distB="0" distL="0" distR="0" wp14:anchorId="4E7E009F" wp14:editId="52EAC3A1">
            <wp:extent cx="4082156" cy="2833820"/>
            <wp:effectExtent l="0" t="0" r="0" b="508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084434" cy="2835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97EE6" w14:textId="73101909" w:rsidR="00FA121D" w:rsidRPr="00B80A17" w:rsidRDefault="00FA121D" w:rsidP="00FA121D">
      <w:pPr>
        <w:spacing w:before="163" w:after="163"/>
        <w:ind w:firstLine="480"/>
        <w:jc w:val="center"/>
        <w:rPr>
          <w:rFonts w:ascii="方正楷体简体" w:eastAsia="方正楷体简体" w:hAnsi="方正楷体简体"/>
        </w:rPr>
      </w:pPr>
      <w:r w:rsidRPr="00B80A17">
        <w:rPr>
          <w:rFonts w:ascii="方正楷体简体" w:eastAsia="方正楷体简体" w:hAnsi="方正楷体简体" w:hint="eastAsia"/>
        </w:rPr>
        <w:lastRenderedPageBreak/>
        <w:t>图3-3-8基于DSR加速南北向远端NodePort访问的效果展示图</w:t>
      </w:r>
    </w:p>
    <w:p w14:paraId="5F7623D5" w14:textId="3F93E287" w:rsidR="00FA121D" w:rsidRPr="00B80A17" w:rsidRDefault="0068582A" w:rsidP="00CD7CB3">
      <w:pPr>
        <w:pStyle w:val="5"/>
        <w:numPr>
          <w:ilvl w:val="0"/>
          <w:numId w:val="0"/>
        </w:numPr>
        <w:ind w:left="1008" w:hanging="1008"/>
        <w:rPr>
          <w:rFonts w:ascii="方正小标宋简体" w:eastAsia="方正小标宋简体"/>
        </w:rPr>
      </w:pPr>
      <w:r w:rsidRPr="00B80A17">
        <w:rPr>
          <w:rFonts w:ascii="方正小标宋简体" w:eastAsia="方正小标宋简体" w:hint="eastAsia"/>
        </w:rPr>
        <w:t>3</w:t>
      </w:r>
      <w:r w:rsidR="002826CE" w:rsidRPr="00B80A17">
        <w:rPr>
          <w:rFonts w:ascii="方正小标宋简体" w:eastAsia="方正小标宋简体" w:hint="eastAsia"/>
        </w:rPr>
        <w:t xml:space="preserve">.3.2.2.7 </w:t>
      </w:r>
      <w:r w:rsidR="00FA121D" w:rsidRPr="00B80A17">
        <w:rPr>
          <w:rFonts w:ascii="方正小标宋简体" w:eastAsia="方正小标宋简体" w:hint="eastAsia"/>
        </w:rPr>
        <w:t>基于</w:t>
      </w:r>
      <w:r w:rsidR="00281CE7">
        <w:rPr>
          <w:rFonts w:ascii="方正小标宋简体" w:eastAsia="方正小标宋简体" w:hint="eastAsia"/>
        </w:rPr>
        <w:t xml:space="preserve">TC </w:t>
      </w:r>
      <w:r w:rsidR="00FA121D" w:rsidRPr="00B80A17">
        <w:rPr>
          <w:rFonts w:ascii="方正小标宋简体" w:eastAsia="方正小标宋简体" w:hint="eastAsia"/>
        </w:rPr>
        <w:t>eBPF针对指定端口定向到指定网卡的流量加速转发</w:t>
      </w:r>
    </w:p>
    <w:p w14:paraId="524979F8" w14:textId="77777777" w:rsidR="00FA121D" w:rsidRPr="00B80A17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B80A17">
        <w:rPr>
          <w:rFonts w:ascii="方正楷体简体" w:eastAsia="方正楷体简体" w:hAnsi="方正楷体简体" w:hint="eastAsia"/>
        </w:rPr>
        <w:t>InCloud</w:t>
      </w:r>
      <w:r w:rsidRPr="00B80A17">
        <w:rPr>
          <w:rFonts w:ascii="方正楷体简体" w:eastAsia="方正楷体简体" w:hAnsi="方正楷体简体"/>
        </w:rPr>
        <w:t xml:space="preserve"> </w:t>
      </w:r>
      <w:r w:rsidRPr="00B80A17">
        <w:rPr>
          <w:rFonts w:ascii="方正楷体简体" w:eastAsia="方正楷体简体" w:hAnsi="方正楷体简体" w:hint="eastAsia"/>
        </w:rPr>
        <w:t>OS基于Cilium</w:t>
      </w:r>
      <w:r w:rsidRPr="00B80A17">
        <w:rPr>
          <w:rFonts w:ascii="方正楷体简体" w:eastAsia="方正楷体简体" w:hAnsi="方正楷体简体"/>
        </w:rPr>
        <w:t>-</w:t>
      </w:r>
      <w:r w:rsidRPr="00B80A17">
        <w:rPr>
          <w:rFonts w:ascii="方正楷体简体" w:eastAsia="方正楷体简体" w:hAnsi="方正楷体简体" w:hint="eastAsia"/>
        </w:rPr>
        <w:t>eBPF框架开发实现了针对指定端口定向到指定网卡的流量加速转发，可广泛适用于容器、虚拟</w:t>
      </w:r>
      <w:proofErr w:type="gramStart"/>
      <w:r w:rsidRPr="00B80A17">
        <w:rPr>
          <w:rFonts w:ascii="方正楷体简体" w:eastAsia="方正楷体简体" w:hAnsi="方正楷体简体" w:hint="eastAsia"/>
        </w:rPr>
        <w:t>化等云平台</w:t>
      </w:r>
      <w:proofErr w:type="gramEnd"/>
      <w:r w:rsidRPr="00B80A17">
        <w:rPr>
          <w:rFonts w:ascii="方正楷体简体" w:eastAsia="方正楷体简体" w:hAnsi="方正楷体简体" w:hint="eastAsia"/>
        </w:rPr>
        <w:t>DNS解析、数据库访问等具有特定端口和特定网卡的应用访问加速。</w:t>
      </w:r>
    </w:p>
    <w:p w14:paraId="67D905E5" w14:textId="29BA8610" w:rsidR="00FA121D" w:rsidRPr="00B80A17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B80A17">
        <w:rPr>
          <w:rFonts w:ascii="方正楷体简体" w:eastAsia="方正楷体简体" w:hAnsi="方正楷体简体" w:hint="eastAsia"/>
        </w:rPr>
        <w:t>以K8S容器云平台上DNS解析为例，其常用的CoreDNS</w:t>
      </w:r>
      <w:r w:rsidRPr="00B80A17">
        <w:rPr>
          <w:rFonts w:ascii="方正楷体简体" w:eastAsia="方正楷体简体" w:hAnsi="方正楷体简体"/>
        </w:rPr>
        <w:t>+</w:t>
      </w:r>
      <w:r w:rsidRPr="00B80A17">
        <w:rPr>
          <w:rFonts w:ascii="方正楷体简体" w:eastAsia="方正楷体简体" w:hAnsi="方正楷体简体" w:hint="eastAsia"/>
        </w:rPr>
        <w:t>Nodelocaldns（本地DNS缓存）方案均可以通过</w:t>
      </w:r>
      <w:r w:rsidR="00281CE7">
        <w:rPr>
          <w:rFonts w:ascii="方正楷体简体" w:eastAsia="方正楷体简体" w:hAnsi="方正楷体简体" w:hint="eastAsia"/>
        </w:rPr>
        <w:t xml:space="preserve">TC </w:t>
      </w:r>
      <w:r w:rsidRPr="00B80A17">
        <w:rPr>
          <w:rFonts w:ascii="方正楷体简体" w:eastAsia="方正楷体简体" w:hAnsi="方正楷体简体"/>
        </w:rPr>
        <w:t>eBPF</w:t>
      </w:r>
      <w:r w:rsidRPr="00B80A17">
        <w:rPr>
          <w:rFonts w:ascii="方正楷体简体" w:eastAsia="方正楷体简体" w:hAnsi="方正楷体简体" w:hint="eastAsia"/>
        </w:rPr>
        <w:t>进行请求加速，如下：</w:t>
      </w:r>
    </w:p>
    <w:p w14:paraId="0BC40420" w14:textId="77777777" w:rsidR="00FA121D" w:rsidRDefault="00FA121D" w:rsidP="008401B4">
      <w:pPr>
        <w:spacing w:before="163" w:after="163"/>
        <w:ind w:firstLineChars="0" w:firstLine="0"/>
        <w:jc w:val="center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135FD899" wp14:editId="55074BD3">
            <wp:extent cx="6048369" cy="3085029"/>
            <wp:effectExtent l="0" t="0" r="0" b="127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4660" cy="3103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F029C" w14:textId="22A7DCA8" w:rsidR="00FA121D" w:rsidRPr="00B80A17" w:rsidRDefault="00FA121D" w:rsidP="00FA121D">
      <w:pPr>
        <w:spacing w:before="163" w:after="163"/>
        <w:ind w:firstLine="480"/>
        <w:jc w:val="center"/>
        <w:rPr>
          <w:rFonts w:ascii="方正楷体简体" w:eastAsia="方正楷体简体" w:hAnsi="方正楷体简体"/>
        </w:rPr>
      </w:pPr>
      <w:r w:rsidRPr="00B80A17">
        <w:rPr>
          <w:rFonts w:ascii="方正楷体简体" w:eastAsia="方正楷体简体" w:hAnsi="方正楷体简体" w:hint="eastAsia"/>
        </w:rPr>
        <w:t>图3-3-9</w:t>
      </w:r>
      <w:r w:rsidRPr="00B80A17">
        <w:rPr>
          <w:rFonts w:ascii="方正楷体简体" w:eastAsia="方正楷体简体" w:hAnsi="方正楷体简体"/>
        </w:rPr>
        <w:t xml:space="preserve"> </w:t>
      </w:r>
      <w:r w:rsidRPr="00B80A17">
        <w:rPr>
          <w:rFonts w:ascii="方正楷体简体" w:eastAsia="方正楷体简体" w:hAnsi="方正楷体简体" w:hint="eastAsia"/>
        </w:rPr>
        <w:t>基于</w:t>
      </w:r>
      <w:r w:rsidR="00281CE7">
        <w:rPr>
          <w:rFonts w:ascii="方正楷体简体" w:eastAsia="方正楷体简体" w:hAnsi="方正楷体简体" w:hint="eastAsia"/>
        </w:rPr>
        <w:t xml:space="preserve">TC </w:t>
      </w:r>
      <w:r w:rsidRPr="00B80A17">
        <w:rPr>
          <w:rFonts w:ascii="方正楷体简体" w:eastAsia="方正楷体简体" w:hAnsi="方正楷体简体" w:hint="eastAsia"/>
        </w:rPr>
        <w:t>eBPF的流量转发路径示意图</w:t>
      </w:r>
    </w:p>
    <w:p w14:paraId="7B740358" w14:textId="62EF3422" w:rsidR="00FA121D" w:rsidRPr="00B80A17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B80A17">
        <w:rPr>
          <w:rFonts w:ascii="方正楷体简体" w:eastAsia="方正楷体简体" w:hAnsi="方正楷体简体" w:hint="eastAsia"/>
        </w:rPr>
        <w:t>1、应用与本地DNS缓存通过</w:t>
      </w:r>
      <w:r w:rsidR="00281CE7">
        <w:rPr>
          <w:rFonts w:ascii="方正楷体简体" w:eastAsia="方正楷体简体" w:hAnsi="方正楷体简体" w:hint="eastAsia"/>
        </w:rPr>
        <w:t xml:space="preserve">TC </w:t>
      </w:r>
      <w:r w:rsidRPr="00B80A17">
        <w:rPr>
          <w:rFonts w:ascii="方正楷体简体" w:eastAsia="方正楷体简体" w:hAnsi="方正楷体简体" w:hint="eastAsia"/>
        </w:rPr>
        <w:t>eBPF直接转发，绕过host网络协议</w:t>
      </w:r>
      <w:proofErr w:type="gramStart"/>
      <w:r w:rsidRPr="00B80A17">
        <w:rPr>
          <w:rFonts w:ascii="方正楷体简体" w:eastAsia="方正楷体简体" w:hAnsi="方正楷体简体" w:hint="eastAsia"/>
        </w:rPr>
        <w:t>栈</w:t>
      </w:r>
      <w:proofErr w:type="gramEnd"/>
      <w:r w:rsidRPr="00B80A17">
        <w:rPr>
          <w:rFonts w:ascii="方正楷体简体" w:eastAsia="方正楷体简体" w:hAnsi="方正楷体简体" w:hint="eastAsia"/>
        </w:rPr>
        <w:t>。</w:t>
      </w:r>
    </w:p>
    <w:p w14:paraId="2CB13DBB" w14:textId="77777777" w:rsidR="00FA121D" w:rsidRPr="00B80A17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B80A17">
        <w:rPr>
          <w:rFonts w:ascii="方正楷体简体" w:eastAsia="方正楷体简体" w:hAnsi="方正楷体简体" w:hint="eastAsia"/>
        </w:rPr>
        <w:t>2、宿主机网卡通过eBPF TC转发DNS请求到CoreDNS，绕过host网路协议</w:t>
      </w:r>
      <w:proofErr w:type="gramStart"/>
      <w:r w:rsidRPr="00B80A17">
        <w:rPr>
          <w:rFonts w:ascii="方正楷体简体" w:eastAsia="方正楷体简体" w:hAnsi="方正楷体简体" w:hint="eastAsia"/>
        </w:rPr>
        <w:t>栈</w:t>
      </w:r>
      <w:proofErr w:type="gramEnd"/>
      <w:r w:rsidRPr="00B80A17">
        <w:rPr>
          <w:rFonts w:ascii="方正楷体简体" w:eastAsia="方正楷体简体" w:hAnsi="方正楷体简体" w:hint="eastAsia"/>
        </w:rPr>
        <w:t>。</w:t>
      </w:r>
    </w:p>
    <w:p w14:paraId="269A0507" w14:textId="77777777" w:rsidR="00FA121D" w:rsidRPr="00B80A17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B80A17">
        <w:rPr>
          <w:rFonts w:ascii="方正楷体简体" w:eastAsia="方正楷体简体" w:hAnsi="方正楷体简体" w:hint="eastAsia"/>
        </w:rPr>
        <w:lastRenderedPageBreak/>
        <w:t>通过测试，DNS解析整体延迟减少</w:t>
      </w:r>
      <w:r w:rsidRPr="00B80A17">
        <w:rPr>
          <w:rFonts w:ascii="方正楷体简体" w:eastAsia="方正楷体简体" w:hAnsi="方正楷体简体"/>
        </w:rPr>
        <w:t>2</w:t>
      </w:r>
      <w:r w:rsidRPr="00B80A17">
        <w:rPr>
          <w:rFonts w:ascii="方正楷体简体" w:eastAsia="方正楷体简体" w:hAnsi="方正楷体简体" w:hint="eastAsia"/>
        </w:rPr>
        <w:t>0%以上，实现更加极致的性能体验。</w:t>
      </w:r>
    </w:p>
    <w:p w14:paraId="4C546D67" w14:textId="51357BCA" w:rsidR="00FA121D" w:rsidRPr="00B80A17" w:rsidRDefault="00FA121D" w:rsidP="00FA121D">
      <w:pPr>
        <w:pStyle w:val="2"/>
        <w:spacing w:before="163" w:after="163"/>
        <w:rPr>
          <w:rFonts w:ascii="方正小标宋简体" w:eastAsia="方正小标宋简体"/>
        </w:rPr>
      </w:pPr>
      <w:bookmarkStart w:id="37" w:name="_Toc148196242"/>
      <w:r w:rsidRPr="00B80A17">
        <w:rPr>
          <w:rFonts w:ascii="方正小标宋简体" w:eastAsia="方正小标宋简体" w:hint="eastAsia"/>
        </w:rPr>
        <w:t>基于eBPF的主机安全</w:t>
      </w:r>
      <w:bookmarkEnd w:id="37"/>
    </w:p>
    <w:p w14:paraId="5DF5F1C4" w14:textId="77777777" w:rsidR="00FA121D" w:rsidRPr="00B80A17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B80A17">
        <w:rPr>
          <w:rFonts w:ascii="方正楷体简体" w:eastAsia="方正楷体简体" w:hAnsi="方正楷体简体" w:hint="eastAsia"/>
        </w:rPr>
        <w:t>在当今数字化时代，操作系统安全的重要性愈发突显。</w:t>
      </w:r>
      <w:r w:rsidRPr="00B80A17">
        <w:rPr>
          <w:rFonts w:ascii="方正楷体简体" w:eastAsia="方正楷体简体" w:hAnsi="方正楷体简体"/>
        </w:rPr>
        <w:t>Linux</w:t>
      </w:r>
      <w:r w:rsidRPr="00B80A17">
        <w:rPr>
          <w:rFonts w:ascii="方正楷体简体" w:eastAsia="方正楷体简体" w:hAnsi="方正楷体简体" w:hint="eastAsia"/>
        </w:rPr>
        <w:t>操作系统漏洞曝出频率呈现逐年上涨的趋势，新型攻击层出不穷，攻击者利用漏洞实现权限提升、业务关键信息的获取等，严重破坏了操作系统的机密性、可用性和完整性。</w:t>
      </w:r>
    </w:p>
    <w:p w14:paraId="3F48D4E1" w14:textId="0BDAE1A2" w:rsidR="00FA121D" w:rsidRPr="00B80A17" w:rsidRDefault="00FA121D" w:rsidP="00FA121D">
      <w:pPr>
        <w:pStyle w:val="3"/>
        <w:spacing w:before="163" w:after="163"/>
        <w:rPr>
          <w:rFonts w:ascii="方正小标宋简体" w:eastAsia="方正小标宋简体"/>
        </w:rPr>
      </w:pPr>
      <w:bookmarkStart w:id="38" w:name="_Toc148196243"/>
      <w:r w:rsidRPr="00B80A17">
        <w:rPr>
          <w:rFonts w:ascii="方正小标宋简体" w:eastAsia="方正小标宋简体" w:hint="eastAsia"/>
        </w:rPr>
        <w:t>传统解决方案面临挑战</w:t>
      </w:r>
      <w:bookmarkEnd w:id="38"/>
    </w:p>
    <w:p w14:paraId="681B8C0F" w14:textId="77777777" w:rsidR="00FA121D" w:rsidRPr="00B80A17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B80A17">
        <w:rPr>
          <w:rFonts w:ascii="方正楷体简体" w:eastAsia="方正楷体简体" w:hAnsi="方正楷体简体" w:hint="eastAsia"/>
        </w:rPr>
        <w:t>传统安全检测和防御方案采用内核模块技术，内核模块技术是通过编写内核模块来扩展操作系统的功能，内核模块可以直接访问和修改操作系统内核，可以实现高级别控制和丰富的功能，但编写不当的内核模块可能导致内核崩溃或引入安全漏洞。</w:t>
      </w:r>
    </w:p>
    <w:p w14:paraId="03D910DE" w14:textId="77777777" w:rsidR="00FA121D" w:rsidRPr="00B80A17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  <w:bCs/>
        </w:rPr>
      </w:pPr>
      <w:r w:rsidRPr="00B80A17">
        <w:rPr>
          <w:rFonts w:ascii="方正楷体简体" w:eastAsia="方正楷体简体" w:hAnsi="方正楷体简体" w:hint="eastAsia"/>
        </w:rPr>
        <w:t>eBPF提供了一种安全、可编程的方式来扩展内核功能</w:t>
      </w:r>
      <w:r w:rsidRPr="00B80A17">
        <w:rPr>
          <w:rFonts w:ascii="方正楷体简体" w:eastAsia="方正楷体简体" w:hAnsi="方正楷体简体" w:hint="eastAsia"/>
          <w:bCs/>
        </w:rPr>
        <w:t>，eBPF程序在内核中运行时会受到严格的安全限制，因此不会对系统的稳定性和安全性产生直接影响，可以实现深度的系统观测能力和自定义扩展能力。</w:t>
      </w:r>
    </w:p>
    <w:p w14:paraId="3968B9F7" w14:textId="77777777" w:rsidR="00FA121D" w:rsidRPr="00B80A17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  <w:bCs/>
        </w:rPr>
      </w:pPr>
      <w:r w:rsidRPr="00B80A17">
        <w:rPr>
          <w:rFonts w:ascii="方正楷体简体" w:eastAsia="方正楷体简体" w:hAnsi="方正楷体简体" w:hint="eastAsia"/>
          <w:bCs/>
        </w:rPr>
        <w:t>内核模块技术和e</w:t>
      </w:r>
      <w:r w:rsidRPr="00B80A17">
        <w:rPr>
          <w:rFonts w:ascii="方正楷体简体" w:eastAsia="方正楷体简体" w:hAnsi="方正楷体简体"/>
          <w:bCs/>
        </w:rPr>
        <w:t>BPF技术</w:t>
      </w:r>
      <w:r w:rsidRPr="00B80A17">
        <w:rPr>
          <w:rFonts w:ascii="方正楷体简体" w:eastAsia="方正楷体简体" w:hAnsi="方正楷体简体" w:hint="eastAsia"/>
          <w:bCs/>
        </w:rPr>
        <w:t>对比分析如下：</w:t>
      </w:r>
    </w:p>
    <w:p w14:paraId="01B2FDBE" w14:textId="77777777" w:rsidR="00FA121D" w:rsidRPr="00B80A17" w:rsidRDefault="00FA121D" w:rsidP="00C2132F">
      <w:pPr>
        <w:spacing w:before="163" w:after="163"/>
        <w:ind w:firstLineChars="0" w:firstLine="0"/>
        <w:jc w:val="center"/>
        <w:rPr>
          <w:rFonts w:ascii="方正楷体简体" w:eastAsia="方正楷体简体" w:hAnsi="方正楷体简体"/>
          <w:bCs/>
        </w:rPr>
      </w:pPr>
      <w:r w:rsidRPr="00B80A17">
        <w:rPr>
          <w:rFonts w:ascii="方正楷体简体" w:eastAsia="方正楷体简体" w:hAnsi="方正楷体简体"/>
          <w:bCs/>
        </w:rPr>
        <w:t>表</w:t>
      </w:r>
      <w:r w:rsidRPr="00B80A17">
        <w:rPr>
          <w:rFonts w:ascii="方正楷体简体" w:eastAsia="方正楷体简体" w:hAnsi="方正楷体简体" w:hint="eastAsia"/>
          <w:bCs/>
        </w:rPr>
        <w:t>3-</w:t>
      </w:r>
      <w:r w:rsidRPr="00B80A17">
        <w:rPr>
          <w:rFonts w:ascii="方正楷体简体" w:eastAsia="方正楷体简体" w:hAnsi="方正楷体简体"/>
          <w:bCs/>
        </w:rPr>
        <w:t>4</w:t>
      </w:r>
      <w:r w:rsidRPr="00B80A17">
        <w:rPr>
          <w:rFonts w:ascii="方正楷体简体" w:eastAsia="方正楷体简体" w:hAnsi="方正楷体简体" w:hint="eastAsia"/>
          <w:bCs/>
        </w:rPr>
        <w:t>-</w:t>
      </w:r>
      <w:r w:rsidRPr="00B80A17">
        <w:rPr>
          <w:rFonts w:ascii="方正楷体简体" w:eastAsia="方正楷体简体" w:hAnsi="方正楷体简体"/>
          <w:bCs/>
        </w:rPr>
        <w:t>1</w:t>
      </w:r>
      <w:r w:rsidRPr="00B80A17">
        <w:rPr>
          <w:rFonts w:ascii="方正楷体简体" w:eastAsia="方正楷体简体" w:hAnsi="方正楷体简体" w:hint="eastAsia"/>
          <w:bCs/>
        </w:rPr>
        <w:t>内核模块技术和eBPF技术对比</w:t>
      </w:r>
    </w:p>
    <w:tbl>
      <w:tblPr>
        <w:tblW w:w="8789" w:type="dxa"/>
        <w:tblInd w:w="-152" w:type="dxa"/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1276"/>
        <w:gridCol w:w="3261"/>
        <w:gridCol w:w="4252"/>
      </w:tblGrid>
      <w:tr w:rsidR="00C2132F" w:rsidRPr="00C2132F" w14:paraId="2C07CD9C" w14:textId="77777777" w:rsidTr="00C2132F">
        <w:trPr>
          <w:trHeight w:val="498"/>
        </w:trPr>
        <w:tc>
          <w:tcPr>
            <w:tcW w:w="1276" w:type="dxa"/>
            <w:tcBorders>
              <w:top w:val="single" w:sz="8" w:space="0" w:color="D9D9D9"/>
              <w:left w:val="single" w:sz="8" w:space="0" w:color="D9D9D9"/>
              <w:bottom w:val="single" w:sz="8" w:space="0" w:color="D9D9D9"/>
              <w:right w:val="single" w:sz="8" w:space="0" w:color="D9D9D9"/>
            </w:tcBorders>
            <w:shd w:val="clear" w:color="auto" w:fill="5B9BD5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4ABD20AA" w14:textId="77777777" w:rsidR="00FA121D" w:rsidRPr="00C2132F" w:rsidRDefault="00FA121D" w:rsidP="00A2585D">
            <w:pPr>
              <w:widowControl/>
              <w:spacing w:before="163" w:after="163"/>
              <w:ind w:firstLineChars="0" w:firstLine="0"/>
              <w:rPr>
                <w:rFonts w:ascii="方正楷体简体" w:eastAsia="方正楷体简体" w:hAnsi="方正楷体简体" w:cs="Arial"/>
                <w:color w:val="FFFFFF" w:themeColor="background1"/>
                <w:kern w:val="0"/>
                <w:szCs w:val="24"/>
              </w:rPr>
            </w:pPr>
            <w:r w:rsidRPr="00C2132F">
              <w:rPr>
                <w:rFonts w:ascii="方正楷体简体" w:eastAsia="方正楷体简体" w:hAnsi="方正楷体简体" w:cs="Arial" w:hint="eastAsia"/>
                <w:bCs/>
                <w:color w:val="FFFFFF" w:themeColor="background1"/>
                <w:kern w:val="24"/>
                <w:szCs w:val="24"/>
              </w:rPr>
              <w:t>类别</w:t>
            </w:r>
          </w:p>
        </w:tc>
        <w:tc>
          <w:tcPr>
            <w:tcW w:w="3261" w:type="dxa"/>
            <w:tcBorders>
              <w:top w:val="single" w:sz="8" w:space="0" w:color="D9D9D9"/>
              <w:left w:val="single" w:sz="8" w:space="0" w:color="D9D9D9"/>
              <w:bottom w:val="single" w:sz="8" w:space="0" w:color="D9D9D9"/>
              <w:right w:val="single" w:sz="8" w:space="0" w:color="D9D9D9"/>
            </w:tcBorders>
            <w:shd w:val="clear" w:color="auto" w:fill="5B9BD5"/>
            <w:vAlign w:val="center"/>
          </w:tcPr>
          <w:p w14:paraId="549AEDE7" w14:textId="77777777" w:rsidR="00FA121D" w:rsidRPr="00C2132F" w:rsidRDefault="00FA121D" w:rsidP="00A2585D">
            <w:pPr>
              <w:widowControl/>
              <w:spacing w:before="163" w:after="163"/>
              <w:ind w:firstLineChars="0" w:firstLine="0"/>
              <w:rPr>
                <w:rFonts w:ascii="方正楷体简体" w:eastAsia="方正楷体简体" w:hAnsi="方正楷体简体" w:cs="Arial"/>
                <w:color w:val="FFFFFF" w:themeColor="background1"/>
                <w:kern w:val="0"/>
                <w:szCs w:val="24"/>
              </w:rPr>
            </w:pPr>
            <w:r w:rsidRPr="00C2132F">
              <w:rPr>
                <w:rFonts w:ascii="方正楷体简体" w:eastAsia="方正楷体简体" w:hAnsi="方正楷体简体" w:cs="Arial" w:hint="eastAsia"/>
                <w:bCs/>
                <w:color w:val="FFFFFF" w:themeColor="background1"/>
                <w:kern w:val="24"/>
                <w:szCs w:val="24"/>
              </w:rPr>
              <w:t>内核模块技术</w:t>
            </w:r>
          </w:p>
        </w:tc>
        <w:tc>
          <w:tcPr>
            <w:tcW w:w="4252" w:type="dxa"/>
            <w:tcBorders>
              <w:top w:val="single" w:sz="8" w:space="0" w:color="D9D9D9"/>
              <w:left w:val="single" w:sz="8" w:space="0" w:color="D9D9D9"/>
              <w:bottom w:val="single" w:sz="8" w:space="0" w:color="D9D9D9"/>
              <w:right w:val="single" w:sz="8" w:space="0" w:color="D9D9D9"/>
            </w:tcBorders>
            <w:shd w:val="clear" w:color="auto" w:fill="5B9BD5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56A5A716" w14:textId="77777777" w:rsidR="00FA121D" w:rsidRPr="00C2132F" w:rsidRDefault="00FA121D" w:rsidP="00A2585D">
            <w:pPr>
              <w:widowControl/>
              <w:spacing w:before="163" w:after="163"/>
              <w:ind w:firstLineChars="0" w:firstLine="0"/>
              <w:rPr>
                <w:rFonts w:ascii="方正楷体简体" w:eastAsia="方正楷体简体" w:hAnsi="方正楷体简体" w:cs="Arial"/>
                <w:color w:val="FFFFFF" w:themeColor="background1"/>
                <w:kern w:val="0"/>
                <w:szCs w:val="24"/>
              </w:rPr>
            </w:pPr>
            <w:r w:rsidRPr="00C2132F">
              <w:rPr>
                <w:rFonts w:ascii="方正楷体简体" w:eastAsia="方正楷体简体" w:hAnsi="方正楷体简体" w:cs="Arial"/>
                <w:bCs/>
                <w:color w:val="FFFFFF" w:themeColor="background1"/>
                <w:kern w:val="24"/>
                <w:szCs w:val="24"/>
              </w:rPr>
              <w:t>eBPF技术</w:t>
            </w:r>
          </w:p>
        </w:tc>
      </w:tr>
      <w:tr w:rsidR="00FA121D" w:rsidRPr="00A2585D" w14:paraId="17D752BA" w14:textId="77777777" w:rsidTr="00765E9C">
        <w:tc>
          <w:tcPr>
            <w:tcW w:w="1276" w:type="dxa"/>
            <w:tcBorders>
              <w:top w:val="single" w:sz="8" w:space="0" w:color="D9D9D9"/>
              <w:left w:val="single" w:sz="8" w:space="0" w:color="D9D9D9"/>
              <w:bottom w:val="single" w:sz="8" w:space="0" w:color="D9D9D9"/>
              <w:right w:val="single" w:sz="8" w:space="0" w:color="D9D9D9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4267B29D" w14:textId="77777777" w:rsidR="00FA121D" w:rsidRPr="00C2132F" w:rsidRDefault="00FA121D" w:rsidP="008F74AD">
            <w:pPr>
              <w:widowControl/>
              <w:spacing w:before="163" w:after="163"/>
              <w:ind w:firstLineChars="0" w:firstLine="0"/>
              <w:rPr>
                <w:rFonts w:ascii="方正楷体简体" w:eastAsia="方正楷体简体" w:hAnsi="方正楷体简体" w:cs="Arial"/>
                <w:kern w:val="0"/>
                <w:szCs w:val="24"/>
              </w:rPr>
            </w:pPr>
            <w:r w:rsidRPr="00C2132F">
              <w:rPr>
                <w:rFonts w:ascii="方正楷体简体" w:eastAsia="方正楷体简体" w:hAnsi="方正楷体简体" w:cs="Arial" w:hint="eastAsia"/>
                <w:bCs/>
                <w:kern w:val="24"/>
                <w:szCs w:val="24"/>
              </w:rPr>
              <w:t>内核函数</w:t>
            </w:r>
          </w:p>
        </w:tc>
        <w:tc>
          <w:tcPr>
            <w:tcW w:w="3261" w:type="dxa"/>
            <w:tcBorders>
              <w:top w:val="single" w:sz="8" w:space="0" w:color="D9D9D9"/>
              <w:left w:val="single" w:sz="8" w:space="0" w:color="D9D9D9"/>
              <w:bottom w:val="single" w:sz="8" w:space="0" w:color="D9D9D9"/>
              <w:right w:val="single" w:sz="8" w:space="0" w:color="D9D9D9"/>
            </w:tcBorders>
            <w:vAlign w:val="center"/>
          </w:tcPr>
          <w:p w14:paraId="1F3BFBD1" w14:textId="77777777" w:rsidR="00FA121D" w:rsidRPr="00A2585D" w:rsidRDefault="00FA121D" w:rsidP="00A2585D">
            <w:pPr>
              <w:widowControl/>
              <w:spacing w:before="163" w:after="163"/>
              <w:ind w:firstLineChars="0" w:firstLine="0"/>
              <w:jc w:val="left"/>
              <w:rPr>
                <w:rFonts w:ascii="方正楷体简体" w:eastAsia="方正楷体简体" w:hAnsi="方正楷体简体" w:cs="Arial"/>
                <w:kern w:val="0"/>
                <w:szCs w:val="24"/>
              </w:rPr>
            </w:pPr>
            <w:r w:rsidRPr="00A2585D">
              <w:rPr>
                <w:rFonts w:ascii="方正楷体简体" w:eastAsia="方正楷体简体" w:hAnsi="方正楷体简体" w:cs="Arial" w:hint="eastAsia"/>
                <w:kern w:val="24"/>
                <w:szCs w:val="24"/>
              </w:rPr>
              <w:t>可以调用内核函数</w:t>
            </w:r>
          </w:p>
        </w:tc>
        <w:tc>
          <w:tcPr>
            <w:tcW w:w="4252" w:type="dxa"/>
            <w:tcBorders>
              <w:top w:val="single" w:sz="8" w:space="0" w:color="D9D9D9"/>
              <w:left w:val="single" w:sz="8" w:space="0" w:color="D9D9D9"/>
              <w:bottom w:val="single" w:sz="8" w:space="0" w:color="D9D9D9"/>
              <w:right w:val="single" w:sz="8" w:space="0" w:color="D9D9D9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5B383F0A" w14:textId="77777777" w:rsidR="00FA121D" w:rsidRPr="00A2585D" w:rsidRDefault="00FA121D" w:rsidP="00A2585D">
            <w:pPr>
              <w:widowControl/>
              <w:spacing w:before="163" w:after="163"/>
              <w:ind w:firstLineChars="0" w:firstLine="0"/>
              <w:jc w:val="left"/>
              <w:rPr>
                <w:rFonts w:ascii="方正楷体简体" w:eastAsia="方正楷体简体" w:hAnsi="方正楷体简体" w:cs="Arial"/>
                <w:kern w:val="0"/>
                <w:szCs w:val="24"/>
              </w:rPr>
            </w:pPr>
            <w:r w:rsidRPr="00A2585D">
              <w:rPr>
                <w:rFonts w:ascii="方正楷体简体" w:eastAsia="方正楷体简体" w:hAnsi="方正楷体简体" w:cs="Arial" w:hint="eastAsia"/>
                <w:bCs/>
                <w:kern w:val="24"/>
                <w:szCs w:val="24"/>
              </w:rPr>
              <w:t>只能通过</w:t>
            </w:r>
            <w:r w:rsidRPr="00A2585D">
              <w:rPr>
                <w:rFonts w:ascii="方正楷体简体" w:eastAsia="方正楷体简体" w:hAnsi="方正楷体简体" w:cs="Arial"/>
                <w:bCs/>
                <w:kern w:val="24"/>
                <w:szCs w:val="24"/>
              </w:rPr>
              <w:t>BPF</w:t>
            </w:r>
            <w:r w:rsidRPr="00A2585D">
              <w:rPr>
                <w:rFonts w:ascii="方正楷体简体" w:eastAsia="方正楷体简体" w:hAnsi="方正楷体简体" w:cs="Arial" w:hint="eastAsia"/>
                <w:bCs/>
                <w:kern w:val="24"/>
                <w:szCs w:val="24"/>
              </w:rPr>
              <w:t>辅助函数调用</w:t>
            </w:r>
          </w:p>
        </w:tc>
      </w:tr>
      <w:tr w:rsidR="00FA121D" w:rsidRPr="00A2585D" w14:paraId="049B3914" w14:textId="77777777" w:rsidTr="00765E9C">
        <w:trPr>
          <w:trHeight w:val="904"/>
        </w:trPr>
        <w:tc>
          <w:tcPr>
            <w:tcW w:w="1276" w:type="dxa"/>
            <w:tcBorders>
              <w:top w:val="single" w:sz="8" w:space="0" w:color="D9D9D9"/>
              <w:left w:val="single" w:sz="8" w:space="0" w:color="D9D9D9"/>
              <w:bottom w:val="single" w:sz="8" w:space="0" w:color="D9D9D9"/>
              <w:right w:val="single" w:sz="8" w:space="0" w:color="D9D9D9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3A8D7938" w14:textId="77777777" w:rsidR="00FA121D" w:rsidRPr="00C2132F" w:rsidRDefault="00FA121D" w:rsidP="008F74AD">
            <w:pPr>
              <w:widowControl/>
              <w:spacing w:before="163" w:after="163"/>
              <w:ind w:firstLineChars="0" w:firstLine="0"/>
              <w:rPr>
                <w:rFonts w:ascii="方正楷体简体" w:eastAsia="方正楷体简体" w:hAnsi="方正楷体简体" w:cs="Arial"/>
                <w:kern w:val="0"/>
                <w:szCs w:val="24"/>
              </w:rPr>
            </w:pPr>
            <w:r w:rsidRPr="00C2132F">
              <w:rPr>
                <w:rFonts w:ascii="方正楷体简体" w:eastAsia="方正楷体简体" w:hAnsi="方正楷体简体" w:cs="Arial" w:hint="eastAsia"/>
                <w:bCs/>
                <w:kern w:val="24"/>
                <w:szCs w:val="24"/>
              </w:rPr>
              <w:lastRenderedPageBreak/>
              <w:t>安全性</w:t>
            </w:r>
          </w:p>
        </w:tc>
        <w:tc>
          <w:tcPr>
            <w:tcW w:w="3261" w:type="dxa"/>
            <w:tcBorders>
              <w:top w:val="single" w:sz="8" w:space="0" w:color="D9D9D9"/>
              <w:left w:val="single" w:sz="8" w:space="0" w:color="D9D9D9"/>
              <w:bottom w:val="single" w:sz="8" w:space="0" w:color="D9D9D9"/>
              <w:right w:val="single" w:sz="8" w:space="0" w:color="D9D9D9"/>
            </w:tcBorders>
            <w:vAlign w:val="center"/>
          </w:tcPr>
          <w:p w14:paraId="60703667" w14:textId="77777777" w:rsidR="00FA121D" w:rsidRPr="00A2585D" w:rsidRDefault="00FA121D" w:rsidP="00A2585D">
            <w:pPr>
              <w:widowControl/>
              <w:spacing w:before="163" w:after="163"/>
              <w:ind w:firstLineChars="0" w:firstLine="0"/>
              <w:jc w:val="left"/>
              <w:rPr>
                <w:rFonts w:ascii="方正楷体简体" w:eastAsia="方正楷体简体" w:hAnsi="方正楷体简体" w:cs="Arial"/>
                <w:kern w:val="0"/>
                <w:szCs w:val="24"/>
              </w:rPr>
            </w:pPr>
            <w:r w:rsidRPr="00A2585D">
              <w:rPr>
                <w:rFonts w:ascii="方正楷体简体" w:eastAsia="方正楷体简体" w:hAnsi="方正楷体简体" w:hint="eastAsia"/>
                <w:bCs/>
                <w:kern w:val="24"/>
                <w:szCs w:val="24"/>
              </w:rPr>
              <w:t>容易引入内存泄露、访问越界等错误、导致内核崩溃</w:t>
            </w:r>
          </w:p>
        </w:tc>
        <w:tc>
          <w:tcPr>
            <w:tcW w:w="4252" w:type="dxa"/>
            <w:tcBorders>
              <w:top w:val="single" w:sz="8" w:space="0" w:color="D9D9D9"/>
              <w:left w:val="single" w:sz="8" w:space="0" w:color="D9D9D9"/>
              <w:bottom w:val="single" w:sz="8" w:space="0" w:color="D9D9D9"/>
              <w:right w:val="single" w:sz="8" w:space="0" w:color="D9D9D9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4BE3FE2F" w14:textId="77777777" w:rsidR="00FA121D" w:rsidRPr="00A2585D" w:rsidRDefault="00FA121D" w:rsidP="00A2585D">
            <w:pPr>
              <w:widowControl/>
              <w:spacing w:before="163" w:after="163"/>
              <w:ind w:firstLineChars="0" w:firstLine="0"/>
              <w:jc w:val="left"/>
              <w:rPr>
                <w:rFonts w:ascii="方正楷体简体" w:eastAsia="方正楷体简体" w:hAnsi="方正楷体简体" w:cs="Arial"/>
                <w:kern w:val="0"/>
                <w:szCs w:val="24"/>
              </w:rPr>
            </w:pPr>
            <w:r w:rsidRPr="00A2585D">
              <w:rPr>
                <w:rFonts w:ascii="方正楷体简体" w:eastAsia="方正楷体简体" w:hAnsi="方正楷体简体" w:hint="eastAsia"/>
                <w:kern w:val="24"/>
                <w:szCs w:val="24"/>
              </w:rPr>
              <w:t>通过</w:t>
            </w:r>
            <w:proofErr w:type="gramStart"/>
            <w:r w:rsidRPr="00A2585D">
              <w:rPr>
                <w:rFonts w:ascii="方正楷体简体" w:eastAsia="方正楷体简体" w:hAnsi="方正楷体简体" w:hint="eastAsia"/>
                <w:kern w:val="24"/>
                <w:szCs w:val="24"/>
              </w:rPr>
              <w:t>验证器</w:t>
            </w:r>
            <w:proofErr w:type="gramEnd"/>
            <w:r w:rsidRPr="00A2585D">
              <w:rPr>
                <w:rFonts w:ascii="方正楷体简体" w:eastAsia="方正楷体简体" w:hAnsi="方正楷体简体" w:hint="eastAsia"/>
                <w:kern w:val="24"/>
                <w:szCs w:val="24"/>
              </w:rPr>
              <w:t>进行检查，有效保障内核安全</w:t>
            </w:r>
          </w:p>
        </w:tc>
      </w:tr>
      <w:tr w:rsidR="00FA121D" w:rsidRPr="00A2585D" w14:paraId="78457E7A" w14:textId="77777777" w:rsidTr="00765E9C">
        <w:tc>
          <w:tcPr>
            <w:tcW w:w="1276" w:type="dxa"/>
            <w:tcBorders>
              <w:top w:val="single" w:sz="8" w:space="0" w:color="D9D9D9"/>
              <w:left w:val="single" w:sz="8" w:space="0" w:color="D9D9D9"/>
              <w:bottom w:val="single" w:sz="8" w:space="0" w:color="D9D9D9"/>
              <w:right w:val="single" w:sz="8" w:space="0" w:color="D9D9D9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51E96C3C" w14:textId="77777777" w:rsidR="00FA121D" w:rsidRPr="00C2132F" w:rsidRDefault="00FA121D" w:rsidP="008F74AD">
            <w:pPr>
              <w:widowControl/>
              <w:spacing w:before="163" w:after="163"/>
              <w:ind w:firstLineChars="0" w:firstLine="0"/>
              <w:rPr>
                <w:rFonts w:ascii="方正楷体简体" w:eastAsia="方正楷体简体" w:hAnsi="方正楷体简体" w:cs="Arial"/>
                <w:kern w:val="0"/>
                <w:szCs w:val="24"/>
              </w:rPr>
            </w:pPr>
            <w:r w:rsidRPr="00C2132F">
              <w:rPr>
                <w:rFonts w:ascii="方正楷体简体" w:eastAsia="方正楷体简体" w:hAnsi="方正楷体简体" w:cs="Arial" w:hint="eastAsia"/>
                <w:bCs/>
                <w:kern w:val="24"/>
                <w:szCs w:val="24"/>
              </w:rPr>
              <w:t>可移植性</w:t>
            </w:r>
          </w:p>
        </w:tc>
        <w:tc>
          <w:tcPr>
            <w:tcW w:w="3261" w:type="dxa"/>
            <w:tcBorders>
              <w:top w:val="single" w:sz="8" w:space="0" w:color="D9D9D9"/>
              <w:left w:val="single" w:sz="8" w:space="0" w:color="D9D9D9"/>
              <w:bottom w:val="single" w:sz="8" w:space="0" w:color="D9D9D9"/>
              <w:right w:val="single" w:sz="8" w:space="0" w:color="D9D9D9"/>
            </w:tcBorders>
            <w:vAlign w:val="center"/>
          </w:tcPr>
          <w:p w14:paraId="02EA2DF1" w14:textId="77777777" w:rsidR="00FA121D" w:rsidRPr="00A2585D" w:rsidRDefault="00FA121D" w:rsidP="00A2585D">
            <w:pPr>
              <w:widowControl/>
              <w:spacing w:before="163" w:after="163"/>
              <w:ind w:firstLineChars="0" w:firstLine="0"/>
              <w:jc w:val="left"/>
              <w:rPr>
                <w:rFonts w:ascii="方正楷体简体" w:eastAsia="方正楷体简体" w:hAnsi="方正楷体简体" w:cs="Arial"/>
                <w:kern w:val="0"/>
                <w:szCs w:val="24"/>
              </w:rPr>
            </w:pPr>
            <w:r w:rsidRPr="00A2585D">
              <w:rPr>
                <w:rFonts w:ascii="方正楷体简体" w:eastAsia="方正楷体简体" w:hAnsi="方正楷体简体" w:hint="eastAsia"/>
                <w:kern w:val="24"/>
                <w:szCs w:val="24"/>
              </w:rPr>
              <w:t>需要编译内核，基于相同内核运行</w:t>
            </w:r>
          </w:p>
        </w:tc>
        <w:tc>
          <w:tcPr>
            <w:tcW w:w="4252" w:type="dxa"/>
            <w:tcBorders>
              <w:top w:val="single" w:sz="8" w:space="0" w:color="D9D9D9"/>
              <w:left w:val="single" w:sz="8" w:space="0" w:color="D9D9D9"/>
              <w:bottom w:val="single" w:sz="8" w:space="0" w:color="D9D9D9"/>
              <w:right w:val="single" w:sz="8" w:space="0" w:color="D9D9D9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6CF1187E" w14:textId="77777777" w:rsidR="00FA121D" w:rsidRPr="00A2585D" w:rsidRDefault="00FA121D" w:rsidP="00A2585D">
            <w:pPr>
              <w:widowControl/>
              <w:spacing w:before="163" w:after="163"/>
              <w:ind w:firstLineChars="0" w:firstLine="0"/>
              <w:jc w:val="left"/>
              <w:rPr>
                <w:rFonts w:ascii="方正楷体简体" w:eastAsia="方正楷体简体" w:hAnsi="方正楷体简体" w:cs="Arial"/>
                <w:kern w:val="0"/>
                <w:szCs w:val="24"/>
              </w:rPr>
            </w:pPr>
            <w:r w:rsidRPr="00A2585D">
              <w:rPr>
                <w:rFonts w:ascii="方正楷体简体" w:eastAsia="方正楷体简体" w:hAnsi="方正楷体简体" w:hint="eastAsia"/>
                <w:kern w:val="24"/>
                <w:szCs w:val="24"/>
              </w:rPr>
              <w:t>不需要编译内核（</w:t>
            </w:r>
            <w:r w:rsidRPr="00A2585D">
              <w:rPr>
                <w:rFonts w:ascii="方正楷体简体" w:eastAsia="方正楷体简体" w:hAnsi="方正楷体简体"/>
                <w:kern w:val="24"/>
                <w:szCs w:val="24"/>
              </w:rPr>
              <w:t>JIT</w:t>
            </w:r>
            <w:r w:rsidRPr="00A2585D">
              <w:rPr>
                <w:rFonts w:ascii="方正楷体简体" w:eastAsia="方正楷体简体" w:hAnsi="方正楷体简体" w:hint="eastAsia"/>
                <w:kern w:val="24"/>
                <w:szCs w:val="24"/>
              </w:rPr>
              <w:t>），</w:t>
            </w:r>
            <w:r w:rsidRPr="00A2585D">
              <w:rPr>
                <w:rFonts w:ascii="方正楷体简体" w:eastAsia="方正楷体简体" w:hAnsi="方正楷体简体"/>
                <w:b/>
                <w:bCs/>
                <w:kern w:val="24"/>
                <w:szCs w:val="24"/>
              </w:rPr>
              <w:t>CO-RE</w:t>
            </w:r>
          </w:p>
        </w:tc>
      </w:tr>
      <w:tr w:rsidR="00FA121D" w:rsidRPr="00A2585D" w14:paraId="63DCC1B8" w14:textId="77777777" w:rsidTr="00765E9C">
        <w:tc>
          <w:tcPr>
            <w:tcW w:w="1276" w:type="dxa"/>
            <w:tcBorders>
              <w:top w:val="single" w:sz="8" w:space="0" w:color="D9D9D9"/>
              <w:left w:val="single" w:sz="8" w:space="0" w:color="D9D9D9"/>
              <w:bottom w:val="single" w:sz="8" w:space="0" w:color="D9D9D9"/>
              <w:right w:val="single" w:sz="8" w:space="0" w:color="D9D9D9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1D120409" w14:textId="77777777" w:rsidR="00FA121D" w:rsidRPr="00C2132F" w:rsidRDefault="00FA121D" w:rsidP="008F74AD">
            <w:pPr>
              <w:widowControl/>
              <w:spacing w:before="163" w:after="163"/>
              <w:ind w:firstLineChars="0" w:firstLine="0"/>
              <w:rPr>
                <w:rFonts w:ascii="方正楷体简体" w:eastAsia="方正楷体简体" w:hAnsi="方正楷体简体" w:cs="Arial"/>
                <w:kern w:val="0"/>
                <w:szCs w:val="24"/>
              </w:rPr>
            </w:pPr>
            <w:r w:rsidRPr="00C2132F">
              <w:rPr>
                <w:rFonts w:ascii="方正楷体简体" w:eastAsia="方正楷体简体" w:hAnsi="方正楷体简体" w:cs="Arial" w:hint="eastAsia"/>
                <w:bCs/>
                <w:kern w:val="24"/>
                <w:szCs w:val="24"/>
              </w:rPr>
              <w:t>数据交互</w:t>
            </w:r>
          </w:p>
        </w:tc>
        <w:tc>
          <w:tcPr>
            <w:tcW w:w="3261" w:type="dxa"/>
            <w:tcBorders>
              <w:top w:val="single" w:sz="8" w:space="0" w:color="D9D9D9"/>
              <w:left w:val="single" w:sz="8" w:space="0" w:color="D9D9D9"/>
              <w:bottom w:val="single" w:sz="8" w:space="0" w:color="D9D9D9"/>
              <w:right w:val="single" w:sz="8" w:space="0" w:color="D9D9D9"/>
            </w:tcBorders>
            <w:vAlign w:val="center"/>
          </w:tcPr>
          <w:p w14:paraId="57318E88" w14:textId="77777777" w:rsidR="00FA121D" w:rsidRPr="00A2585D" w:rsidRDefault="00FA121D" w:rsidP="00A2585D">
            <w:pPr>
              <w:widowControl/>
              <w:spacing w:before="163" w:after="163"/>
              <w:ind w:firstLineChars="0" w:firstLine="0"/>
              <w:jc w:val="left"/>
              <w:rPr>
                <w:rFonts w:ascii="方正楷体简体" w:eastAsia="方正楷体简体" w:hAnsi="方正楷体简体" w:cs="Arial"/>
                <w:kern w:val="0"/>
                <w:szCs w:val="24"/>
              </w:rPr>
            </w:pPr>
            <w:r w:rsidRPr="00A2585D">
              <w:rPr>
                <w:rFonts w:ascii="方正楷体简体" w:eastAsia="方正楷体简体" w:hAnsi="方正楷体简体" w:hint="eastAsia"/>
                <w:kern w:val="24"/>
                <w:szCs w:val="24"/>
              </w:rPr>
              <w:t>通过系统</w:t>
            </w:r>
            <w:r w:rsidRPr="00A2585D">
              <w:rPr>
                <w:rFonts w:ascii="方正楷体简体" w:eastAsia="方正楷体简体" w:hAnsi="方正楷体简体"/>
                <w:kern w:val="24"/>
                <w:szCs w:val="24"/>
              </w:rPr>
              <w:t>API</w:t>
            </w:r>
            <w:r w:rsidRPr="00A2585D">
              <w:rPr>
                <w:rFonts w:ascii="方正楷体简体" w:eastAsia="方正楷体简体" w:hAnsi="方正楷体简体" w:hint="eastAsia"/>
                <w:kern w:val="24"/>
                <w:szCs w:val="24"/>
              </w:rPr>
              <w:t>、日志或文件，可能存在较大内存拷贝损耗</w:t>
            </w:r>
          </w:p>
        </w:tc>
        <w:tc>
          <w:tcPr>
            <w:tcW w:w="4252" w:type="dxa"/>
            <w:tcBorders>
              <w:top w:val="single" w:sz="8" w:space="0" w:color="D9D9D9"/>
              <w:left w:val="single" w:sz="8" w:space="0" w:color="D9D9D9"/>
              <w:bottom w:val="single" w:sz="8" w:space="0" w:color="D9D9D9"/>
              <w:right w:val="single" w:sz="8" w:space="0" w:color="D9D9D9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2335D944" w14:textId="77777777" w:rsidR="00FA121D" w:rsidRPr="00A2585D" w:rsidRDefault="00FA121D" w:rsidP="00A2585D">
            <w:pPr>
              <w:widowControl/>
              <w:spacing w:before="163" w:after="163"/>
              <w:ind w:firstLineChars="0" w:firstLine="0"/>
              <w:jc w:val="left"/>
              <w:rPr>
                <w:rFonts w:ascii="方正楷体简体" w:eastAsia="方正楷体简体" w:hAnsi="方正楷体简体" w:cs="Arial"/>
                <w:kern w:val="0"/>
                <w:szCs w:val="24"/>
              </w:rPr>
            </w:pPr>
            <w:r w:rsidRPr="00A2585D">
              <w:rPr>
                <w:rFonts w:ascii="方正楷体简体" w:eastAsia="方正楷体简体" w:hAnsi="方正楷体简体" w:hint="eastAsia"/>
                <w:kern w:val="24"/>
                <w:szCs w:val="24"/>
              </w:rPr>
              <w:t>通过e</w:t>
            </w:r>
            <w:r w:rsidRPr="00A2585D">
              <w:rPr>
                <w:rFonts w:ascii="方正楷体简体" w:eastAsia="方正楷体简体" w:hAnsi="方正楷体简体"/>
                <w:kern w:val="24"/>
                <w:szCs w:val="24"/>
              </w:rPr>
              <w:t>BPF map数据结构</w:t>
            </w:r>
            <w:r w:rsidRPr="00A2585D">
              <w:rPr>
                <w:rFonts w:ascii="方正楷体简体" w:eastAsia="方正楷体简体" w:hAnsi="方正楷体简体" w:hint="eastAsia"/>
                <w:kern w:val="24"/>
                <w:szCs w:val="24"/>
              </w:rPr>
              <w:t>，数据类型丰富，高效易用</w:t>
            </w:r>
          </w:p>
        </w:tc>
      </w:tr>
      <w:tr w:rsidR="00FA121D" w:rsidRPr="00A2585D" w14:paraId="7668E751" w14:textId="77777777" w:rsidTr="00765E9C">
        <w:tc>
          <w:tcPr>
            <w:tcW w:w="1276" w:type="dxa"/>
            <w:tcBorders>
              <w:top w:val="single" w:sz="8" w:space="0" w:color="D9D9D9"/>
              <w:left w:val="single" w:sz="8" w:space="0" w:color="D9D9D9"/>
              <w:bottom w:val="single" w:sz="8" w:space="0" w:color="D9D9D9"/>
              <w:right w:val="single" w:sz="8" w:space="0" w:color="D9D9D9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27009CA4" w14:textId="77777777" w:rsidR="00FA121D" w:rsidRPr="00C2132F" w:rsidRDefault="00FA121D" w:rsidP="008F74AD">
            <w:pPr>
              <w:widowControl/>
              <w:spacing w:before="163" w:after="163"/>
              <w:ind w:firstLineChars="0" w:firstLine="0"/>
              <w:rPr>
                <w:rFonts w:ascii="方正楷体简体" w:eastAsia="方正楷体简体" w:hAnsi="方正楷体简体" w:cs="Arial"/>
                <w:kern w:val="0"/>
                <w:szCs w:val="24"/>
              </w:rPr>
            </w:pPr>
            <w:r w:rsidRPr="00C2132F">
              <w:rPr>
                <w:rFonts w:ascii="方正楷体简体" w:eastAsia="方正楷体简体" w:hAnsi="方正楷体简体" w:cs="Arial" w:hint="eastAsia"/>
                <w:bCs/>
                <w:kern w:val="24"/>
                <w:szCs w:val="24"/>
              </w:rPr>
              <w:t>升级支持</w:t>
            </w:r>
          </w:p>
        </w:tc>
        <w:tc>
          <w:tcPr>
            <w:tcW w:w="3261" w:type="dxa"/>
            <w:tcBorders>
              <w:top w:val="single" w:sz="8" w:space="0" w:color="D9D9D9"/>
              <w:left w:val="single" w:sz="8" w:space="0" w:color="D9D9D9"/>
              <w:bottom w:val="single" w:sz="8" w:space="0" w:color="D9D9D9"/>
              <w:right w:val="single" w:sz="8" w:space="0" w:color="D9D9D9"/>
            </w:tcBorders>
            <w:vAlign w:val="center"/>
          </w:tcPr>
          <w:p w14:paraId="5D860F86" w14:textId="77777777" w:rsidR="00FA121D" w:rsidRPr="00A2585D" w:rsidRDefault="00FA121D" w:rsidP="00A2585D">
            <w:pPr>
              <w:widowControl/>
              <w:spacing w:before="163" w:after="163"/>
              <w:ind w:firstLineChars="0" w:firstLine="0"/>
              <w:jc w:val="left"/>
              <w:rPr>
                <w:rFonts w:ascii="方正楷体简体" w:eastAsia="方正楷体简体" w:hAnsi="方正楷体简体" w:cs="Arial"/>
                <w:kern w:val="0"/>
                <w:szCs w:val="24"/>
              </w:rPr>
            </w:pPr>
            <w:r w:rsidRPr="00A2585D">
              <w:rPr>
                <w:rFonts w:ascii="方正楷体简体" w:eastAsia="方正楷体简体" w:hAnsi="方正楷体简体" w:hint="eastAsia"/>
                <w:kern w:val="24"/>
                <w:szCs w:val="24"/>
              </w:rPr>
              <w:t>需要卸载和加载，可能导致处理流程中断</w:t>
            </w:r>
          </w:p>
        </w:tc>
        <w:tc>
          <w:tcPr>
            <w:tcW w:w="4252" w:type="dxa"/>
            <w:tcBorders>
              <w:top w:val="single" w:sz="8" w:space="0" w:color="D9D9D9"/>
              <w:left w:val="single" w:sz="8" w:space="0" w:color="D9D9D9"/>
              <w:bottom w:val="single" w:sz="8" w:space="0" w:color="D9D9D9"/>
              <w:right w:val="single" w:sz="8" w:space="0" w:color="D9D9D9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7B0E809C" w14:textId="77777777" w:rsidR="00FA121D" w:rsidRPr="00A2585D" w:rsidRDefault="00FA121D" w:rsidP="00A2585D">
            <w:pPr>
              <w:widowControl/>
              <w:spacing w:before="163" w:after="163"/>
              <w:ind w:firstLineChars="0" w:firstLine="0"/>
              <w:jc w:val="left"/>
              <w:rPr>
                <w:rFonts w:ascii="方正楷体简体" w:eastAsia="方正楷体简体" w:hAnsi="方正楷体简体" w:cs="Arial"/>
                <w:kern w:val="0"/>
                <w:szCs w:val="24"/>
              </w:rPr>
            </w:pPr>
            <w:r w:rsidRPr="00A2585D">
              <w:rPr>
                <w:rFonts w:ascii="方正楷体简体" w:eastAsia="方正楷体简体" w:hAnsi="方正楷体简体" w:hint="eastAsia"/>
                <w:kern w:val="24"/>
                <w:szCs w:val="24"/>
              </w:rPr>
              <w:t>支持平滑升级，不会造成处理流程中断</w:t>
            </w:r>
          </w:p>
        </w:tc>
      </w:tr>
      <w:tr w:rsidR="00A2585D" w:rsidRPr="00A2585D" w14:paraId="36091967" w14:textId="77777777" w:rsidTr="00765E9C">
        <w:trPr>
          <w:trHeight w:val="487"/>
        </w:trPr>
        <w:tc>
          <w:tcPr>
            <w:tcW w:w="1276" w:type="dxa"/>
            <w:tcBorders>
              <w:top w:val="single" w:sz="8" w:space="0" w:color="D9D9D9"/>
              <w:left w:val="single" w:sz="8" w:space="0" w:color="D9D9D9"/>
              <w:bottom w:val="single" w:sz="8" w:space="0" w:color="D9D9D9"/>
              <w:right w:val="single" w:sz="8" w:space="0" w:color="D9D9D9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317EF800" w14:textId="77777777" w:rsidR="00FA121D" w:rsidRPr="00C2132F" w:rsidRDefault="00FA121D" w:rsidP="008F74AD">
            <w:pPr>
              <w:widowControl/>
              <w:spacing w:before="163" w:after="163"/>
              <w:ind w:firstLineChars="0" w:firstLine="0"/>
              <w:rPr>
                <w:rFonts w:ascii="方正楷体简体" w:eastAsia="方正楷体简体" w:hAnsi="方正楷体简体" w:cs="Arial"/>
                <w:kern w:val="0"/>
                <w:szCs w:val="24"/>
              </w:rPr>
            </w:pPr>
            <w:r w:rsidRPr="00C2132F">
              <w:rPr>
                <w:rFonts w:ascii="方正楷体简体" w:eastAsia="方正楷体简体" w:hAnsi="方正楷体简体" w:cs="Arial" w:hint="eastAsia"/>
                <w:bCs/>
                <w:kern w:val="24"/>
                <w:szCs w:val="24"/>
              </w:rPr>
              <w:t>入门门槛</w:t>
            </w:r>
          </w:p>
        </w:tc>
        <w:tc>
          <w:tcPr>
            <w:tcW w:w="3261" w:type="dxa"/>
            <w:tcBorders>
              <w:top w:val="single" w:sz="8" w:space="0" w:color="D9D9D9"/>
              <w:left w:val="single" w:sz="8" w:space="0" w:color="D9D9D9"/>
              <w:bottom w:val="single" w:sz="8" w:space="0" w:color="D9D9D9"/>
              <w:right w:val="single" w:sz="8" w:space="0" w:color="D9D9D9"/>
            </w:tcBorders>
            <w:vAlign w:val="center"/>
          </w:tcPr>
          <w:p w14:paraId="6EFCEF4A" w14:textId="77777777" w:rsidR="00FA121D" w:rsidRPr="00A2585D" w:rsidRDefault="00FA121D" w:rsidP="00A2585D">
            <w:pPr>
              <w:widowControl/>
              <w:spacing w:before="163" w:after="163"/>
              <w:ind w:firstLineChars="0" w:firstLine="0"/>
              <w:jc w:val="left"/>
              <w:rPr>
                <w:rFonts w:ascii="方正楷体简体" w:eastAsia="方正楷体简体" w:hAnsi="方正楷体简体" w:cs="Arial"/>
                <w:kern w:val="0"/>
                <w:szCs w:val="24"/>
              </w:rPr>
            </w:pPr>
            <w:r w:rsidRPr="00A2585D">
              <w:rPr>
                <w:rFonts w:ascii="方正楷体简体" w:eastAsia="方正楷体简体" w:hAnsi="方正楷体简体" w:hint="eastAsia"/>
                <w:szCs w:val="24"/>
              </w:rPr>
              <w:t>需要深入了解操作系统内核的内部结构和机制，入门门槛高</w:t>
            </w:r>
          </w:p>
        </w:tc>
        <w:tc>
          <w:tcPr>
            <w:tcW w:w="4252" w:type="dxa"/>
            <w:tcBorders>
              <w:top w:val="single" w:sz="8" w:space="0" w:color="D9D9D9"/>
              <w:left w:val="single" w:sz="8" w:space="0" w:color="D9D9D9"/>
              <w:bottom w:val="single" w:sz="8" w:space="0" w:color="D9D9D9"/>
              <w:right w:val="single" w:sz="8" w:space="0" w:color="D9D9D9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7874DB2C" w14:textId="77777777" w:rsidR="00FA121D" w:rsidRPr="00A2585D" w:rsidRDefault="00FA121D" w:rsidP="00A2585D">
            <w:pPr>
              <w:widowControl/>
              <w:spacing w:before="163" w:after="163"/>
              <w:ind w:firstLineChars="0" w:firstLine="0"/>
              <w:jc w:val="left"/>
              <w:rPr>
                <w:rFonts w:ascii="方正楷体简体" w:eastAsia="方正楷体简体" w:hAnsi="方正楷体简体" w:cs="Arial"/>
                <w:kern w:val="0"/>
                <w:szCs w:val="24"/>
              </w:rPr>
            </w:pPr>
            <w:r w:rsidRPr="00A2585D">
              <w:rPr>
                <w:rFonts w:ascii="方正楷体简体" w:eastAsia="方正楷体简体" w:hAnsi="方正楷体简体" w:hint="eastAsia"/>
                <w:kern w:val="24"/>
                <w:szCs w:val="24"/>
              </w:rPr>
              <w:t>需要学习新的编程语言和概念，相对内核模块技术来说，入门门槛相对较低</w:t>
            </w:r>
          </w:p>
        </w:tc>
      </w:tr>
    </w:tbl>
    <w:p w14:paraId="162045FC" w14:textId="77777777" w:rsidR="00FA121D" w:rsidRPr="00C15006" w:rsidRDefault="00FA121D" w:rsidP="00FA121D">
      <w:pPr>
        <w:spacing w:before="163" w:after="163"/>
        <w:ind w:firstLine="480"/>
        <w:rPr>
          <w:rFonts w:ascii="微软雅黑" w:eastAsia="微软雅黑" w:hAnsi="微软雅黑"/>
          <w:bCs/>
        </w:rPr>
      </w:pPr>
    </w:p>
    <w:p w14:paraId="6F29858C" w14:textId="670EB0E2" w:rsidR="00FA121D" w:rsidRPr="00B80A17" w:rsidRDefault="00FA121D" w:rsidP="00FA121D">
      <w:pPr>
        <w:pStyle w:val="3"/>
        <w:spacing w:before="163" w:after="163"/>
        <w:rPr>
          <w:rFonts w:ascii="方正小标宋简体" w:eastAsia="方正小标宋简体"/>
        </w:rPr>
      </w:pPr>
      <w:bookmarkStart w:id="39" w:name="_Toc148196244"/>
      <w:r w:rsidRPr="00B80A17">
        <w:rPr>
          <w:rFonts w:ascii="方正小标宋简体" w:eastAsia="方正小标宋简体" w:hint="eastAsia"/>
        </w:rPr>
        <w:t>基于eBPF的新一代主机安全解决方案</w:t>
      </w:r>
      <w:bookmarkEnd w:id="39"/>
    </w:p>
    <w:p w14:paraId="26F5441F" w14:textId="77777777" w:rsidR="00FA121D" w:rsidRPr="00B80A17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  <w:bCs/>
        </w:rPr>
      </w:pPr>
      <w:r w:rsidRPr="00B80A17">
        <w:rPr>
          <w:rFonts w:ascii="方正楷体简体" w:eastAsia="方正楷体简体" w:hAnsi="方正楷体简体" w:hint="eastAsia"/>
          <w:bCs/>
        </w:rPr>
        <w:t>浪潮</w:t>
      </w:r>
      <w:proofErr w:type="gramStart"/>
      <w:r w:rsidRPr="00B80A17">
        <w:rPr>
          <w:rFonts w:ascii="方正楷体简体" w:eastAsia="方正楷体简体" w:hAnsi="方正楷体简体" w:hint="eastAsia"/>
          <w:bCs/>
        </w:rPr>
        <w:t>信息云峦服务器</w:t>
      </w:r>
      <w:proofErr w:type="gramEnd"/>
      <w:r w:rsidRPr="00B80A17">
        <w:rPr>
          <w:rFonts w:ascii="方正楷体简体" w:eastAsia="方正楷体简体" w:hAnsi="方正楷体简体" w:hint="eastAsia"/>
          <w:bCs/>
        </w:rPr>
        <w:t>操作系统Ke</w:t>
      </w:r>
      <w:r w:rsidRPr="00B80A17">
        <w:rPr>
          <w:rFonts w:ascii="方正楷体简体" w:eastAsia="方正楷体简体" w:hAnsi="方正楷体简体"/>
          <w:bCs/>
        </w:rPr>
        <w:t>yarchOS提供</w:t>
      </w:r>
      <w:r w:rsidRPr="00B80A17">
        <w:rPr>
          <w:rFonts w:ascii="方正楷体简体" w:eastAsia="方正楷体简体" w:hAnsi="方正楷体简体" w:hint="eastAsia"/>
          <w:bCs/>
        </w:rPr>
        <w:t>轻量化的安全防御组件</w:t>
      </w:r>
      <w:r w:rsidRPr="00B80A17">
        <w:rPr>
          <w:rFonts w:ascii="方正楷体简体" w:eastAsia="方正楷体简体" w:hAnsi="方正楷体简体"/>
        </w:rPr>
        <w:t>KSecure</w:t>
      </w:r>
      <w:r w:rsidRPr="00B80A17">
        <w:rPr>
          <w:rFonts w:ascii="方正楷体简体" w:eastAsia="方正楷体简体" w:hAnsi="方正楷体简体" w:hint="eastAsia"/>
          <w:bCs/>
        </w:rPr>
        <w:t>，采用eBPF技术路线，提供主机安全检测和防御能力，在增强操作系统安全性和合</w:t>
      </w:r>
      <w:proofErr w:type="gramStart"/>
      <w:r w:rsidRPr="00B80A17">
        <w:rPr>
          <w:rFonts w:ascii="方正楷体简体" w:eastAsia="方正楷体简体" w:hAnsi="方正楷体简体" w:hint="eastAsia"/>
          <w:bCs/>
        </w:rPr>
        <w:t>规</w:t>
      </w:r>
      <w:proofErr w:type="gramEnd"/>
      <w:r w:rsidRPr="00B80A17">
        <w:rPr>
          <w:rFonts w:ascii="方正楷体简体" w:eastAsia="方正楷体简体" w:hAnsi="方正楷体简体" w:hint="eastAsia"/>
          <w:bCs/>
        </w:rPr>
        <w:t>性的同时，解决传统内核模块方式带来的系统稳定性和性能问题。</w:t>
      </w:r>
    </w:p>
    <w:p w14:paraId="2A432145" w14:textId="39A4AE4F" w:rsidR="00FA121D" w:rsidRPr="00B80A17" w:rsidRDefault="00FA121D" w:rsidP="00FA121D">
      <w:pPr>
        <w:pStyle w:val="4"/>
        <w:spacing w:before="163" w:after="163"/>
        <w:rPr>
          <w:rFonts w:ascii="方正小标宋简体" w:eastAsia="方正小标宋简体"/>
        </w:rPr>
      </w:pPr>
      <w:r w:rsidRPr="00B80A17">
        <w:rPr>
          <w:rFonts w:ascii="方正小标宋简体" w:eastAsia="方正小标宋简体" w:hint="eastAsia"/>
        </w:rPr>
        <w:lastRenderedPageBreak/>
        <w:t>主要功能</w:t>
      </w:r>
    </w:p>
    <w:p w14:paraId="6C601CE5" w14:textId="77777777" w:rsidR="00FA121D" w:rsidRPr="00B80A17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B80A17">
        <w:rPr>
          <w:rFonts w:ascii="方正楷体简体" w:eastAsia="方正楷体简体" w:hAnsi="方正楷体简体" w:hint="eastAsia"/>
        </w:rPr>
        <w:t>K</w:t>
      </w:r>
      <w:r w:rsidRPr="00B80A17">
        <w:rPr>
          <w:rFonts w:ascii="方正楷体简体" w:eastAsia="方正楷体简体" w:hAnsi="方正楷体简体"/>
        </w:rPr>
        <w:t>S</w:t>
      </w:r>
      <w:r w:rsidRPr="00B80A17">
        <w:rPr>
          <w:rFonts w:ascii="方正楷体简体" w:eastAsia="方正楷体简体" w:hAnsi="方正楷体简体" w:hint="eastAsia"/>
        </w:rPr>
        <w:t>ecure安全防御组件的主要功能如下：</w:t>
      </w:r>
    </w:p>
    <w:p w14:paraId="3E416C4F" w14:textId="77777777" w:rsidR="00FA121D" w:rsidRPr="0081104D" w:rsidRDefault="00FA121D" w:rsidP="0081104D">
      <w:pPr>
        <w:widowControl/>
        <w:spacing w:before="163" w:after="163"/>
        <w:ind w:firstLineChars="0" w:firstLine="482"/>
        <w:rPr>
          <w:rFonts w:ascii="方正楷体简体" w:eastAsia="方正楷体简体" w:hAnsi="方正楷体简体"/>
        </w:rPr>
      </w:pPr>
      <w:r w:rsidRPr="0081104D">
        <w:rPr>
          <w:rFonts w:ascii="方正楷体简体" w:eastAsia="方正楷体简体" w:hAnsi="方正楷体简体"/>
          <w:b/>
        </w:rPr>
        <w:t>1、</w:t>
      </w:r>
      <w:r w:rsidRPr="0081104D">
        <w:rPr>
          <w:rFonts w:ascii="方正楷体简体" w:eastAsia="方正楷体简体" w:hAnsi="方正楷体简体" w:hint="eastAsia"/>
          <w:b/>
        </w:rPr>
        <w:t>关键文件/进程防护</w:t>
      </w:r>
      <w:r w:rsidRPr="0081104D">
        <w:rPr>
          <w:rFonts w:ascii="方正楷体简体" w:eastAsia="方正楷体简体" w:hAnsi="方正楷体简体" w:hint="eastAsia"/>
        </w:rPr>
        <w:t>：支持文件和目录的防护，防止核心业务文件被篡改、删除等行为。支持关键进程防护，保护核心业务进程不被恶意终止、删除、信息注入；</w:t>
      </w:r>
    </w:p>
    <w:p w14:paraId="6EE4FAEC" w14:textId="4B9D578B" w:rsidR="00FA121D" w:rsidRPr="0081104D" w:rsidRDefault="00FA121D" w:rsidP="0081104D">
      <w:pPr>
        <w:widowControl/>
        <w:spacing w:before="163" w:after="163"/>
        <w:ind w:firstLineChars="0" w:firstLine="482"/>
        <w:rPr>
          <w:rFonts w:ascii="方正楷体简体" w:eastAsia="方正楷体简体" w:hAnsi="方正楷体简体"/>
        </w:rPr>
      </w:pPr>
      <w:r w:rsidRPr="0081104D">
        <w:rPr>
          <w:rFonts w:ascii="方正楷体简体" w:eastAsia="方正楷体简体" w:hAnsi="方正楷体简体"/>
          <w:b/>
        </w:rPr>
        <w:t>2、</w:t>
      </w:r>
      <w:r w:rsidRPr="0081104D">
        <w:rPr>
          <w:rFonts w:ascii="方正楷体简体" w:eastAsia="方正楷体简体" w:hAnsi="方正楷体简体" w:hint="eastAsia"/>
          <w:b/>
        </w:rPr>
        <w:t>主机入侵检测</w:t>
      </w:r>
      <w:r w:rsidRPr="0081104D">
        <w:rPr>
          <w:rFonts w:ascii="方正楷体简体" w:eastAsia="方正楷体简体" w:hAnsi="方正楷体简体" w:hint="eastAsia"/>
        </w:rPr>
        <w:t>：基于规则引擎可以对黑客的入侵行为进行检测和自动处置。基</w:t>
      </w:r>
      <w:r w:rsidRPr="0081104D">
        <w:rPr>
          <w:rFonts w:ascii="方正楷体简体" w:eastAsia="方正楷体简体" w:hAnsi="方正楷体简体" w:hint="eastAsia"/>
          <w:bCs/>
        </w:rPr>
        <w:t>于“诱饵”行为监测的勒索病毒防御，及时发现和阻止勒索病毒加密行为；</w:t>
      </w:r>
    </w:p>
    <w:p w14:paraId="617B22F9" w14:textId="77777777" w:rsidR="00FA121D" w:rsidRPr="0081104D" w:rsidRDefault="00FA121D" w:rsidP="0081104D">
      <w:pPr>
        <w:widowControl/>
        <w:spacing w:before="163" w:after="163"/>
        <w:ind w:firstLineChars="0" w:firstLine="482"/>
        <w:rPr>
          <w:rFonts w:ascii="方正楷体简体" w:eastAsia="方正楷体简体" w:hAnsi="方正楷体简体"/>
        </w:rPr>
      </w:pPr>
      <w:r w:rsidRPr="0081104D">
        <w:rPr>
          <w:rFonts w:ascii="方正楷体简体" w:eastAsia="方正楷体简体" w:hAnsi="方正楷体简体"/>
          <w:b/>
        </w:rPr>
        <w:t>3、</w:t>
      </w:r>
      <w:r w:rsidRPr="0081104D">
        <w:rPr>
          <w:rFonts w:ascii="方正楷体简体" w:eastAsia="方正楷体简体" w:hAnsi="方正楷体简体" w:hint="eastAsia"/>
          <w:b/>
        </w:rPr>
        <w:t>安全基线检测</w:t>
      </w:r>
      <w:r w:rsidRPr="0081104D">
        <w:rPr>
          <w:rFonts w:ascii="方正楷体简体" w:eastAsia="方正楷体简体" w:hAnsi="方正楷体简体" w:hint="eastAsia"/>
        </w:rPr>
        <w:t>：</w:t>
      </w:r>
      <w:proofErr w:type="gramStart"/>
      <w:r w:rsidRPr="0081104D">
        <w:rPr>
          <w:rFonts w:ascii="方正楷体简体" w:eastAsia="方正楷体简体" w:hAnsi="方正楷体简体" w:hint="eastAsia"/>
        </w:rPr>
        <w:t>基于等保和</w:t>
      </w:r>
      <w:proofErr w:type="gramEnd"/>
      <w:r w:rsidRPr="0081104D">
        <w:rPr>
          <w:rFonts w:ascii="方正楷体简体" w:eastAsia="方正楷体简体" w:hAnsi="方正楷体简体" w:hint="eastAsia"/>
        </w:rPr>
        <w:t>CIS标准形成知识库，提供基于模板的基线检测、修复和回退功能。帮助发现身份鉴别、访问控制、安全审计、入侵防范、剩余信息保护等方面潜在的安全风险，支持基线值自定义和灵活扩展；</w:t>
      </w:r>
    </w:p>
    <w:p w14:paraId="4BF99262" w14:textId="77777777" w:rsidR="00FA121D" w:rsidRPr="0081104D" w:rsidRDefault="00FA121D" w:rsidP="0081104D">
      <w:pPr>
        <w:widowControl/>
        <w:spacing w:before="163" w:after="163"/>
        <w:ind w:firstLineChars="0" w:firstLine="482"/>
        <w:rPr>
          <w:rFonts w:ascii="方正楷体简体" w:eastAsia="方正楷体简体" w:hAnsi="方正楷体简体"/>
          <w:b/>
        </w:rPr>
      </w:pPr>
      <w:r w:rsidRPr="0081104D">
        <w:rPr>
          <w:rFonts w:ascii="方正楷体简体" w:eastAsia="方正楷体简体" w:hAnsi="方正楷体简体"/>
          <w:b/>
        </w:rPr>
        <w:t>4、安全管理</w:t>
      </w:r>
      <w:r w:rsidRPr="0081104D">
        <w:rPr>
          <w:rFonts w:ascii="方正楷体简体" w:eastAsia="方正楷体简体" w:hAnsi="方正楷体简体" w:hint="eastAsia"/>
          <w:b/>
        </w:rPr>
        <w:t>：</w:t>
      </w:r>
      <w:r w:rsidRPr="0081104D">
        <w:rPr>
          <w:rFonts w:ascii="方正楷体简体" w:eastAsia="方正楷体简体" w:hAnsi="方正楷体简体" w:hint="eastAsia"/>
        </w:rPr>
        <w:t>支持安全特性动态加载、对安全组件CPU资源占用限制、安全策略热加载、服务启停等管理等功能。</w:t>
      </w:r>
    </w:p>
    <w:p w14:paraId="407190F8" w14:textId="77777777" w:rsidR="00FA121D" w:rsidRDefault="00FA121D" w:rsidP="008401B4">
      <w:pPr>
        <w:widowControl/>
        <w:spacing w:before="163" w:after="163"/>
        <w:ind w:firstLineChars="0" w:firstLine="0"/>
        <w:jc w:val="center"/>
        <w:rPr>
          <w:rFonts w:ascii="微软雅黑" w:eastAsia="微软雅黑" w:hAnsi="微软雅黑"/>
          <w:b/>
        </w:rPr>
      </w:pPr>
      <w:r>
        <w:rPr>
          <w:rFonts w:ascii="微软雅黑" w:eastAsia="微软雅黑" w:hAnsi="微软雅黑"/>
          <w:b/>
          <w:noProof/>
        </w:rPr>
        <w:drawing>
          <wp:inline distT="0" distB="0" distL="0" distR="0" wp14:anchorId="63F50B38" wp14:editId="697882E6">
            <wp:extent cx="4055376" cy="2902226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8928" cy="290476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FD34BFD" w14:textId="77777777" w:rsidR="00FA121D" w:rsidRPr="00B80A17" w:rsidRDefault="00FA121D" w:rsidP="00FA121D">
      <w:pPr>
        <w:spacing w:before="163" w:after="163"/>
        <w:ind w:firstLine="480"/>
        <w:jc w:val="center"/>
        <w:rPr>
          <w:rFonts w:ascii="方正楷体简体" w:eastAsia="方正楷体简体" w:hAnsi="方正楷体简体"/>
          <w:bCs/>
        </w:rPr>
      </w:pPr>
      <w:r w:rsidRPr="00B80A17">
        <w:rPr>
          <w:rFonts w:ascii="方正楷体简体" w:eastAsia="方正楷体简体" w:hAnsi="方正楷体简体"/>
          <w:bCs/>
        </w:rPr>
        <w:t>图3-4</w:t>
      </w:r>
      <w:r w:rsidRPr="00B80A17">
        <w:rPr>
          <w:rFonts w:ascii="方正楷体简体" w:eastAsia="方正楷体简体" w:hAnsi="方正楷体简体" w:hint="eastAsia"/>
          <w:bCs/>
        </w:rPr>
        <w:t>-</w:t>
      </w:r>
      <w:r w:rsidRPr="00B80A17">
        <w:rPr>
          <w:rFonts w:ascii="方正楷体简体" w:eastAsia="方正楷体简体" w:hAnsi="方正楷体简体"/>
          <w:bCs/>
        </w:rPr>
        <w:t xml:space="preserve">1 </w:t>
      </w:r>
      <w:r w:rsidRPr="00B80A17">
        <w:rPr>
          <w:rFonts w:ascii="方正楷体简体" w:eastAsia="方正楷体简体" w:hAnsi="方正楷体简体" w:hint="eastAsia"/>
        </w:rPr>
        <w:t>K</w:t>
      </w:r>
      <w:r w:rsidRPr="00B80A17">
        <w:rPr>
          <w:rFonts w:ascii="方正楷体简体" w:eastAsia="方正楷体简体" w:hAnsi="方正楷体简体"/>
        </w:rPr>
        <w:t>S</w:t>
      </w:r>
      <w:r w:rsidRPr="00B80A17">
        <w:rPr>
          <w:rFonts w:ascii="方正楷体简体" w:eastAsia="方正楷体简体" w:hAnsi="方正楷体简体" w:hint="eastAsia"/>
        </w:rPr>
        <w:t>ecure</w:t>
      </w:r>
      <w:r w:rsidRPr="00B80A17">
        <w:rPr>
          <w:rFonts w:ascii="方正楷体简体" w:eastAsia="方正楷体简体" w:hAnsi="方正楷体简体" w:cs="Calibri"/>
          <w:kern w:val="0"/>
        </w:rPr>
        <w:t>安全组件</w:t>
      </w:r>
      <w:r w:rsidRPr="00B80A17">
        <w:rPr>
          <w:rFonts w:ascii="方正楷体简体" w:eastAsia="方正楷体简体" w:hAnsi="方正楷体简体" w:cs="Calibri" w:hint="eastAsia"/>
          <w:kern w:val="0"/>
        </w:rPr>
        <w:t>功能架构图</w:t>
      </w:r>
    </w:p>
    <w:p w14:paraId="48171734" w14:textId="7DBFEF3A" w:rsidR="00FA121D" w:rsidRPr="00B80A17" w:rsidRDefault="00FA121D" w:rsidP="00FA121D">
      <w:pPr>
        <w:pStyle w:val="4"/>
        <w:spacing w:before="163" w:after="163"/>
        <w:rPr>
          <w:rFonts w:ascii="方正小标宋简体" w:eastAsia="方正小标宋简体"/>
        </w:rPr>
      </w:pPr>
      <w:r w:rsidRPr="00B80A17">
        <w:rPr>
          <w:rFonts w:ascii="方正小标宋简体" w:eastAsia="方正小标宋简体" w:hint="eastAsia"/>
        </w:rPr>
        <w:lastRenderedPageBreak/>
        <w:t>整体架构</w:t>
      </w:r>
    </w:p>
    <w:p w14:paraId="38E20E1E" w14:textId="681EEC34" w:rsidR="00FA121D" w:rsidRPr="00B80A17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  <w:bCs/>
        </w:rPr>
      </w:pPr>
      <w:r w:rsidRPr="00B80A17">
        <w:rPr>
          <w:rFonts w:ascii="方正楷体简体" w:eastAsia="方正楷体简体" w:hAnsi="方正楷体简体" w:hint="eastAsia"/>
          <w:bCs/>
        </w:rPr>
        <w:t>基于eBPF的系统内多层次hook技术，将e</w:t>
      </w:r>
      <w:r w:rsidRPr="00B80A17">
        <w:rPr>
          <w:rFonts w:ascii="方正楷体简体" w:eastAsia="方正楷体简体" w:hAnsi="方正楷体简体"/>
          <w:bCs/>
        </w:rPr>
        <w:t>BPF程序</w:t>
      </w:r>
      <w:r w:rsidRPr="00B80A17">
        <w:rPr>
          <w:rFonts w:ascii="方正楷体简体" w:eastAsia="方正楷体简体" w:hAnsi="方正楷体简体" w:hint="eastAsia"/>
          <w:bCs/>
        </w:rPr>
        <w:t>h</w:t>
      </w:r>
      <w:r w:rsidRPr="00B80A17">
        <w:rPr>
          <w:rFonts w:ascii="方正楷体简体" w:eastAsia="方正楷体简体" w:hAnsi="方正楷体简体"/>
          <w:bCs/>
        </w:rPr>
        <w:t>ook到</w:t>
      </w:r>
      <w:r w:rsidRPr="00B80A17">
        <w:rPr>
          <w:rFonts w:ascii="方正楷体简体" w:eastAsia="方正楷体简体" w:hAnsi="方正楷体简体" w:hint="eastAsia"/>
          <w:bCs/>
        </w:rPr>
        <w:t>操作系统内核的多个层级（</w:t>
      </w:r>
      <w:r w:rsidRPr="00B80A17">
        <w:rPr>
          <w:rFonts w:ascii="方正楷体简体" w:eastAsia="方正楷体简体" w:hAnsi="方正楷体简体"/>
          <w:bCs/>
        </w:rPr>
        <w:t>LSM、syscall、network</w:t>
      </w:r>
      <w:r w:rsidRPr="00B80A17">
        <w:rPr>
          <w:rFonts w:ascii="方正楷体简体" w:eastAsia="方正楷体简体" w:hAnsi="方正楷体简体" w:hint="eastAsia"/>
          <w:bCs/>
        </w:rPr>
        <w:t>、</w:t>
      </w:r>
      <w:r w:rsidRPr="00B80A17">
        <w:rPr>
          <w:rFonts w:ascii="方正楷体简体" w:eastAsia="方正楷体简体" w:hAnsi="方正楷体简体"/>
          <w:bCs/>
        </w:rPr>
        <w:t>kprobe内核函数</w:t>
      </w:r>
      <w:r w:rsidRPr="00B80A17">
        <w:rPr>
          <w:rFonts w:ascii="方正楷体简体" w:eastAsia="方正楷体简体" w:hAnsi="方正楷体简体" w:hint="eastAsia"/>
          <w:bCs/>
        </w:rPr>
        <w:t>），其中LSM、syscall、network的hook点具有监控和拦截能力，</w:t>
      </w:r>
      <w:r w:rsidRPr="00B80A17">
        <w:rPr>
          <w:rFonts w:ascii="方正楷体简体" w:eastAsia="方正楷体简体" w:hAnsi="方正楷体简体"/>
          <w:bCs/>
        </w:rPr>
        <w:t>kprobe</w:t>
      </w:r>
      <w:r w:rsidRPr="00B80A17">
        <w:rPr>
          <w:rFonts w:ascii="方正楷体简体" w:eastAsia="方正楷体简体" w:hAnsi="方正楷体简体" w:hint="eastAsia"/>
          <w:bCs/>
        </w:rPr>
        <w:t>内核函数hook点只具有监控能力。通过在各个hook</w:t>
      </w:r>
      <w:r w:rsidRPr="00B80A17">
        <w:rPr>
          <w:rFonts w:ascii="方正楷体简体" w:eastAsia="方正楷体简体" w:hAnsi="方正楷体简体"/>
          <w:bCs/>
        </w:rPr>
        <w:t>点加载</w:t>
      </w:r>
      <w:r w:rsidRPr="00B80A17">
        <w:rPr>
          <w:rFonts w:ascii="方正楷体简体" w:eastAsia="方正楷体简体" w:hAnsi="方正楷体简体" w:hint="eastAsia"/>
          <w:bCs/>
        </w:rPr>
        <w:t>安全策略实现对系统和应用程序行为的监控和拦截。</w:t>
      </w:r>
    </w:p>
    <w:p w14:paraId="534461C6" w14:textId="77777777" w:rsidR="00FA121D" w:rsidRPr="00B80A17" w:rsidRDefault="00FA121D" w:rsidP="008401B4">
      <w:pPr>
        <w:spacing w:before="163" w:after="163"/>
        <w:ind w:firstLineChars="0" w:firstLine="0"/>
        <w:jc w:val="center"/>
        <w:rPr>
          <w:rFonts w:ascii="方正楷体简体" w:eastAsia="方正楷体简体" w:hAnsi="方正楷体简体"/>
        </w:rPr>
      </w:pPr>
      <w:r w:rsidRPr="00B80A17">
        <w:rPr>
          <w:rFonts w:ascii="方正楷体简体" w:eastAsia="方正楷体简体" w:hAnsi="方正楷体简体"/>
          <w:noProof/>
        </w:rPr>
        <w:drawing>
          <wp:inline distT="0" distB="0" distL="0" distR="0" wp14:anchorId="36389B12" wp14:editId="7B3A80B3">
            <wp:extent cx="4547858" cy="3252083"/>
            <wp:effectExtent l="0" t="0" r="5715" b="571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9244" cy="32602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167D0B6" w14:textId="77777777" w:rsidR="00FA121D" w:rsidRPr="00B80A17" w:rsidRDefault="00FA121D" w:rsidP="00FA121D">
      <w:pPr>
        <w:spacing w:before="163" w:after="163"/>
        <w:ind w:firstLine="480"/>
        <w:jc w:val="center"/>
        <w:rPr>
          <w:rFonts w:ascii="方正楷体简体" w:eastAsia="方正楷体简体" w:hAnsi="方正楷体简体"/>
          <w:bCs/>
        </w:rPr>
      </w:pPr>
      <w:r w:rsidRPr="00B80A17">
        <w:rPr>
          <w:rFonts w:ascii="方正楷体简体" w:eastAsia="方正楷体简体" w:hAnsi="方正楷体简体"/>
          <w:bCs/>
        </w:rPr>
        <w:t>图3-4</w:t>
      </w:r>
      <w:r w:rsidRPr="00B80A17">
        <w:rPr>
          <w:rFonts w:ascii="方正楷体简体" w:eastAsia="方正楷体简体" w:hAnsi="方正楷体简体" w:hint="eastAsia"/>
          <w:bCs/>
        </w:rPr>
        <w:t>-</w:t>
      </w:r>
      <w:r w:rsidRPr="00B80A17">
        <w:rPr>
          <w:rFonts w:ascii="方正楷体简体" w:eastAsia="方正楷体简体" w:hAnsi="方正楷体简体"/>
          <w:bCs/>
        </w:rPr>
        <w:t xml:space="preserve">2 </w:t>
      </w:r>
      <w:r w:rsidRPr="00B80A17">
        <w:rPr>
          <w:rFonts w:ascii="方正楷体简体" w:eastAsia="方正楷体简体" w:hAnsi="方正楷体简体" w:hint="eastAsia"/>
        </w:rPr>
        <w:t>K</w:t>
      </w:r>
      <w:r w:rsidRPr="00B80A17">
        <w:rPr>
          <w:rFonts w:ascii="方正楷体简体" w:eastAsia="方正楷体简体" w:hAnsi="方正楷体简体"/>
        </w:rPr>
        <w:t>S</w:t>
      </w:r>
      <w:r w:rsidRPr="00B80A17">
        <w:rPr>
          <w:rFonts w:ascii="方正楷体简体" w:eastAsia="方正楷体简体" w:hAnsi="方正楷体简体" w:hint="eastAsia"/>
        </w:rPr>
        <w:t>ecure</w:t>
      </w:r>
      <w:r w:rsidRPr="00B80A17">
        <w:rPr>
          <w:rFonts w:ascii="方正楷体简体" w:eastAsia="方正楷体简体" w:hAnsi="方正楷体简体" w:cs="Calibri"/>
          <w:kern w:val="0"/>
        </w:rPr>
        <w:t>安全组件技术</w:t>
      </w:r>
      <w:r w:rsidRPr="00B80A17">
        <w:rPr>
          <w:rFonts w:ascii="方正楷体简体" w:eastAsia="方正楷体简体" w:hAnsi="方正楷体简体"/>
          <w:bCs/>
        </w:rPr>
        <w:t>架构图</w:t>
      </w:r>
    </w:p>
    <w:p w14:paraId="06BE7930" w14:textId="47497ECE" w:rsidR="00FA121D" w:rsidRPr="00B80A17" w:rsidRDefault="00FA121D" w:rsidP="00FA121D">
      <w:pPr>
        <w:pStyle w:val="4"/>
        <w:spacing w:before="163" w:after="163"/>
        <w:rPr>
          <w:rFonts w:ascii="方正小标宋简体" w:eastAsia="方正小标宋简体"/>
        </w:rPr>
      </w:pPr>
      <w:r w:rsidRPr="00B80A17">
        <w:rPr>
          <w:rFonts w:ascii="方正小标宋简体" w:eastAsia="方正小标宋简体" w:hint="eastAsia"/>
        </w:rPr>
        <w:t>关键技术</w:t>
      </w:r>
    </w:p>
    <w:p w14:paraId="543BDA37" w14:textId="055877D0" w:rsidR="00FA121D" w:rsidRPr="00B80A17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B80A17">
        <w:rPr>
          <w:rFonts w:ascii="方正楷体简体" w:eastAsia="方正楷体简体" w:hAnsi="方正楷体简体"/>
        </w:rPr>
        <w:t>在</w:t>
      </w:r>
      <w:r w:rsidRPr="00B80A17">
        <w:rPr>
          <w:rFonts w:ascii="方正楷体简体" w:eastAsia="方正楷体简体" w:hAnsi="方正楷体简体" w:hint="eastAsia"/>
        </w:rPr>
        <w:t>K</w:t>
      </w:r>
      <w:r w:rsidRPr="00B80A17">
        <w:rPr>
          <w:rFonts w:ascii="方正楷体简体" w:eastAsia="方正楷体简体" w:hAnsi="方正楷体简体"/>
        </w:rPr>
        <w:t>S</w:t>
      </w:r>
      <w:r w:rsidRPr="00B80A17">
        <w:rPr>
          <w:rFonts w:ascii="方正楷体简体" w:eastAsia="方正楷体简体" w:hAnsi="方正楷体简体" w:hint="eastAsia"/>
        </w:rPr>
        <w:t>ecure</w:t>
      </w:r>
      <w:r w:rsidRPr="00B80A17">
        <w:rPr>
          <w:rFonts w:ascii="方正楷体简体" w:eastAsia="方正楷体简体" w:hAnsi="方正楷体简体"/>
        </w:rPr>
        <w:t>安全组件中</w:t>
      </w:r>
      <w:r w:rsidRPr="00B80A17">
        <w:rPr>
          <w:rFonts w:ascii="方正楷体简体" w:eastAsia="方正楷体简体" w:hAnsi="方正楷体简体" w:hint="eastAsia"/>
        </w:rPr>
        <w:t>，涉及如下两个关键技术。</w:t>
      </w:r>
    </w:p>
    <w:p w14:paraId="172F42AB" w14:textId="6EA443B2" w:rsidR="00FA121D" w:rsidRPr="00B80A17" w:rsidRDefault="0068582A" w:rsidP="00CD7CB3">
      <w:pPr>
        <w:pStyle w:val="5"/>
        <w:numPr>
          <w:ilvl w:val="0"/>
          <w:numId w:val="0"/>
        </w:numPr>
        <w:ind w:left="1008" w:hanging="1008"/>
        <w:rPr>
          <w:rFonts w:ascii="方正小标宋简体" w:eastAsia="方正小标宋简体"/>
        </w:rPr>
      </w:pPr>
      <w:r w:rsidRPr="00B80A17">
        <w:rPr>
          <w:rFonts w:ascii="方正小标宋简体" w:eastAsia="方正小标宋简体" w:hint="eastAsia"/>
        </w:rPr>
        <w:t>3</w:t>
      </w:r>
      <w:r w:rsidR="003F4390" w:rsidRPr="00B80A17">
        <w:rPr>
          <w:rFonts w:ascii="方正小标宋简体" w:eastAsia="方正小标宋简体" w:hint="eastAsia"/>
        </w:rPr>
        <w:t xml:space="preserve">.4.2.3.1 </w:t>
      </w:r>
      <w:r w:rsidR="00FA121D" w:rsidRPr="00B80A17">
        <w:rPr>
          <w:rFonts w:ascii="方正小标宋简体" w:eastAsia="方正小标宋简体" w:hint="eastAsia"/>
        </w:rPr>
        <w:t>eBPF-LSM hook技术</w:t>
      </w:r>
    </w:p>
    <w:p w14:paraId="0B1D4B47" w14:textId="0C595563" w:rsidR="00FA121D" w:rsidRPr="00B80A17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  <w:bCs/>
        </w:rPr>
      </w:pPr>
      <w:r w:rsidRPr="00B80A17">
        <w:rPr>
          <w:rFonts w:ascii="方正楷体简体" w:eastAsia="方正楷体简体" w:hAnsi="方正楷体简体" w:hint="eastAsia"/>
          <w:bCs/>
        </w:rPr>
        <w:t>LSM（Linux Security Modules）是Linux内核中用于支持各种计算机安全模型的框架，用于在Linux内核中实现安全策略和强制访问控制。Linux Kernel 5.7引入了</w:t>
      </w:r>
      <w:r w:rsidRPr="00B80A17">
        <w:rPr>
          <w:rFonts w:ascii="方正楷体简体" w:eastAsia="方正楷体简体" w:hAnsi="方正楷体简体" w:hint="eastAsia"/>
          <w:bCs/>
        </w:rPr>
        <w:lastRenderedPageBreak/>
        <w:t>LSM扩展eBPF（简称BPF-LSM），而无需配置L</w:t>
      </w:r>
      <w:r w:rsidRPr="00B80A17">
        <w:rPr>
          <w:rFonts w:ascii="方正楷体简体" w:eastAsia="方正楷体简体" w:hAnsi="方正楷体简体"/>
          <w:bCs/>
        </w:rPr>
        <w:t>SM模块</w:t>
      </w:r>
      <w:r w:rsidRPr="00B80A17">
        <w:rPr>
          <w:rFonts w:ascii="方正楷体简体" w:eastAsia="方正楷体简体" w:hAnsi="方正楷体简体" w:hint="eastAsia"/>
          <w:bCs/>
        </w:rPr>
        <w:t>（SELinux、AppArmor等）或加载自定义内核模块，通过在LSM层面的文件、进程、网络等hoo</w:t>
      </w:r>
      <w:r w:rsidRPr="00B80A17">
        <w:rPr>
          <w:rFonts w:ascii="方正楷体简体" w:eastAsia="方正楷体简体" w:hAnsi="方正楷体简体"/>
          <w:bCs/>
        </w:rPr>
        <w:t>k</w:t>
      </w:r>
      <w:r w:rsidRPr="00B80A17">
        <w:rPr>
          <w:rFonts w:ascii="方正楷体简体" w:eastAsia="方正楷体简体" w:hAnsi="方正楷体简体" w:hint="eastAsia"/>
          <w:bCs/>
        </w:rPr>
        <w:t>加载e</w:t>
      </w:r>
      <w:r w:rsidRPr="00B80A17">
        <w:rPr>
          <w:rFonts w:ascii="方正楷体简体" w:eastAsia="方正楷体简体" w:hAnsi="方正楷体简体"/>
          <w:bCs/>
        </w:rPr>
        <w:t>BPF</w:t>
      </w:r>
      <w:r w:rsidRPr="00B80A17">
        <w:rPr>
          <w:rFonts w:ascii="方正楷体简体" w:eastAsia="方正楷体简体" w:hAnsi="方正楷体简体" w:hint="eastAsia"/>
          <w:bCs/>
        </w:rPr>
        <w:t>程序，获取应用的异常行为，通过与内置和自定义的安全策略对比后，进行细粒度的（函数级）实时拦截，实现入侵检测和关键文件和</w:t>
      </w:r>
      <w:r w:rsidRPr="00B80A17">
        <w:rPr>
          <w:rFonts w:ascii="方正楷体简体" w:eastAsia="方正楷体简体" w:hAnsi="方正楷体简体"/>
          <w:bCs/>
        </w:rPr>
        <w:t>进程防御</w:t>
      </w:r>
      <w:r w:rsidRPr="00B80A17">
        <w:rPr>
          <w:rFonts w:ascii="方正楷体简体" w:eastAsia="方正楷体简体" w:hAnsi="方正楷体简体" w:hint="eastAsia"/>
          <w:bCs/>
        </w:rPr>
        <w:t>功能。</w:t>
      </w:r>
    </w:p>
    <w:p w14:paraId="7DDD9C42" w14:textId="77777777" w:rsidR="00FA121D" w:rsidRDefault="00FA121D" w:rsidP="008401B4">
      <w:pPr>
        <w:spacing w:before="163" w:after="163"/>
        <w:ind w:firstLineChars="0" w:firstLine="0"/>
        <w:jc w:val="center"/>
        <w:rPr>
          <w:rFonts w:ascii="微软雅黑" w:eastAsia="微软雅黑" w:hAnsi="微软雅黑"/>
          <w:bCs/>
        </w:rPr>
      </w:pPr>
      <w:r>
        <w:rPr>
          <w:rFonts w:ascii="微软雅黑" w:eastAsia="微软雅黑" w:hAnsi="微软雅黑"/>
          <w:bCs/>
          <w:noProof/>
        </w:rPr>
        <w:drawing>
          <wp:inline distT="0" distB="0" distL="0" distR="0" wp14:anchorId="3DC3886E" wp14:editId="1155CAD7">
            <wp:extent cx="4036980" cy="2644531"/>
            <wp:effectExtent l="0" t="0" r="0" b="381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7549" cy="266455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9C09C65" w14:textId="77777777" w:rsidR="00FA121D" w:rsidRPr="00B80A17" w:rsidRDefault="00FA121D" w:rsidP="00FA121D">
      <w:pPr>
        <w:spacing w:before="163" w:after="163"/>
        <w:ind w:firstLine="480"/>
        <w:jc w:val="center"/>
        <w:rPr>
          <w:rFonts w:ascii="方正楷体简体" w:eastAsia="方正楷体简体" w:hAnsi="方正楷体简体"/>
          <w:bCs/>
        </w:rPr>
      </w:pPr>
      <w:r w:rsidRPr="00B80A17">
        <w:rPr>
          <w:rFonts w:ascii="方正楷体简体" w:eastAsia="方正楷体简体" w:hAnsi="方正楷体简体"/>
          <w:bCs/>
        </w:rPr>
        <w:t>图3-4</w:t>
      </w:r>
      <w:r w:rsidRPr="00B80A17">
        <w:rPr>
          <w:rFonts w:ascii="方正楷体简体" w:eastAsia="方正楷体简体" w:hAnsi="方正楷体简体" w:hint="eastAsia"/>
          <w:bCs/>
        </w:rPr>
        <w:t>-</w:t>
      </w:r>
      <w:r w:rsidRPr="00B80A17">
        <w:rPr>
          <w:rFonts w:ascii="方正楷体简体" w:eastAsia="方正楷体简体" w:hAnsi="方正楷体简体"/>
          <w:bCs/>
        </w:rPr>
        <w:t xml:space="preserve">3 </w:t>
      </w:r>
      <w:r w:rsidRPr="00B80A17">
        <w:rPr>
          <w:rFonts w:ascii="方正楷体简体" w:eastAsia="方正楷体简体" w:hAnsi="方正楷体简体" w:hint="eastAsia"/>
          <w:bCs/>
        </w:rPr>
        <w:t>关键</w:t>
      </w:r>
      <w:r w:rsidRPr="00B80A17">
        <w:rPr>
          <w:rFonts w:ascii="方正楷体简体" w:eastAsia="方正楷体简体" w:hAnsi="方正楷体简体"/>
          <w:bCs/>
        </w:rPr>
        <w:t>业务防护架构图</w:t>
      </w:r>
    </w:p>
    <w:p w14:paraId="2D3C9174" w14:textId="77777777" w:rsidR="00FA121D" w:rsidRPr="00B80A17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B80A17">
        <w:rPr>
          <w:rFonts w:ascii="方正楷体简体" w:eastAsia="方正楷体简体" w:hAnsi="方正楷体简体" w:hint="eastAsia"/>
        </w:rPr>
        <w:t>以</w:t>
      </w:r>
      <w:r w:rsidRPr="00B80A17">
        <w:rPr>
          <w:rFonts w:ascii="方正楷体简体" w:eastAsia="方正楷体简体" w:hAnsi="方正楷体简体"/>
        </w:rPr>
        <w:t>文件防护</w:t>
      </w:r>
      <w:r w:rsidRPr="00B80A17">
        <w:rPr>
          <w:rFonts w:ascii="方正楷体简体" w:eastAsia="方正楷体简体" w:hAnsi="方正楷体简体" w:hint="eastAsia"/>
        </w:rPr>
        <w:t>为例，介绍K</w:t>
      </w:r>
      <w:r w:rsidRPr="00B80A17">
        <w:rPr>
          <w:rFonts w:ascii="方正楷体简体" w:eastAsia="方正楷体简体" w:hAnsi="方正楷体简体"/>
        </w:rPr>
        <w:t>S</w:t>
      </w:r>
      <w:r w:rsidRPr="00B80A17">
        <w:rPr>
          <w:rFonts w:ascii="方正楷体简体" w:eastAsia="方正楷体简体" w:hAnsi="方正楷体简体" w:hint="eastAsia"/>
        </w:rPr>
        <w:t>ecure</w:t>
      </w:r>
      <w:r w:rsidRPr="00B80A17">
        <w:rPr>
          <w:rFonts w:ascii="方正楷体简体" w:eastAsia="方正楷体简体" w:hAnsi="方正楷体简体" w:cs="Calibri"/>
          <w:kern w:val="0"/>
        </w:rPr>
        <w:t>安全组件</w:t>
      </w:r>
      <w:r w:rsidRPr="00B80A17">
        <w:rPr>
          <w:rFonts w:ascii="方正楷体简体" w:eastAsia="方正楷体简体" w:hAnsi="方正楷体简体" w:hint="eastAsia"/>
        </w:rPr>
        <w:t>如何进行文件防护，如下图所示：</w:t>
      </w:r>
    </w:p>
    <w:p w14:paraId="07A4E2EA" w14:textId="77777777" w:rsidR="00FA121D" w:rsidRDefault="00FA121D" w:rsidP="008401B4">
      <w:pPr>
        <w:spacing w:before="163" w:after="163"/>
        <w:ind w:firstLineChars="0" w:firstLine="0"/>
        <w:jc w:val="center"/>
      </w:pPr>
      <w:r>
        <w:rPr>
          <w:noProof/>
        </w:rPr>
        <w:drawing>
          <wp:inline distT="0" distB="0" distL="0" distR="0" wp14:anchorId="23535CA5" wp14:editId="5015E4CE">
            <wp:extent cx="4260455" cy="2586964"/>
            <wp:effectExtent l="0" t="0" r="0" b="444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4492" cy="260155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281C7FB" w14:textId="77777777" w:rsidR="00BE701B" w:rsidRDefault="00FA121D" w:rsidP="00BE701B">
      <w:pPr>
        <w:spacing w:before="163" w:after="163"/>
        <w:ind w:firstLine="480"/>
        <w:jc w:val="center"/>
        <w:rPr>
          <w:rFonts w:ascii="微软雅黑" w:eastAsia="微软雅黑" w:hAnsi="微软雅黑"/>
          <w:bCs/>
        </w:rPr>
      </w:pPr>
      <w:r>
        <w:rPr>
          <w:rFonts w:ascii="微软雅黑" w:eastAsia="微软雅黑" w:hAnsi="微软雅黑"/>
          <w:bCs/>
        </w:rPr>
        <w:t>图3</w:t>
      </w:r>
      <w:r>
        <w:rPr>
          <w:rFonts w:ascii="微软雅黑" w:eastAsia="微软雅黑" w:hAnsi="微软雅黑" w:hint="eastAsia"/>
          <w:bCs/>
        </w:rPr>
        <w:t>-</w:t>
      </w:r>
      <w:r>
        <w:rPr>
          <w:rFonts w:ascii="微软雅黑" w:eastAsia="微软雅黑" w:hAnsi="微软雅黑"/>
          <w:bCs/>
        </w:rPr>
        <w:t>4</w:t>
      </w:r>
      <w:r>
        <w:rPr>
          <w:rFonts w:ascii="微软雅黑" w:eastAsia="微软雅黑" w:hAnsi="微软雅黑" w:hint="eastAsia"/>
          <w:bCs/>
        </w:rPr>
        <w:t>-</w:t>
      </w:r>
      <w:r>
        <w:rPr>
          <w:rFonts w:ascii="微软雅黑" w:eastAsia="微软雅黑" w:hAnsi="微软雅黑"/>
          <w:bCs/>
        </w:rPr>
        <w:t>4</w:t>
      </w:r>
      <w:r>
        <w:rPr>
          <w:rFonts w:ascii="微软雅黑" w:eastAsia="微软雅黑" w:hAnsi="微软雅黑" w:hint="eastAsia"/>
          <w:bCs/>
        </w:rPr>
        <w:t>文件防护示例流程图</w:t>
      </w:r>
    </w:p>
    <w:p w14:paraId="2282FA98" w14:textId="1DAC5EF3" w:rsidR="0081104D" w:rsidRPr="00BE701B" w:rsidRDefault="0081104D" w:rsidP="00BE701B">
      <w:pPr>
        <w:spacing w:before="163" w:after="163"/>
        <w:ind w:firstLineChars="0" w:firstLine="420"/>
        <w:rPr>
          <w:rFonts w:ascii="微软雅黑" w:eastAsia="微软雅黑" w:hAnsi="微软雅黑"/>
          <w:bCs/>
        </w:rPr>
      </w:pPr>
      <w:r>
        <w:rPr>
          <w:rFonts w:ascii="方正楷体简体" w:eastAsia="方正楷体简体" w:hAnsi="方正楷体简体"/>
          <w:b/>
          <w:bCs/>
        </w:rPr>
        <w:lastRenderedPageBreak/>
        <w:t>1</w:t>
      </w:r>
      <w:r w:rsidR="00E36BF9">
        <w:rPr>
          <w:rFonts w:ascii="方正楷体简体" w:eastAsia="方正楷体简体" w:hAnsi="方正楷体简体"/>
          <w:b/>
          <w:bCs/>
        </w:rPr>
        <w:t>、</w:t>
      </w:r>
      <w:r w:rsidRPr="0081104D">
        <w:rPr>
          <w:rFonts w:ascii="方正楷体简体" w:eastAsia="方正楷体简体" w:hAnsi="方正楷体简体"/>
          <w:b/>
          <w:bCs/>
        </w:rPr>
        <w:t>加载eBPF程序</w:t>
      </w:r>
      <w:r w:rsidRPr="0081104D">
        <w:rPr>
          <w:rFonts w:ascii="方正楷体简体" w:eastAsia="方正楷体简体" w:hAnsi="方正楷体简体" w:hint="eastAsia"/>
          <w:bCs/>
        </w:rPr>
        <w:t>：KSecure安全</w:t>
      </w:r>
      <w:r w:rsidRPr="0081104D">
        <w:rPr>
          <w:rFonts w:ascii="方正楷体简体" w:eastAsia="方正楷体简体" w:hAnsi="方正楷体简体"/>
          <w:bCs/>
        </w:rPr>
        <w:t>组件用户态Agent程序将eBPF程序加载到LSM的Hook点上</w:t>
      </w:r>
      <w:r w:rsidRPr="0081104D">
        <w:rPr>
          <w:rFonts w:ascii="方正楷体简体" w:eastAsia="方正楷体简体" w:hAnsi="方正楷体简体" w:hint="eastAsia"/>
          <w:bCs/>
        </w:rPr>
        <w:t>；</w:t>
      </w:r>
    </w:p>
    <w:p w14:paraId="12258015" w14:textId="661261B6" w:rsidR="00FA121D" w:rsidRPr="0081104D" w:rsidRDefault="0081104D" w:rsidP="00BE701B">
      <w:pPr>
        <w:spacing w:before="163" w:after="163"/>
        <w:ind w:firstLineChars="0" w:firstLine="420"/>
        <w:rPr>
          <w:rFonts w:ascii="方正楷体简体" w:eastAsia="方正楷体简体" w:hAnsi="方正楷体简体"/>
          <w:bCs/>
        </w:rPr>
      </w:pPr>
      <w:r>
        <w:rPr>
          <w:rFonts w:ascii="方正楷体简体" w:eastAsia="方正楷体简体" w:hAnsi="方正楷体简体"/>
          <w:b/>
          <w:bCs/>
        </w:rPr>
        <w:t>2、</w:t>
      </w:r>
      <w:r w:rsidR="00FA121D" w:rsidRPr="0081104D">
        <w:rPr>
          <w:rFonts w:ascii="方正楷体简体" w:eastAsia="方正楷体简体" w:hAnsi="方正楷体简体"/>
          <w:b/>
          <w:bCs/>
        </w:rPr>
        <w:t>配置策略</w:t>
      </w:r>
      <w:r w:rsidR="00FA121D" w:rsidRPr="0081104D">
        <w:rPr>
          <w:rFonts w:ascii="方正楷体简体" w:eastAsia="方正楷体简体" w:hAnsi="方正楷体简体" w:hint="eastAsia"/>
          <w:bCs/>
        </w:rPr>
        <w:t>：通过KSecure安全组件</w:t>
      </w:r>
      <w:r w:rsidR="00FA121D" w:rsidRPr="0081104D">
        <w:rPr>
          <w:rFonts w:ascii="方正楷体简体" w:eastAsia="方正楷体简体" w:hAnsi="方正楷体简体"/>
          <w:bCs/>
        </w:rPr>
        <w:t>的策略配置文件</w:t>
      </w:r>
      <w:r w:rsidR="00FA121D" w:rsidRPr="0081104D">
        <w:rPr>
          <w:rFonts w:ascii="方正楷体简体" w:eastAsia="方正楷体简体" w:hAnsi="方正楷体简体" w:hint="eastAsia"/>
          <w:bCs/>
        </w:rPr>
        <w:t>（Y</w:t>
      </w:r>
      <w:r w:rsidR="00FA121D" w:rsidRPr="0081104D">
        <w:rPr>
          <w:rFonts w:ascii="方正楷体简体" w:eastAsia="方正楷体简体" w:hAnsi="方正楷体简体"/>
          <w:bCs/>
        </w:rPr>
        <w:t>AML格式</w:t>
      </w:r>
      <w:r w:rsidR="00FA121D" w:rsidRPr="0081104D">
        <w:rPr>
          <w:rFonts w:ascii="方正楷体简体" w:eastAsia="方正楷体简体" w:hAnsi="方正楷体简体" w:hint="eastAsia"/>
          <w:bCs/>
        </w:rPr>
        <w:t>）进行策略设置；</w:t>
      </w:r>
    </w:p>
    <w:p w14:paraId="43AF5BCD" w14:textId="77777777" w:rsidR="00FA121D" w:rsidRPr="00B80A17" w:rsidRDefault="00FA121D" w:rsidP="00C2132F">
      <w:pPr>
        <w:spacing w:before="163" w:after="163"/>
        <w:ind w:firstLineChars="0" w:firstLine="0"/>
        <w:jc w:val="center"/>
        <w:rPr>
          <w:rFonts w:ascii="方正楷体简体" w:eastAsia="方正楷体简体" w:hAnsi="方正楷体简体"/>
          <w:bCs/>
        </w:rPr>
      </w:pPr>
      <w:r w:rsidRPr="00B80A17">
        <w:rPr>
          <w:rFonts w:ascii="方正楷体简体" w:eastAsia="方正楷体简体" w:hAnsi="方正楷体简体" w:hint="eastAsia"/>
          <w:bCs/>
        </w:rPr>
        <w:t>表</w:t>
      </w:r>
      <w:r w:rsidRPr="00B80A17">
        <w:rPr>
          <w:rFonts w:ascii="方正楷体简体" w:eastAsia="方正楷体简体" w:hAnsi="方正楷体简体"/>
          <w:bCs/>
        </w:rPr>
        <w:t>3</w:t>
      </w:r>
      <w:r w:rsidRPr="00B80A17">
        <w:rPr>
          <w:rFonts w:ascii="方正楷体简体" w:eastAsia="方正楷体简体" w:hAnsi="方正楷体简体" w:hint="eastAsia"/>
          <w:bCs/>
        </w:rPr>
        <w:t>-</w:t>
      </w:r>
      <w:r w:rsidRPr="00B80A17">
        <w:rPr>
          <w:rFonts w:ascii="方正楷体简体" w:eastAsia="方正楷体简体" w:hAnsi="方正楷体简体"/>
          <w:bCs/>
        </w:rPr>
        <w:t>4</w:t>
      </w:r>
      <w:r w:rsidRPr="00B80A17">
        <w:rPr>
          <w:rFonts w:ascii="方正楷体简体" w:eastAsia="方正楷体简体" w:hAnsi="方正楷体简体" w:hint="eastAsia"/>
          <w:bCs/>
        </w:rPr>
        <w:t>-</w:t>
      </w:r>
      <w:r w:rsidRPr="00B80A17">
        <w:rPr>
          <w:rFonts w:ascii="方正楷体简体" w:eastAsia="方正楷体简体" w:hAnsi="方正楷体简体"/>
          <w:bCs/>
        </w:rPr>
        <w:t>2</w:t>
      </w:r>
      <w:r w:rsidRPr="00B80A17">
        <w:rPr>
          <w:rFonts w:ascii="方正楷体简体" w:eastAsia="方正楷体简体" w:hAnsi="方正楷体简体" w:hint="eastAsia"/>
          <w:bCs/>
        </w:rPr>
        <w:t xml:space="preserve"> 文件防护规则配置说明</w:t>
      </w:r>
    </w:p>
    <w:tbl>
      <w:tblPr>
        <w:tblStyle w:val="af1"/>
        <w:tblW w:w="8359" w:type="dxa"/>
        <w:jc w:val="center"/>
        <w:tblLayout w:type="fixed"/>
        <w:tblLook w:val="04A0" w:firstRow="1" w:lastRow="0" w:firstColumn="1" w:lastColumn="0" w:noHBand="0" w:noVBand="1"/>
      </w:tblPr>
      <w:tblGrid>
        <w:gridCol w:w="1555"/>
        <w:gridCol w:w="1275"/>
        <w:gridCol w:w="1418"/>
        <w:gridCol w:w="4111"/>
      </w:tblGrid>
      <w:tr w:rsidR="00C2132F" w:rsidRPr="00C2132F" w14:paraId="65DCAFA1" w14:textId="77777777" w:rsidTr="00C2132F">
        <w:trPr>
          <w:trHeight w:val="430"/>
          <w:jc w:val="center"/>
        </w:trPr>
        <w:tc>
          <w:tcPr>
            <w:tcW w:w="1555" w:type="dxa"/>
            <w:shd w:val="clear" w:color="auto" w:fill="5B9BD5"/>
          </w:tcPr>
          <w:p w14:paraId="3961ADD3" w14:textId="77777777" w:rsidR="00FA121D" w:rsidRPr="00C2132F" w:rsidRDefault="00FA121D" w:rsidP="006D768F">
            <w:pPr>
              <w:spacing w:before="163" w:after="163"/>
              <w:ind w:firstLineChars="0" w:firstLine="0"/>
              <w:rPr>
                <w:rFonts w:ascii="方正楷体简体" w:eastAsia="方正楷体简体" w:hAnsi="方正楷体简体"/>
                <w:bCs/>
                <w:color w:val="FFFFFF" w:themeColor="background1"/>
                <w:szCs w:val="24"/>
              </w:rPr>
            </w:pPr>
            <w:r w:rsidRPr="00C2132F">
              <w:rPr>
                <w:rFonts w:ascii="方正楷体简体" w:eastAsia="方正楷体简体" w:hAnsi="方正楷体简体"/>
                <w:bCs/>
                <w:color w:val="FFFFFF" w:themeColor="background1"/>
                <w:szCs w:val="24"/>
              </w:rPr>
              <w:t>被保护</w:t>
            </w:r>
            <w:r w:rsidRPr="00C2132F">
              <w:rPr>
                <w:rFonts w:ascii="方正楷体简体" w:eastAsia="方正楷体简体" w:hAnsi="方正楷体简体" w:hint="eastAsia"/>
                <w:bCs/>
                <w:color w:val="FFFFFF" w:themeColor="background1"/>
                <w:szCs w:val="24"/>
              </w:rPr>
              <w:t>对象</w:t>
            </w:r>
          </w:p>
        </w:tc>
        <w:tc>
          <w:tcPr>
            <w:tcW w:w="1275" w:type="dxa"/>
            <w:shd w:val="clear" w:color="auto" w:fill="5B9BD5"/>
          </w:tcPr>
          <w:p w14:paraId="73565622" w14:textId="77777777" w:rsidR="00FA121D" w:rsidRPr="00C2132F" w:rsidRDefault="00FA121D" w:rsidP="006D768F">
            <w:pPr>
              <w:spacing w:before="163" w:after="163"/>
              <w:ind w:firstLineChars="0" w:firstLine="0"/>
              <w:rPr>
                <w:rFonts w:ascii="方正楷体简体" w:eastAsia="方正楷体简体" w:hAnsi="方正楷体简体"/>
                <w:bCs/>
                <w:color w:val="FFFFFF" w:themeColor="background1"/>
                <w:szCs w:val="24"/>
              </w:rPr>
            </w:pPr>
            <w:r w:rsidRPr="00C2132F">
              <w:rPr>
                <w:rFonts w:ascii="方正楷体简体" w:eastAsia="方正楷体简体" w:hAnsi="方正楷体简体"/>
                <w:bCs/>
                <w:color w:val="FFFFFF" w:themeColor="background1"/>
                <w:szCs w:val="24"/>
              </w:rPr>
              <w:t>信任</w:t>
            </w:r>
            <w:r w:rsidRPr="00C2132F">
              <w:rPr>
                <w:rFonts w:ascii="方正楷体简体" w:eastAsia="方正楷体简体" w:hAnsi="方正楷体简体" w:hint="eastAsia"/>
                <w:bCs/>
                <w:color w:val="FFFFFF" w:themeColor="background1"/>
                <w:szCs w:val="24"/>
              </w:rPr>
              <w:t>对象</w:t>
            </w:r>
          </w:p>
        </w:tc>
        <w:tc>
          <w:tcPr>
            <w:tcW w:w="1418" w:type="dxa"/>
            <w:shd w:val="clear" w:color="auto" w:fill="5B9BD5"/>
          </w:tcPr>
          <w:p w14:paraId="5233586D" w14:textId="77777777" w:rsidR="00FA121D" w:rsidRPr="00C2132F" w:rsidRDefault="00FA121D" w:rsidP="00B04A6D">
            <w:pPr>
              <w:spacing w:before="163" w:after="163"/>
              <w:ind w:firstLineChars="0" w:firstLine="0"/>
              <w:rPr>
                <w:rFonts w:ascii="方正楷体简体" w:eastAsia="方正楷体简体" w:hAnsi="方正楷体简体"/>
                <w:bCs/>
                <w:color w:val="FFFFFF" w:themeColor="background1"/>
                <w:szCs w:val="24"/>
              </w:rPr>
            </w:pPr>
            <w:r w:rsidRPr="00C2132F">
              <w:rPr>
                <w:rFonts w:ascii="方正楷体简体" w:eastAsia="方正楷体简体" w:hAnsi="方正楷体简体"/>
                <w:bCs/>
                <w:color w:val="FFFFFF" w:themeColor="background1"/>
                <w:szCs w:val="24"/>
              </w:rPr>
              <w:t>权限</w:t>
            </w:r>
          </w:p>
        </w:tc>
        <w:tc>
          <w:tcPr>
            <w:tcW w:w="4111" w:type="dxa"/>
            <w:shd w:val="clear" w:color="auto" w:fill="5B9BD5"/>
          </w:tcPr>
          <w:p w14:paraId="16D43407" w14:textId="77777777" w:rsidR="00FA121D" w:rsidRPr="00C2132F" w:rsidRDefault="00FA121D" w:rsidP="00B04A6D">
            <w:pPr>
              <w:spacing w:before="163" w:after="163"/>
              <w:ind w:firstLineChars="0" w:firstLine="0"/>
              <w:rPr>
                <w:rFonts w:ascii="方正楷体简体" w:eastAsia="方正楷体简体" w:hAnsi="方正楷体简体"/>
                <w:bCs/>
                <w:color w:val="FFFFFF" w:themeColor="background1"/>
                <w:szCs w:val="24"/>
              </w:rPr>
            </w:pPr>
            <w:r w:rsidRPr="00C2132F">
              <w:rPr>
                <w:rFonts w:ascii="方正楷体简体" w:eastAsia="方正楷体简体" w:hAnsi="方正楷体简体"/>
                <w:bCs/>
                <w:color w:val="FFFFFF" w:themeColor="background1"/>
                <w:szCs w:val="24"/>
              </w:rPr>
              <w:t>防护目标</w:t>
            </w:r>
          </w:p>
        </w:tc>
      </w:tr>
      <w:tr w:rsidR="00FA121D" w:rsidRPr="00B04A6D" w14:paraId="4966DC01" w14:textId="77777777" w:rsidTr="006D768F">
        <w:trPr>
          <w:trHeight w:val="779"/>
          <w:jc w:val="center"/>
        </w:trPr>
        <w:tc>
          <w:tcPr>
            <w:tcW w:w="1555" w:type="dxa"/>
          </w:tcPr>
          <w:p w14:paraId="5E4AB171" w14:textId="77777777" w:rsidR="00FA121D" w:rsidRPr="00B04A6D" w:rsidRDefault="00FA121D" w:rsidP="00B04A6D">
            <w:pPr>
              <w:spacing w:before="163" w:after="163"/>
              <w:ind w:firstLineChars="0" w:firstLine="0"/>
              <w:rPr>
                <w:rFonts w:ascii="方正楷体简体" w:eastAsia="方正楷体简体" w:hAnsi="方正楷体简体"/>
                <w:bCs/>
                <w:szCs w:val="24"/>
              </w:rPr>
            </w:pPr>
            <w:r w:rsidRPr="00B04A6D">
              <w:rPr>
                <w:rFonts w:ascii="方正楷体简体" w:eastAsia="方正楷体简体" w:hAnsi="方正楷体简体" w:cs="Times New Roman"/>
                <w:szCs w:val="24"/>
              </w:rPr>
              <w:t>/test/</w:t>
            </w:r>
          </w:p>
        </w:tc>
        <w:tc>
          <w:tcPr>
            <w:tcW w:w="1275" w:type="dxa"/>
          </w:tcPr>
          <w:p w14:paraId="728622DA" w14:textId="77777777" w:rsidR="00FA121D" w:rsidRPr="00B04A6D" w:rsidRDefault="00FA121D" w:rsidP="00B04A6D">
            <w:pPr>
              <w:spacing w:before="163" w:after="163"/>
              <w:ind w:firstLineChars="0" w:firstLine="0"/>
              <w:rPr>
                <w:rFonts w:ascii="方正楷体简体" w:eastAsia="方正楷体简体" w:hAnsi="方正楷体简体"/>
                <w:bCs/>
                <w:szCs w:val="24"/>
              </w:rPr>
            </w:pPr>
            <w:r w:rsidRPr="00B04A6D">
              <w:rPr>
                <w:rFonts w:ascii="方正楷体简体" w:eastAsia="方正楷体简体" w:hAnsi="方正楷体简体" w:cs="Times New Roman"/>
                <w:szCs w:val="24"/>
              </w:rPr>
              <w:t>/test/bin/</w:t>
            </w:r>
          </w:p>
        </w:tc>
        <w:tc>
          <w:tcPr>
            <w:tcW w:w="1418" w:type="dxa"/>
          </w:tcPr>
          <w:p w14:paraId="1EF3E721" w14:textId="77777777" w:rsidR="00FA121D" w:rsidRPr="00B04A6D" w:rsidRDefault="00FA121D" w:rsidP="00B04A6D">
            <w:pPr>
              <w:spacing w:before="163" w:after="163"/>
              <w:ind w:firstLineChars="0" w:firstLine="0"/>
              <w:rPr>
                <w:rFonts w:ascii="方正楷体简体" w:eastAsia="方正楷体简体" w:hAnsi="方正楷体简体"/>
                <w:bCs/>
                <w:szCs w:val="24"/>
              </w:rPr>
            </w:pPr>
            <w:r w:rsidRPr="00B04A6D">
              <w:rPr>
                <w:rFonts w:ascii="方正楷体简体" w:eastAsia="方正楷体简体" w:hAnsi="方正楷体简体"/>
                <w:bCs/>
                <w:szCs w:val="24"/>
              </w:rPr>
              <w:t>所有权限</w:t>
            </w:r>
          </w:p>
        </w:tc>
        <w:tc>
          <w:tcPr>
            <w:tcW w:w="4111" w:type="dxa"/>
          </w:tcPr>
          <w:p w14:paraId="0DF6A00D" w14:textId="77777777" w:rsidR="00FA121D" w:rsidRPr="00B04A6D" w:rsidRDefault="00FA121D" w:rsidP="006D768F">
            <w:pPr>
              <w:spacing w:before="163" w:after="163"/>
              <w:ind w:firstLineChars="0" w:firstLine="0"/>
              <w:rPr>
                <w:rFonts w:ascii="方正楷体简体" w:eastAsia="方正楷体简体" w:hAnsi="方正楷体简体"/>
                <w:bCs/>
                <w:szCs w:val="24"/>
              </w:rPr>
            </w:pPr>
            <w:r w:rsidRPr="00B04A6D">
              <w:rPr>
                <w:rFonts w:ascii="方正楷体简体" w:eastAsia="方正楷体简体" w:hAnsi="方正楷体简体" w:cs="Times New Roman" w:hint="eastAsia"/>
                <w:szCs w:val="24"/>
              </w:rPr>
              <w:t>完全信任业务软件自身程序，对业务软件的程序不做任何拦截，保障业务软件运行不受到干扰</w:t>
            </w:r>
          </w:p>
        </w:tc>
      </w:tr>
      <w:tr w:rsidR="00FA121D" w:rsidRPr="00B04A6D" w14:paraId="40F6F3FE" w14:textId="77777777" w:rsidTr="006D768F">
        <w:trPr>
          <w:trHeight w:val="549"/>
          <w:jc w:val="center"/>
        </w:trPr>
        <w:tc>
          <w:tcPr>
            <w:tcW w:w="1555" w:type="dxa"/>
          </w:tcPr>
          <w:p w14:paraId="0A12DE92" w14:textId="77777777" w:rsidR="00FA121D" w:rsidRPr="00B04A6D" w:rsidRDefault="00FA121D" w:rsidP="00B04A6D">
            <w:pPr>
              <w:spacing w:before="163" w:after="163"/>
              <w:ind w:firstLineChars="0" w:firstLine="0"/>
              <w:rPr>
                <w:rFonts w:ascii="方正楷体简体" w:eastAsia="方正楷体简体" w:hAnsi="方正楷体简体"/>
                <w:bCs/>
                <w:szCs w:val="24"/>
              </w:rPr>
            </w:pPr>
            <w:r w:rsidRPr="00B04A6D">
              <w:rPr>
                <w:rFonts w:ascii="方正楷体简体" w:eastAsia="方正楷体简体" w:hAnsi="方正楷体简体" w:cs="Times New Roman"/>
                <w:szCs w:val="24"/>
              </w:rPr>
              <w:t>/test/bin/</w:t>
            </w:r>
          </w:p>
        </w:tc>
        <w:tc>
          <w:tcPr>
            <w:tcW w:w="1275" w:type="dxa"/>
          </w:tcPr>
          <w:p w14:paraId="10F1301A" w14:textId="77777777" w:rsidR="00FA121D" w:rsidRPr="00B04A6D" w:rsidRDefault="00FA121D" w:rsidP="00B04A6D">
            <w:pPr>
              <w:spacing w:before="163" w:after="163"/>
              <w:ind w:firstLineChars="0" w:firstLine="0"/>
              <w:rPr>
                <w:rFonts w:ascii="方正楷体简体" w:eastAsia="方正楷体简体" w:hAnsi="方正楷体简体"/>
                <w:bCs/>
                <w:szCs w:val="24"/>
              </w:rPr>
            </w:pPr>
            <w:r w:rsidRPr="00B04A6D">
              <w:rPr>
                <w:rFonts w:ascii="方正楷体简体" w:eastAsia="方正楷体简体" w:hAnsi="方正楷体简体" w:hint="eastAsia"/>
                <w:bCs/>
                <w:szCs w:val="24"/>
              </w:rPr>
              <w:t>--</w:t>
            </w:r>
          </w:p>
        </w:tc>
        <w:tc>
          <w:tcPr>
            <w:tcW w:w="1418" w:type="dxa"/>
          </w:tcPr>
          <w:p w14:paraId="0FCF1D9B" w14:textId="77777777" w:rsidR="00FA121D" w:rsidRPr="00B04A6D" w:rsidRDefault="00FA121D" w:rsidP="00B04A6D">
            <w:pPr>
              <w:spacing w:before="163" w:after="163"/>
              <w:ind w:firstLineChars="0" w:firstLine="0"/>
              <w:rPr>
                <w:rFonts w:ascii="方正楷体简体" w:eastAsia="方正楷体简体" w:hAnsi="方正楷体简体"/>
                <w:bCs/>
                <w:szCs w:val="24"/>
              </w:rPr>
            </w:pPr>
            <w:r w:rsidRPr="00B04A6D">
              <w:rPr>
                <w:rFonts w:ascii="方正楷体简体" w:eastAsia="方正楷体简体" w:hAnsi="方正楷体简体"/>
                <w:bCs/>
                <w:szCs w:val="24"/>
              </w:rPr>
              <w:t>无权限</w:t>
            </w:r>
          </w:p>
        </w:tc>
        <w:tc>
          <w:tcPr>
            <w:tcW w:w="4111" w:type="dxa"/>
          </w:tcPr>
          <w:p w14:paraId="17AF73B7" w14:textId="77777777" w:rsidR="00FA121D" w:rsidRPr="00B04A6D" w:rsidRDefault="00FA121D" w:rsidP="006D768F">
            <w:pPr>
              <w:spacing w:before="163" w:after="163"/>
              <w:ind w:firstLineChars="0" w:firstLine="0"/>
              <w:rPr>
                <w:rFonts w:ascii="方正楷体简体" w:eastAsia="方正楷体简体" w:hAnsi="方正楷体简体"/>
                <w:bCs/>
                <w:szCs w:val="24"/>
              </w:rPr>
            </w:pPr>
            <w:r w:rsidRPr="00B04A6D">
              <w:rPr>
                <w:rFonts w:ascii="方正楷体简体" w:eastAsia="方正楷体简体" w:hAnsi="方正楷体简体" w:hint="eastAsia"/>
                <w:bCs/>
                <w:szCs w:val="24"/>
              </w:rPr>
              <w:t>其他任何程序都无法终止以及对业务软件注入恶意代码</w:t>
            </w:r>
          </w:p>
        </w:tc>
      </w:tr>
    </w:tbl>
    <w:p w14:paraId="2DD9BD37" w14:textId="78C3483F" w:rsidR="00FA121D" w:rsidRPr="0081104D" w:rsidRDefault="0081104D" w:rsidP="00BE701B">
      <w:pPr>
        <w:spacing w:beforeLines="0" w:before="156" w:afterLines="0" w:after="156" w:line="240" w:lineRule="auto"/>
        <w:ind w:firstLineChars="0" w:firstLine="420"/>
        <w:rPr>
          <w:rFonts w:ascii="方正楷体简体" w:eastAsia="方正楷体简体" w:hAnsi="方正楷体简体"/>
          <w:bCs/>
        </w:rPr>
      </w:pPr>
      <w:r>
        <w:rPr>
          <w:rFonts w:ascii="方正楷体简体" w:eastAsia="方正楷体简体" w:hAnsi="方正楷体简体" w:hint="eastAsia"/>
          <w:b/>
          <w:bCs/>
        </w:rPr>
        <w:t>3、</w:t>
      </w:r>
      <w:r w:rsidR="00FA121D" w:rsidRPr="0081104D">
        <w:rPr>
          <w:rFonts w:ascii="方正楷体简体" w:eastAsia="方正楷体简体" w:hAnsi="方正楷体简体" w:hint="eastAsia"/>
          <w:b/>
          <w:bCs/>
        </w:rPr>
        <w:t>下发策略</w:t>
      </w:r>
      <w:r w:rsidR="00FA121D" w:rsidRPr="0081104D">
        <w:rPr>
          <w:rFonts w:ascii="方正楷体简体" w:eastAsia="方正楷体简体" w:hAnsi="方正楷体简体" w:hint="eastAsia"/>
          <w:bCs/>
        </w:rPr>
        <w:t>：安全组件的</w:t>
      </w:r>
      <w:r w:rsidR="00FA121D" w:rsidRPr="0081104D">
        <w:rPr>
          <w:rFonts w:ascii="方正楷体简体" w:eastAsia="方正楷体简体" w:hAnsi="方正楷体简体"/>
          <w:bCs/>
        </w:rPr>
        <w:t>Agent将</w:t>
      </w:r>
      <w:r w:rsidR="00FA121D" w:rsidRPr="0081104D">
        <w:rPr>
          <w:rFonts w:ascii="方正楷体简体" w:eastAsia="方正楷体简体" w:hAnsi="方正楷体简体" w:hint="eastAsia"/>
          <w:bCs/>
        </w:rPr>
        <w:t>YAML策略解析至内核</w:t>
      </w:r>
      <w:proofErr w:type="gramStart"/>
      <w:r w:rsidR="00FA121D" w:rsidRPr="0081104D">
        <w:rPr>
          <w:rFonts w:ascii="方正楷体简体" w:eastAsia="方正楷体简体" w:hAnsi="方正楷体简体" w:hint="eastAsia"/>
          <w:bCs/>
        </w:rPr>
        <w:t>态创建</w:t>
      </w:r>
      <w:proofErr w:type="gramEnd"/>
      <w:r w:rsidR="00FA121D" w:rsidRPr="0081104D">
        <w:rPr>
          <w:rFonts w:ascii="方正楷体简体" w:eastAsia="方正楷体简体" w:hAnsi="方正楷体简体" w:hint="eastAsia"/>
          <w:bCs/>
        </w:rPr>
        <w:t>的</w:t>
      </w:r>
      <w:r w:rsidR="00FA121D" w:rsidRPr="0081104D">
        <w:rPr>
          <w:rFonts w:ascii="方正楷体简体" w:eastAsia="方正楷体简体" w:hAnsi="方正楷体简体"/>
          <w:bCs/>
        </w:rPr>
        <w:t>eBPF-map；</w:t>
      </w:r>
    </w:p>
    <w:p w14:paraId="72F33A4B" w14:textId="22E37422" w:rsidR="0081104D" w:rsidRDefault="0081104D" w:rsidP="00BE701B">
      <w:pPr>
        <w:spacing w:beforeLines="0" w:before="156" w:afterLines="0" w:after="156" w:line="240" w:lineRule="auto"/>
        <w:ind w:firstLineChars="0" w:firstLine="420"/>
        <w:rPr>
          <w:rFonts w:ascii="方正楷体简体" w:eastAsia="方正楷体简体" w:hAnsi="方正楷体简体"/>
          <w:bCs/>
        </w:rPr>
      </w:pPr>
      <w:r>
        <w:rPr>
          <w:rFonts w:ascii="方正楷体简体" w:eastAsia="方正楷体简体" w:hAnsi="方正楷体简体" w:hint="eastAsia"/>
          <w:b/>
          <w:bCs/>
        </w:rPr>
        <w:t>4、</w:t>
      </w:r>
      <w:r w:rsidR="00FA121D" w:rsidRPr="0081104D">
        <w:rPr>
          <w:rFonts w:ascii="方正楷体简体" w:eastAsia="方正楷体简体" w:hAnsi="方正楷体简体" w:hint="eastAsia"/>
          <w:b/>
          <w:bCs/>
        </w:rPr>
        <w:t>黑客</w:t>
      </w:r>
      <w:r w:rsidR="00FA121D" w:rsidRPr="0081104D">
        <w:rPr>
          <w:rFonts w:ascii="方正楷体简体" w:eastAsia="方正楷体简体" w:hAnsi="方正楷体简体"/>
          <w:b/>
          <w:bCs/>
        </w:rPr>
        <w:t>入侵</w:t>
      </w:r>
      <w:r w:rsidR="00FA121D" w:rsidRPr="0081104D">
        <w:rPr>
          <w:rFonts w:ascii="方正楷体简体" w:eastAsia="方正楷体简体" w:hAnsi="方正楷体简体" w:hint="eastAsia"/>
          <w:bCs/>
        </w:rPr>
        <w:t>：</w:t>
      </w:r>
      <w:r w:rsidR="00FA121D" w:rsidRPr="0081104D">
        <w:rPr>
          <w:rFonts w:ascii="方正楷体简体" w:eastAsia="方正楷体简体" w:hAnsi="方正楷体简体"/>
          <w:bCs/>
        </w:rPr>
        <w:t>攻击者对</w:t>
      </w:r>
      <w:r w:rsidR="00FA121D" w:rsidRPr="0081104D">
        <w:rPr>
          <w:rFonts w:ascii="方正楷体简体" w:eastAsia="方正楷体简体" w:hAnsi="方正楷体简体" w:hint="eastAsia"/>
          <w:bCs/>
        </w:rPr>
        <w:t>被保护</w:t>
      </w:r>
      <w:r w:rsidR="00FA121D" w:rsidRPr="0081104D">
        <w:rPr>
          <w:rFonts w:ascii="方正楷体简体" w:eastAsia="方正楷体简体" w:hAnsi="方正楷体简体"/>
          <w:bCs/>
        </w:rPr>
        <w:t>的文件进行编辑或删除等操作</w:t>
      </w:r>
      <w:r w:rsidR="00FA121D" w:rsidRPr="0081104D">
        <w:rPr>
          <w:rFonts w:ascii="方正楷体简体" w:eastAsia="方正楷体简体" w:hAnsi="方正楷体简体" w:hint="eastAsia"/>
          <w:bCs/>
        </w:rPr>
        <w:t>，</w:t>
      </w:r>
      <w:r w:rsidR="00FA121D" w:rsidRPr="0081104D">
        <w:rPr>
          <w:rFonts w:ascii="方正楷体简体" w:eastAsia="方正楷体简体" w:hAnsi="方正楷体简体"/>
          <w:bCs/>
        </w:rPr>
        <w:t>进入内核LSM hook点，触发对应的eBPF程序</w:t>
      </w:r>
      <w:r w:rsidR="00FA121D" w:rsidRPr="0081104D">
        <w:rPr>
          <w:rFonts w:ascii="方正楷体简体" w:eastAsia="方正楷体简体" w:hAnsi="方正楷体简体" w:hint="eastAsia"/>
          <w:bCs/>
        </w:rPr>
        <w:t>；</w:t>
      </w:r>
    </w:p>
    <w:p w14:paraId="5345D1EC" w14:textId="0AEB033D" w:rsidR="00FA121D" w:rsidRPr="0081104D" w:rsidRDefault="0081104D" w:rsidP="00BE701B">
      <w:pPr>
        <w:spacing w:beforeLines="0" w:before="156" w:afterLines="0" w:after="156" w:line="240" w:lineRule="auto"/>
        <w:ind w:firstLineChars="0" w:firstLine="420"/>
        <w:rPr>
          <w:rFonts w:ascii="方正楷体简体" w:eastAsia="方正楷体简体" w:hAnsi="方正楷体简体"/>
          <w:bCs/>
        </w:rPr>
      </w:pPr>
      <w:r>
        <w:rPr>
          <w:rFonts w:ascii="方正楷体简体" w:eastAsia="方正楷体简体" w:hAnsi="方正楷体简体"/>
          <w:b/>
          <w:bCs/>
        </w:rPr>
        <w:t>5、</w:t>
      </w:r>
      <w:r w:rsidR="00FA121D" w:rsidRPr="0081104D">
        <w:rPr>
          <w:rFonts w:ascii="方正楷体简体" w:eastAsia="方正楷体简体" w:hAnsi="方正楷体简体"/>
          <w:b/>
          <w:bCs/>
        </w:rPr>
        <w:t>策略匹配</w:t>
      </w:r>
      <w:r w:rsidR="00FA121D" w:rsidRPr="0081104D">
        <w:rPr>
          <w:rFonts w:ascii="方正楷体简体" w:eastAsia="方正楷体简体" w:hAnsi="方正楷体简体" w:hint="eastAsia"/>
          <w:b/>
          <w:bCs/>
        </w:rPr>
        <w:t>：</w:t>
      </w:r>
      <w:r w:rsidR="00FA121D" w:rsidRPr="0081104D">
        <w:rPr>
          <w:rFonts w:ascii="方正楷体简体" w:eastAsia="方正楷体简体" w:hAnsi="方正楷体简体" w:hint="eastAsia"/>
          <w:bCs/>
        </w:rPr>
        <w:t>内核中eBPF程序获取主体进程和客体路径等信息，与存储在eBPF-map安全策略和匹配。在获取主体进程时，采用进程链跟踪技术，跟踪进程的调用过程，信任进程调用的进程/脚本等均继承权限；</w:t>
      </w:r>
    </w:p>
    <w:p w14:paraId="38932B8B" w14:textId="0A12AF43" w:rsidR="00FA121D" w:rsidRPr="0081104D" w:rsidRDefault="0081104D" w:rsidP="00BE701B">
      <w:pPr>
        <w:spacing w:beforeLines="0" w:before="156" w:afterLines="0" w:after="156" w:line="240" w:lineRule="auto"/>
        <w:ind w:firstLineChars="0" w:firstLine="420"/>
        <w:rPr>
          <w:rFonts w:ascii="方正楷体简体" w:eastAsia="方正楷体简体" w:hAnsi="方正楷体简体"/>
          <w:bCs/>
        </w:rPr>
      </w:pPr>
      <w:r>
        <w:rPr>
          <w:rFonts w:ascii="方正楷体简体" w:eastAsia="方正楷体简体" w:hAnsi="方正楷体简体"/>
          <w:b/>
          <w:bCs/>
        </w:rPr>
        <w:t>6、</w:t>
      </w:r>
      <w:r w:rsidR="00FA121D" w:rsidRPr="0081104D">
        <w:rPr>
          <w:rFonts w:ascii="方正楷体简体" w:eastAsia="方正楷体简体" w:hAnsi="方正楷体简体"/>
          <w:b/>
          <w:bCs/>
        </w:rPr>
        <w:t>操作拦截</w:t>
      </w:r>
      <w:r w:rsidR="00FA121D" w:rsidRPr="0081104D">
        <w:rPr>
          <w:rFonts w:ascii="方正楷体简体" w:eastAsia="方正楷体简体" w:hAnsi="方正楷体简体" w:hint="eastAsia"/>
          <w:bCs/>
        </w:rPr>
        <w:t>：</w:t>
      </w:r>
      <w:r w:rsidR="00FA121D" w:rsidRPr="0081104D">
        <w:rPr>
          <w:rFonts w:ascii="方正楷体简体" w:eastAsia="方正楷体简体" w:hAnsi="方正楷体简体"/>
          <w:bCs/>
        </w:rPr>
        <w:t>hook点对应的eBPF程序阻止编辑和删除</w:t>
      </w:r>
      <w:r w:rsidR="00FA121D" w:rsidRPr="0081104D">
        <w:rPr>
          <w:rFonts w:ascii="方正楷体简体" w:eastAsia="方正楷体简体" w:hAnsi="方正楷体简体" w:hint="eastAsia"/>
          <w:bCs/>
        </w:rPr>
        <w:t>被保护</w:t>
      </w:r>
      <w:r w:rsidR="00FA121D" w:rsidRPr="0081104D">
        <w:rPr>
          <w:rFonts w:ascii="方正楷体简体" w:eastAsia="方正楷体简体" w:hAnsi="方正楷体简体"/>
          <w:bCs/>
        </w:rPr>
        <w:t>文件的操作；</w:t>
      </w:r>
    </w:p>
    <w:p w14:paraId="00FA410D" w14:textId="30DD24FB" w:rsidR="00FA121D" w:rsidRPr="0081104D" w:rsidRDefault="0081104D" w:rsidP="0081104D">
      <w:pPr>
        <w:spacing w:beforeLines="0" w:before="156" w:afterLines="0" w:after="156" w:line="240" w:lineRule="auto"/>
        <w:ind w:left="420" w:firstLineChars="0" w:firstLine="0"/>
        <w:rPr>
          <w:rFonts w:ascii="方正楷体简体" w:eastAsia="方正楷体简体" w:hAnsi="方正楷体简体"/>
          <w:bCs/>
        </w:rPr>
      </w:pPr>
      <w:r>
        <w:rPr>
          <w:rFonts w:ascii="方正楷体简体" w:eastAsia="方正楷体简体" w:hAnsi="方正楷体简体"/>
          <w:b/>
          <w:bCs/>
        </w:rPr>
        <w:lastRenderedPageBreak/>
        <w:t>7、</w:t>
      </w:r>
      <w:r w:rsidR="00FA121D" w:rsidRPr="0081104D">
        <w:rPr>
          <w:rFonts w:ascii="方正楷体简体" w:eastAsia="方正楷体简体" w:hAnsi="方正楷体简体"/>
          <w:b/>
          <w:bCs/>
        </w:rPr>
        <w:t>上报信息</w:t>
      </w:r>
      <w:r w:rsidR="00FA121D" w:rsidRPr="0081104D">
        <w:rPr>
          <w:rFonts w:ascii="方正楷体简体" w:eastAsia="方正楷体简体" w:hAnsi="方正楷体简体" w:hint="eastAsia"/>
          <w:bCs/>
        </w:rPr>
        <w:t>：e</w:t>
      </w:r>
      <w:r w:rsidR="00FA121D" w:rsidRPr="0081104D">
        <w:rPr>
          <w:rFonts w:ascii="方正楷体简体" w:eastAsia="方正楷体简体" w:hAnsi="方正楷体简体"/>
          <w:bCs/>
        </w:rPr>
        <w:t>BPF程序通过eBPF-map</w:t>
      </w:r>
      <w:r w:rsidR="00FA121D" w:rsidRPr="0081104D">
        <w:rPr>
          <w:rFonts w:ascii="方正楷体简体" w:eastAsia="方正楷体简体" w:hAnsi="方正楷体简体" w:hint="eastAsia"/>
          <w:bCs/>
        </w:rPr>
        <w:t>（</w:t>
      </w:r>
      <w:r w:rsidR="00FA121D" w:rsidRPr="0081104D">
        <w:rPr>
          <w:rFonts w:ascii="方正楷体简体" w:eastAsia="方正楷体简体" w:hAnsi="方正楷体简体"/>
          <w:bCs/>
        </w:rPr>
        <w:t>Ring buffer类型</w:t>
      </w:r>
      <w:r w:rsidR="00FA121D" w:rsidRPr="0081104D">
        <w:rPr>
          <w:rFonts w:ascii="方正楷体简体" w:eastAsia="方正楷体简体" w:hAnsi="方正楷体简体" w:hint="eastAsia"/>
          <w:bCs/>
        </w:rPr>
        <w:t>）上报给</w:t>
      </w:r>
      <w:r w:rsidR="00FA121D" w:rsidRPr="0081104D">
        <w:rPr>
          <w:rFonts w:ascii="方正楷体简体" w:eastAsia="方正楷体简体" w:hAnsi="方正楷体简体"/>
          <w:bCs/>
        </w:rPr>
        <w:t>Agent</w:t>
      </w:r>
      <w:r w:rsidR="00FA121D" w:rsidRPr="0081104D">
        <w:rPr>
          <w:rFonts w:ascii="方正楷体简体" w:eastAsia="方正楷体简体" w:hAnsi="方正楷体简体" w:hint="eastAsia"/>
          <w:bCs/>
        </w:rPr>
        <w:t>；</w:t>
      </w:r>
    </w:p>
    <w:p w14:paraId="1B9E4320" w14:textId="74203AEE" w:rsidR="00FA121D" w:rsidRPr="0081104D" w:rsidRDefault="0081104D" w:rsidP="0081104D">
      <w:pPr>
        <w:spacing w:beforeLines="0" w:before="156" w:afterLines="0" w:after="156" w:line="240" w:lineRule="auto"/>
        <w:ind w:left="420" w:firstLineChars="0" w:firstLine="0"/>
        <w:rPr>
          <w:rFonts w:ascii="方正楷体简体" w:eastAsia="方正楷体简体" w:hAnsi="方正楷体简体"/>
          <w:bCs/>
        </w:rPr>
      </w:pPr>
      <w:r>
        <w:rPr>
          <w:rFonts w:ascii="方正楷体简体" w:eastAsia="方正楷体简体" w:hAnsi="方正楷体简体" w:hint="eastAsia"/>
          <w:b/>
          <w:bCs/>
        </w:rPr>
        <w:t>8、</w:t>
      </w:r>
      <w:r w:rsidR="00FA121D" w:rsidRPr="0081104D">
        <w:rPr>
          <w:rFonts w:ascii="方正楷体简体" w:eastAsia="方正楷体简体" w:hAnsi="方正楷体简体" w:hint="eastAsia"/>
          <w:b/>
          <w:bCs/>
        </w:rPr>
        <w:t>记录日志</w:t>
      </w:r>
      <w:r w:rsidR="00FA121D" w:rsidRPr="0081104D">
        <w:rPr>
          <w:rFonts w:ascii="方正楷体简体" w:eastAsia="方正楷体简体" w:hAnsi="方正楷体简体" w:hint="eastAsia"/>
          <w:bCs/>
        </w:rPr>
        <w:t>：Ag</w:t>
      </w:r>
      <w:r w:rsidR="00FA121D" w:rsidRPr="0081104D">
        <w:rPr>
          <w:rFonts w:ascii="方正楷体简体" w:eastAsia="方正楷体简体" w:hAnsi="方正楷体简体"/>
          <w:bCs/>
        </w:rPr>
        <w:t>ent</w:t>
      </w:r>
      <w:r w:rsidR="00FA121D" w:rsidRPr="0081104D">
        <w:rPr>
          <w:rFonts w:ascii="方正楷体简体" w:eastAsia="方正楷体简体" w:hAnsi="方正楷体简体" w:hint="eastAsia"/>
          <w:bCs/>
        </w:rPr>
        <w:t>封装匹配策略信息并记录到安全日志文件</w:t>
      </w:r>
      <w:r w:rsidR="00FA121D" w:rsidRPr="0081104D">
        <w:rPr>
          <w:rFonts w:ascii="方正楷体简体" w:eastAsia="方正楷体简体" w:hAnsi="方正楷体简体"/>
          <w:bCs/>
        </w:rPr>
        <w:t>。</w:t>
      </w:r>
    </w:p>
    <w:p w14:paraId="2181ED55" w14:textId="79EBD74B" w:rsidR="00FA121D" w:rsidRPr="00F525D1" w:rsidRDefault="0068582A" w:rsidP="00CD7CB3">
      <w:pPr>
        <w:pStyle w:val="5"/>
        <w:numPr>
          <w:ilvl w:val="0"/>
          <w:numId w:val="0"/>
        </w:numPr>
        <w:ind w:left="1008" w:hanging="1008"/>
        <w:rPr>
          <w:rFonts w:ascii="方正小标宋简体" w:eastAsia="方正小标宋简体"/>
        </w:rPr>
      </w:pPr>
      <w:r w:rsidRPr="00F525D1">
        <w:rPr>
          <w:rFonts w:ascii="方正小标宋简体" w:eastAsia="方正小标宋简体" w:hint="eastAsia"/>
        </w:rPr>
        <w:t>3</w:t>
      </w:r>
      <w:r w:rsidR="003F4390" w:rsidRPr="00F525D1">
        <w:rPr>
          <w:rFonts w:ascii="方正小标宋简体" w:eastAsia="方正小标宋简体" w:hint="eastAsia"/>
        </w:rPr>
        <w:t xml:space="preserve">.4.2.3.2 </w:t>
      </w:r>
      <w:r w:rsidR="00FA121D" w:rsidRPr="00F525D1">
        <w:rPr>
          <w:rFonts w:ascii="方正小标宋简体" w:eastAsia="方正小标宋简体" w:hint="eastAsia"/>
        </w:rPr>
        <w:t>基于eBPF的内核监控技术</w:t>
      </w:r>
    </w:p>
    <w:p w14:paraId="107A9888" w14:textId="09DA4B6D" w:rsidR="00FA121D" w:rsidRPr="00F525D1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  <w:bCs/>
        </w:rPr>
      </w:pPr>
      <w:r w:rsidRPr="00F525D1">
        <w:rPr>
          <w:rFonts w:ascii="方正楷体简体" w:eastAsia="方正楷体简体" w:hAnsi="方正楷体简体" w:hint="eastAsia"/>
          <w:bCs/>
        </w:rPr>
        <w:t>将</w:t>
      </w:r>
      <w:r w:rsidRPr="00F525D1">
        <w:rPr>
          <w:rFonts w:ascii="方正楷体简体" w:eastAsia="方正楷体简体" w:hAnsi="方正楷体简体"/>
          <w:bCs/>
        </w:rPr>
        <w:t>eBPF</w:t>
      </w:r>
      <w:r w:rsidRPr="00F525D1">
        <w:rPr>
          <w:rFonts w:ascii="方正楷体简体" w:eastAsia="方正楷体简体" w:hAnsi="方正楷体简体" w:hint="eastAsia"/>
          <w:bCs/>
        </w:rPr>
        <w:t>程序通过</w:t>
      </w:r>
      <w:r w:rsidRPr="00F525D1">
        <w:rPr>
          <w:rFonts w:ascii="方正楷体简体" w:eastAsia="方正楷体简体" w:hAnsi="方正楷体简体"/>
          <w:bCs/>
        </w:rPr>
        <w:t>kprobe</w:t>
      </w:r>
      <w:r w:rsidRPr="00F525D1">
        <w:rPr>
          <w:rFonts w:ascii="方正楷体简体" w:eastAsia="方正楷体简体" w:hAnsi="方正楷体简体" w:hint="eastAsia"/>
          <w:bCs/>
        </w:rPr>
        <w:t>、</w:t>
      </w:r>
      <w:r w:rsidRPr="00F525D1">
        <w:rPr>
          <w:rFonts w:ascii="方正楷体简体" w:eastAsia="方正楷体简体" w:hAnsi="方正楷体简体"/>
          <w:bCs/>
        </w:rPr>
        <w:t>tracepoint</w:t>
      </w:r>
      <w:r w:rsidRPr="00F525D1">
        <w:rPr>
          <w:rFonts w:ascii="方正楷体简体" w:eastAsia="方正楷体简体" w:hAnsi="方正楷体简体" w:hint="eastAsia"/>
          <w:bCs/>
        </w:rPr>
        <w:t>技术挂载至内核，监控系统中的文件操作、进程创建、网络连接等行为。基于M</w:t>
      </w:r>
      <w:r w:rsidRPr="00F525D1">
        <w:rPr>
          <w:rFonts w:ascii="方正楷体简体" w:eastAsia="方正楷体简体" w:hAnsi="方正楷体简体"/>
          <w:bCs/>
        </w:rPr>
        <w:t xml:space="preserve">ITRE </w:t>
      </w:r>
      <w:r w:rsidRPr="00F525D1">
        <w:rPr>
          <w:rFonts w:ascii="方正楷体简体" w:eastAsia="方正楷体简体" w:hAnsi="方正楷体简体" w:hint="eastAsia"/>
          <w:bCs/>
        </w:rPr>
        <w:t>ATT</w:t>
      </w:r>
      <w:r w:rsidRPr="00F525D1">
        <w:rPr>
          <w:rFonts w:ascii="方正楷体简体" w:eastAsia="方正楷体简体" w:hAnsi="方正楷体简体"/>
          <w:bCs/>
        </w:rPr>
        <w:t>&amp;</w:t>
      </w:r>
      <w:r w:rsidRPr="00F525D1">
        <w:rPr>
          <w:rFonts w:ascii="方正楷体简体" w:eastAsia="方正楷体简体" w:hAnsi="方正楷体简体" w:hint="eastAsia"/>
          <w:bCs/>
        </w:rPr>
        <w:t>CK（Adversarial Tactics, Techniques and Common Knowledge，即对抗战术</w:t>
      </w:r>
      <w:r w:rsidRPr="00F525D1">
        <w:rPr>
          <w:rFonts w:ascii="方正楷体简体" w:eastAsia="方正楷体简体" w:hAnsi="方正楷体简体"/>
          <w:bCs/>
        </w:rPr>
        <w:t>和技术</w:t>
      </w:r>
      <w:r w:rsidRPr="00F525D1">
        <w:rPr>
          <w:rFonts w:ascii="方正楷体简体" w:eastAsia="方正楷体简体" w:hAnsi="方正楷体简体" w:hint="eastAsia"/>
          <w:bCs/>
        </w:rPr>
        <w:t>知识库）框架构建入侵检测内置规则，结合自定义的检测规则为入侵检测引擎提供判断依据，实现入侵事件识别和攻击阻断。</w:t>
      </w:r>
      <w:r w:rsidRPr="00F525D1">
        <w:rPr>
          <w:rFonts w:ascii="方正楷体简体" w:eastAsia="方正楷体简体" w:hAnsi="方正楷体简体" w:hint="eastAsia"/>
        </w:rPr>
        <w:t>K</w:t>
      </w:r>
      <w:r w:rsidRPr="00F525D1">
        <w:rPr>
          <w:rFonts w:ascii="方正楷体简体" w:eastAsia="方正楷体简体" w:hAnsi="方正楷体简体"/>
        </w:rPr>
        <w:t>S</w:t>
      </w:r>
      <w:r w:rsidRPr="00F525D1">
        <w:rPr>
          <w:rFonts w:ascii="方正楷体简体" w:eastAsia="方正楷体简体" w:hAnsi="方正楷体简体" w:hint="eastAsia"/>
        </w:rPr>
        <w:t>ecure</w:t>
      </w:r>
      <w:r w:rsidRPr="00F525D1">
        <w:rPr>
          <w:rFonts w:ascii="方正楷体简体" w:eastAsia="方正楷体简体" w:hAnsi="方正楷体简体" w:cs="Calibri"/>
          <w:kern w:val="0"/>
        </w:rPr>
        <w:t>安全组件</w:t>
      </w:r>
      <w:r w:rsidRPr="00F525D1">
        <w:rPr>
          <w:rFonts w:ascii="方正楷体简体" w:eastAsia="方正楷体简体" w:hAnsi="方正楷体简体" w:cs="Calibri" w:hint="eastAsia"/>
          <w:kern w:val="0"/>
        </w:rPr>
        <w:t>入侵检测功能主要由数据采集、数据缓冲、预处理、规则引擎等模块构成。</w:t>
      </w:r>
    </w:p>
    <w:p w14:paraId="4A3A4F8B" w14:textId="77777777" w:rsidR="00FA121D" w:rsidRPr="00F525D1" w:rsidRDefault="00FA121D" w:rsidP="008401B4">
      <w:pPr>
        <w:spacing w:before="163" w:after="163"/>
        <w:ind w:firstLineChars="0" w:firstLine="0"/>
        <w:jc w:val="center"/>
        <w:rPr>
          <w:rFonts w:ascii="方正楷体简体" w:eastAsia="方正楷体简体" w:hAnsi="方正楷体简体"/>
        </w:rPr>
      </w:pPr>
      <w:r w:rsidRPr="00F525D1">
        <w:rPr>
          <w:rFonts w:ascii="方正楷体简体" w:eastAsia="方正楷体简体" w:hAnsi="方正楷体简体"/>
          <w:noProof/>
        </w:rPr>
        <w:drawing>
          <wp:inline distT="0" distB="0" distL="0" distR="0" wp14:anchorId="72F79BE2" wp14:editId="20242045">
            <wp:extent cx="2985459" cy="3276600"/>
            <wp:effectExtent l="0" t="0" r="5715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014597" cy="330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A572F" w14:textId="77777777" w:rsidR="00FA121D" w:rsidRPr="00F525D1" w:rsidRDefault="00FA121D" w:rsidP="00FA121D">
      <w:pPr>
        <w:spacing w:before="163" w:after="163"/>
        <w:ind w:firstLine="480"/>
        <w:jc w:val="center"/>
        <w:rPr>
          <w:rFonts w:ascii="方正楷体简体" w:eastAsia="方正楷体简体" w:hAnsi="方正楷体简体"/>
          <w:bCs/>
        </w:rPr>
      </w:pPr>
      <w:r w:rsidRPr="00F525D1">
        <w:rPr>
          <w:rFonts w:ascii="方正楷体简体" w:eastAsia="方正楷体简体" w:hAnsi="方正楷体简体"/>
          <w:bCs/>
        </w:rPr>
        <w:t>图3</w:t>
      </w:r>
      <w:r w:rsidRPr="00F525D1">
        <w:rPr>
          <w:rFonts w:ascii="方正楷体简体" w:eastAsia="方正楷体简体" w:hAnsi="方正楷体简体" w:hint="eastAsia"/>
          <w:bCs/>
        </w:rPr>
        <w:t>-</w:t>
      </w:r>
      <w:r w:rsidRPr="00F525D1">
        <w:rPr>
          <w:rFonts w:ascii="方正楷体简体" w:eastAsia="方正楷体简体" w:hAnsi="方正楷体简体"/>
          <w:bCs/>
        </w:rPr>
        <w:t>4</w:t>
      </w:r>
      <w:r w:rsidRPr="00F525D1">
        <w:rPr>
          <w:rFonts w:ascii="方正楷体简体" w:eastAsia="方正楷体简体" w:hAnsi="方正楷体简体" w:hint="eastAsia"/>
          <w:bCs/>
        </w:rPr>
        <w:t>-</w:t>
      </w:r>
      <w:r w:rsidRPr="00F525D1">
        <w:rPr>
          <w:rFonts w:ascii="方正楷体简体" w:eastAsia="方正楷体简体" w:hAnsi="方正楷体简体"/>
          <w:bCs/>
        </w:rPr>
        <w:t xml:space="preserve">5 </w:t>
      </w:r>
      <w:r w:rsidRPr="00F525D1">
        <w:rPr>
          <w:rFonts w:ascii="方正楷体简体" w:eastAsia="方正楷体简体" w:hAnsi="方正楷体简体" w:hint="eastAsia"/>
          <w:bCs/>
        </w:rPr>
        <w:t>入侵检测功能模块架</w:t>
      </w:r>
      <w:r w:rsidRPr="00F525D1">
        <w:rPr>
          <w:rFonts w:ascii="方正楷体简体" w:eastAsia="方正楷体简体" w:hAnsi="方正楷体简体"/>
          <w:bCs/>
        </w:rPr>
        <w:t>构图</w:t>
      </w:r>
    </w:p>
    <w:p w14:paraId="39BF7367" w14:textId="77777777" w:rsidR="00FA121D" w:rsidRPr="007E5FF4" w:rsidRDefault="00FA121D" w:rsidP="007E5FF4">
      <w:pPr>
        <w:spacing w:before="163" w:after="163"/>
        <w:ind w:firstLineChars="0" w:firstLine="482"/>
        <w:jc w:val="left"/>
        <w:rPr>
          <w:rFonts w:ascii="方正楷体简体" w:eastAsia="方正楷体简体" w:hAnsi="方正楷体简体"/>
          <w:b/>
          <w:bCs/>
        </w:rPr>
      </w:pPr>
      <w:r w:rsidRPr="007E5FF4">
        <w:rPr>
          <w:rFonts w:ascii="方正楷体简体" w:eastAsia="方正楷体简体" w:hAnsi="方正楷体简体"/>
          <w:b/>
          <w:bCs/>
        </w:rPr>
        <w:t>1、</w:t>
      </w:r>
      <w:r w:rsidRPr="007E5FF4">
        <w:rPr>
          <w:rFonts w:ascii="方正楷体简体" w:eastAsia="方正楷体简体" w:hAnsi="方正楷体简体" w:hint="eastAsia"/>
          <w:b/>
          <w:bCs/>
        </w:rPr>
        <w:t>数据采集：</w:t>
      </w:r>
      <w:r w:rsidRPr="007E5FF4">
        <w:rPr>
          <w:rFonts w:ascii="方正楷体简体" w:eastAsia="方正楷体简体" w:hAnsi="方正楷体简体" w:hint="eastAsia"/>
          <w:bCs/>
        </w:rPr>
        <w:t>借助eBPF程序采集文件、进程、网络等系统调用入</w:t>
      </w:r>
      <w:proofErr w:type="gramStart"/>
      <w:r w:rsidRPr="007E5FF4">
        <w:rPr>
          <w:rFonts w:ascii="方正楷体简体" w:eastAsia="方正楷体简体" w:hAnsi="方正楷体简体" w:hint="eastAsia"/>
          <w:bCs/>
        </w:rPr>
        <w:t>参以及</w:t>
      </w:r>
      <w:proofErr w:type="gramEnd"/>
      <w:r w:rsidRPr="007E5FF4">
        <w:rPr>
          <w:rFonts w:ascii="方正楷体简体" w:eastAsia="方正楷体简体" w:hAnsi="方正楷体简体" w:hint="eastAsia"/>
          <w:bCs/>
        </w:rPr>
        <w:t>返回</w:t>
      </w:r>
      <w:r w:rsidRPr="007E5FF4">
        <w:rPr>
          <w:rFonts w:ascii="方正楷体简体" w:eastAsia="方正楷体简体" w:hAnsi="方正楷体简体" w:hint="eastAsia"/>
          <w:bCs/>
        </w:rPr>
        <w:lastRenderedPageBreak/>
        <w:t>值，并上传至数据缓冲区；</w:t>
      </w:r>
    </w:p>
    <w:p w14:paraId="00BAFB48" w14:textId="77777777" w:rsidR="00FA121D" w:rsidRPr="007E5FF4" w:rsidRDefault="00FA121D" w:rsidP="007E5FF4">
      <w:pPr>
        <w:spacing w:before="163" w:after="163"/>
        <w:ind w:firstLineChars="0" w:firstLine="482"/>
        <w:jc w:val="left"/>
        <w:rPr>
          <w:rFonts w:ascii="方正楷体简体" w:eastAsia="方正楷体简体" w:hAnsi="方正楷体简体"/>
          <w:b/>
          <w:bCs/>
        </w:rPr>
      </w:pPr>
      <w:r w:rsidRPr="007E5FF4">
        <w:rPr>
          <w:rFonts w:ascii="方正楷体简体" w:eastAsia="方正楷体简体" w:hAnsi="方正楷体简体"/>
          <w:b/>
          <w:bCs/>
        </w:rPr>
        <w:t>2、</w:t>
      </w:r>
      <w:r w:rsidRPr="007E5FF4">
        <w:rPr>
          <w:rFonts w:ascii="方正楷体简体" w:eastAsia="方正楷体简体" w:hAnsi="方正楷体简体" w:hint="eastAsia"/>
          <w:b/>
          <w:bCs/>
        </w:rPr>
        <w:t>数据缓冲：</w:t>
      </w:r>
      <w:r w:rsidRPr="007E5FF4">
        <w:rPr>
          <w:rFonts w:ascii="方正楷体简体" w:eastAsia="方正楷体简体" w:hAnsi="方正楷体简体" w:hint="eastAsia"/>
          <w:bCs/>
        </w:rPr>
        <w:t>设置</w:t>
      </w:r>
      <w:r w:rsidRPr="007E5FF4">
        <w:rPr>
          <w:rFonts w:ascii="方正楷体简体" w:eastAsia="方正楷体简体" w:hAnsi="方正楷体简体"/>
          <w:bCs/>
        </w:rPr>
        <w:t>Ring buffer</w:t>
      </w:r>
      <w:r w:rsidRPr="007E5FF4">
        <w:rPr>
          <w:rFonts w:ascii="方正楷体简体" w:eastAsia="方正楷体简体" w:hAnsi="方正楷体简体" w:hint="eastAsia"/>
          <w:bCs/>
        </w:rPr>
        <w:t>类型的缓冲区用于已采集数据临时存储，eBPF程序可将采集数据写入缓冲区，预处理模块循环读取缓冲区数据；</w:t>
      </w:r>
    </w:p>
    <w:p w14:paraId="2046A9DD" w14:textId="77777777" w:rsidR="00FA121D" w:rsidRPr="007E5FF4" w:rsidRDefault="00FA121D" w:rsidP="007E5FF4">
      <w:pPr>
        <w:spacing w:before="163" w:after="163"/>
        <w:ind w:firstLineChars="0" w:firstLine="482"/>
        <w:jc w:val="left"/>
        <w:rPr>
          <w:rFonts w:ascii="方正楷体简体" w:eastAsia="方正楷体简体" w:hAnsi="方正楷体简体"/>
          <w:b/>
          <w:bCs/>
        </w:rPr>
      </w:pPr>
      <w:r w:rsidRPr="007E5FF4">
        <w:rPr>
          <w:rFonts w:ascii="方正楷体简体" w:eastAsia="方正楷体简体" w:hAnsi="方正楷体简体"/>
          <w:b/>
          <w:bCs/>
        </w:rPr>
        <w:t>3、</w:t>
      </w:r>
      <w:r w:rsidRPr="007E5FF4">
        <w:rPr>
          <w:rFonts w:ascii="方正楷体简体" w:eastAsia="方正楷体简体" w:hAnsi="方正楷体简体" w:hint="eastAsia"/>
          <w:b/>
          <w:bCs/>
        </w:rPr>
        <w:t>预处理：</w:t>
      </w:r>
      <w:r w:rsidRPr="007E5FF4">
        <w:rPr>
          <w:rFonts w:ascii="方正楷体简体" w:eastAsia="方正楷体简体" w:hAnsi="方正楷体简体" w:hint="eastAsia"/>
          <w:bCs/>
        </w:rPr>
        <w:t>将缓冲区数据根据不同的系统调用解析成特定的数据结构，并通过事件类型等条件，丢弃不符合条件的数据，便于规则引擎执行规则匹配；</w:t>
      </w:r>
    </w:p>
    <w:p w14:paraId="51EF394F" w14:textId="77777777" w:rsidR="00FA121D" w:rsidRPr="007E5FF4" w:rsidRDefault="00FA121D" w:rsidP="007E5FF4">
      <w:pPr>
        <w:spacing w:before="163" w:after="163"/>
        <w:ind w:firstLineChars="0" w:firstLine="482"/>
        <w:jc w:val="left"/>
        <w:rPr>
          <w:rFonts w:ascii="方正楷体简体" w:eastAsia="方正楷体简体" w:hAnsi="方正楷体简体"/>
          <w:bCs/>
        </w:rPr>
      </w:pPr>
      <w:r w:rsidRPr="007E5FF4">
        <w:rPr>
          <w:rFonts w:ascii="方正楷体简体" w:eastAsia="方正楷体简体" w:hAnsi="方正楷体简体"/>
          <w:b/>
          <w:bCs/>
        </w:rPr>
        <w:t>4、</w:t>
      </w:r>
      <w:r w:rsidRPr="007E5FF4">
        <w:rPr>
          <w:rFonts w:ascii="方正楷体简体" w:eastAsia="方正楷体简体" w:hAnsi="方正楷体简体" w:hint="eastAsia"/>
          <w:b/>
          <w:bCs/>
        </w:rPr>
        <w:t>规则引擎：</w:t>
      </w:r>
      <w:r w:rsidRPr="007E5FF4">
        <w:rPr>
          <w:rFonts w:ascii="方正楷体简体" w:eastAsia="方正楷体简体" w:hAnsi="方正楷体简体" w:hint="eastAsia"/>
          <w:bCs/>
        </w:rPr>
        <w:t>将已加载的规则解析成内存对象，拉取预处理后的数据与内存中的规则对象进行比对，与规则匹配的数据诊断为入侵行为，格式化后输出。</w:t>
      </w:r>
    </w:p>
    <w:p w14:paraId="61766F9D" w14:textId="168C3CE9" w:rsidR="00FA121D" w:rsidRPr="00F525D1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F525D1">
        <w:rPr>
          <w:rFonts w:ascii="方正楷体简体" w:eastAsia="方正楷体简体" w:hAnsi="方正楷体简体" w:hint="eastAsia"/>
        </w:rPr>
        <w:t>以反弹shell入侵检测为例，介绍K</w:t>
      </w:r>
      <w:r w:rsidRPr="00F525D1">
        <w:rPr>
          <w:rFonts w:ascii="方正楷体简体" w:eastAsia="方正楷体简体" w:hAnsi="方正楷体简体"/>
        </w:rPr>
        <w:t>S</w:t>
      </w:r>
      <w:r w:rsidRPr="00F525D1">
        <w:rPr>
          <w:rFonts w:ascii="方正楷体简体" w:eastAsia="方正楷体简体" w:hAnsi="方正楷体简体" w:hint="eastAsia"/>
        </w:rPr>
        <w:t>ecure</w:t>
      </w:r>
      <w:r w:rsidRPr="00F525D1">
        <w:rPr>
          <w:rFonts w:ascii="方正楷体简体" w:eastAsia="方正楷体简体" w:hAnsi="方正楷体简体" w:cs="Calibri"/>
          <w:kern w:val="0"/>
        </w:rPr>
        <w:t>安全组件</w:t>
      </w:r>
      <w:r w:rsidRPr="00F525D1">
        <w:rPr>
          <w:rFonts w:ascii="方正楷体简体" w:eastAsia="方正楷体简体" w:hAnsi="方正楷体简体" w:hint="eastAsia"/>
        </w:rPr>
        <w:t>如何检测入侵行为</w:t>
      </w:r>
      <w:r w:rsidRPr="00F525D1">
        <w:rPr>
          <w:rFonts w:ascii="方正楷体简体" w:eastAsia="方正楷体简体" w:hAnsi="方正楷体简体" w:cs="Calibri" w:hint="eastAsia"/>
          <w:kern w:val="0"/>
        </w:rPr>
        <w:t>，</w:t>
      </w:r>
      <w:r w:rsidRPr="00F525D1">
        <w:rPr>
          <w:rFonts w:ascii="方正楷体简体" w:eastAsia="方正楷体简体" w:hAnsi="方正楷体简体" w:hint="eastAsia"/>
        </w:rPr>
        <w:t>如下图所示：</w:t>
      </w:r>
    </w:p>
    <w:p w14:paraId="17A4CF60" w14:textId="77777777" w:rsidR="00FA121D" w:rsidRPr="00F525D1" w:rsidRDefault="00FA121D" w:rsidP="008401B4">
      <w:pPr>
        <w:spacing w:before="163" w:after="163"/>
        <w:ind w:firstLineChars="0" w:firstLine="0"/>
        <w:jc w:val="center"/>
        <w:rPr>
          <w:rFonts w:ascii="方正楷体简体" w:eastAsia="方正楷体简体" w:hAnsi="方正楷体简体"/>
        </w:rPr>
      </w:pPr>
      <w:r w:rsidRPr="00F525D1">
        <w:rPr>
          <w:rFonts w:ascii="方正楷体简体" w:eastAsia="方正楷体简体" w:hAnsi="方正楷体简体"/>
          <w:noProof/>
        </w:rPr>
        <w:drawing>
          <wp:inline distT="0" distB="0" distL="0" distR="0" wp14:anchorId="24F6B196" wp14:editId="54085D4A">
            <wp:extent cx="4411210" cy="2425147"/>
            <wp:effectExtent l="0" t="0" r="889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3579" cy="242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45A96" w14:textId="77777777" w:rsidR="00FA121D" w:rsidRPr="00F525D1" w:rsidRDefault="00FA121D" w:rsidP="00FA121D">
      <w:pPr>
        <w:spacing w:before="163" w:after="163"/>
        <w:ind w:firstLine="480"/>
        <w:jc w:val="center"/>
        <w:rPr>
          <w:rFonts w:ascii="方正楷体简体" w:eastAsia="方正楷体简体" w:hAnsi="方正楷体简体"/>
          <w:bCs/>
        </w:rPr>
      </w:pPr>
      <w:r w:rsidRPr="00F525D1">
        <w:rPr>
          <w:rFonts w:ascii="方正楷体简体" w:eastAsia="方正楷体简体" w:hAnsi="方正楷体简体"/>
          <w:bCs/>
        </w:rPr>
        <w:t>图3</w:t>
      </w:r>
      <w:r w:rsidRPr="00F525D1">
        <w:rPr>
          <w:rFonts w:ascii="方正楷体简体" w:eastAsia="方正楷体简体" w:hAnsi="方正楷体简体" w:hint="eastAsia"/>
          <w:bCs/>
        </w:rPr>
        <w:t>-</w:t>
      </w:r>
      <w:r w:rsidRPr="00F525D1">
        <w:rPr>
          <w:rFonts w:ascii="方正楷体简体" w:eastAsia="方正楷体简体" w:hAnsi="方正楷体简体"/>
          <w:bCs/>
        </w:rPr>
        <w:t>4</w:t>
      </w:r>
      <w:r w:rsidRPr="00F525D1">
        <w:rPr>
          <w:rFonts w:ascii="方正楷体简体" w:eastAsia="方正楷体简体" w:hAnsi="方正楷体简体" w:hint="eastAsia"/>
          <w:bCs/>
        </w:rPr>
        <w:t>-</w:t>
      </w:r>
      <w:r w:rsidRPr="00F525D1">
        <w:rPr>
          <w:rFonts w:ascii="方正楷体简体" w:eastAsia="方正楷体简体" w:hAnsi="方正楷体简体"/>
          <w:bCs/>
        </w:rPr>
        <w:t>6</w:t>
      </w:r>
      <w:r w:rsidRPr="00F525D1">
        <w:rPr>
          <w:rFonts w:ascii="方正楷体简体" w:eastAsia="方正楷体简体" w:hAnsi="方正楷体简体" w:hint="eastAsia"/>
          <w:bCs/>
        </w:rPr>
        <w:t>反弹shell入侵检测示例流程图</w:t>
      </w:r>
    </w:p>
    <w:p w14:paraId="2A03F5A0" w14:textId="4E7AD9C7" w:rsidR="00FA121D" w:rsidRPr="00811F6F" w:rsidRDefault="00811F6F" w:rsidP="00811F6F">
      <w:pPr>
        <w:spacing w:beforeLines="0" w:before="156" w:afterLines="0" w:after="156" w:line="240" w:lineRule="auto"/>
        <w:ind w:firstLineChars="0" w:firstLine="420"/>
        <w:rPr>
          <w:rFonts w:ascii="方正楷体简体" w:eastAsia="方正楷体简体" w:hAnsi="方正楷体简体"/>
          <w:bCs/>
        </w:rPr>
      </w:pPr>
      <w:r>
        <w:rPr>
          <w:rFonts w:ascii="方正楷体简体" w:eastAsia="方正楷体简体" w:hAnsi="方正楷体简体"/>
          <w:b/>
          <w:bCs/>
        </w:rPr>
        <w:t>1、</w:t>
      </w:r>
      <w:r w:rsidR="00FA121D" w:rsidRPr="00811F6F">
        <w:rPr>
          <w:rFonts w:ascii="方正楷体简体" w:eastAsia="方正楷体简体" w:hAnsi="方正楷体简体" w:hint="eastAsia"/>
          <w:b/>
          <w:bCs/>
        </w:rPr>
        <w:t>规则</w:t>
      </w:r>
      <w:r w:rsidR="00FA121D" w:rsidRPr="00811F6F">
        <w:rPr>
          <w:rFonts w:ascii="方正楷体简体" w:eastAsia="方正楷体简体" w:hAnsi="方正楷体简体" w:hint="eastAsia"/>
          <w:bCs/>
        </w:rPr>
        <w:t>：读取yaml格式的检测</w:t>
      </w:r>
      <w:proofErr w:type="gramStart"/>
      <w:r w:rsidR="00FA121D" w:rsidRPr="00811F6F">
        <w:rPr>
          <w:rFonts w:ascii="方正楷体简体" w:eastAsia="方正楷体简体" w:hAnsi="方正楷体简体" w:hint="eastAsia"/>
          <w:bCs/>
        </w:rPr>
        <w:t>规则至</w:t>
      </w:r>
      <w:proofErr w:type="gramEnd"/>
      <w:r w:rsidR="00FA121D" w:rsidRPr="00811F6F">
        <w:rPr>
          <w:rFonts w:ascii="方正楷体简体" w:eastAsia="方正楷体简体" w:hAnsi="方正楷体简体" w:hint="eastAsia"/>
          <w:bCs/>
        </w:rPr>
        <w:t>内存，逐条解析规则，将规则关键字解析为数据对象，并将规则内容保存</w:t>
      </w:r>
      <w:proofErr w:type="gramStart"/>
      <w:r w:rsidR="00FA121D" w:rsidRPr="00811F6F">
        <w:rPr>
          <w:rFonts w:ascii="方正楷体简体" w:eastAsia="方正楷体简体" w:hAnsi="方正楷体简体" w:hint="eastAsia"/>
          <w:bCs/>
        </w:rPr>
        <w:t>至对象内</w:t>
      </w:r>
      <w:proofErr w:type="gramEnd"/>
      <w:r w:rsidR="00FA121D" w:rsidRPr="00811F6F">
        <w:rPr>
          <w:rFonts w:ascii="方正楷体简体" w:eastAsia="方正楷体简体" w:hAnsi="方正楷体简体" w:hint="eastAsia"/>
          <w:bCs/>
        </w:rPr>
        <w:t>，便于规则匹配，以下为反弹shell入侵行为匹配条件；</w:t>
      </w:r>
    </w:p>
    <w:p w14:paraId="74F2B963" w14:textId="77777777" w:rsidR="00FA121D" w:rsidRPr="00F525D1" w:rsidRDefault="00FA121D" w:rsidP="00C2132F">
      <w:pPr>
        <w:pStyle w:val="af4"/>
        <w:spacing w:before="163" w:after="163"/>
        <w:ind w:firstLineChars="0" w:firstLine="0"/>
        <w:jc w:val="center"/>
        <w:rPr>
          <w:rFonts w:ascii="方正楷体简体" w:eastAsia="方正楷体简体" w:hAnsi="方正楷体简体"/>
          <w:bCs/>
        </w:rPr>
      </w:pPr>
      <w:r w:rsidRPr="00F525D1">
        <w:rPr>
          <w:rFonts w:ascii="方正楷体简体" w:eastAsia="方正楷体简体" w:hAnsi="方正楷体简体" w:hint="eastAsia"/>
          <w:bCs/>
        </w:rPr>
        <w:lastRenderedPageBreak/>
        <w:t>表</w:t>
      </w:r>
      <w:r w:rsidRPr="00F525D1">
        <w:rPr>
          <w:rFonts w:ascii="方正楷体简体" w:eastAsia="方正楷体简体" w:hAnsi="方正楷体简体"/>
          <w:bCs/>
        </w:rPr>
        <w:t>3</w:t>
      </w:r>
      <w:r w:rsidRPr="00F525D1">
        <w:rPr>
          <w:rFonts w:ascii="方正楷体简体" w:eastAsia="方正楷体简体" w:hAnsi="方正楷体简体" w:hint="eastAsia"/>
          <w:bCs/>
        </w:rPr>
        <w:t>-</w:t>
      </w:r>
      <w:r w:rsidRPr="00F525D1">
        <w:rPr>
          <w:rFonts w:ascii="方正楷体简体" w:eastAsia="方正楷体简体" w:hAnsi="方正楷体简体"/>
          <w:bCs/>
        </w:rPr>
        <w:t>4</w:t>
      </w:r>
      <w:r w:rsidRPr="00F525D1">
        <w:rPr>
          <w:rFonts w:ascii="方正楷体简体" w:eastAsia="方正楷体简体" w:hAnsi="方正楷体简体" w:hint="eastAsia"/>
          <w:bCs/>
        </w:rPr>
        <w:t>-</w:t>
      </w:r>
      <w:r w:rsidRPr="00F525D1">
        <w:rPr>
          <w:rFonts w:ascii="方正楷体简体" w:eastAsia="方正楷体简体" w:hAnsi="方正楷体简体"/>
          <w:bCs/>
        </w:rPr>
        <w:t>3</w:t>
      </w:r>
      <w:r w:rsidRPr="00F525D1">
        <w:rPr>
          <w:rFonts w:ascii="方正楷体简体" w:eastAsia="方正楷体简体" w:hAnsi="方正楷体简体" w:hint="eastAsia"/>
          <w:bCs/>
        </w:rPr>
        <w:t xml:space="preserve"> 反弹shell</w:t>
      </w:r>
      <w:r w:rsidRPr="00F525D1">
        <w:rPr>
          <w:rFonts w:ascii="方正楷体简体" w:eastAsia="方正楷体简体" w:hAnsi="方正楷体简体"/>
          <w:bCs/>
        </w:rPr>
        <w:t>入侵检测</w:t>
      </w:r>
      <w:r w:rsidRPr="00F525D1">
        <w:rPr>
          <w:rFonts w:ascii="方正楷体简体" w:eastAsia="方正楷体简体" w:hAnsi="方正楷体简体" w:hint="eastAsia"/>
          <w:bCs/>
        </w:rPr>
        <w:t>规则配置说明</w:t>
      </w:r>
    </w:p>
    <w:tbl>
      <w:tblPr>
        <w:tblStyle w:val="af1"/>
        <w:tblW w:w="8075" w:type="dxa"/>
        <w:jc w:val="center"/>
        <w:tblLayout w:type="fixed"/>
        <w:tblLook w:val="04A0" w:firstRow="1" w:lastRow="0" w:firstColumn="1" w:lastColumn="0" w:noHBand="0" w:noVBand="1"/>
      </w:tblPr>
      <w:tblGrid>
        <w:gridCol w:w="1696"/>
        <w:gridCol w:w="1701"/>
        <w:gridCol w:w="4678"/>
      </w:tblGrid>
      <w:tr w:rsidR="00C2132F" w:rsidRPr="00C2132F" w14:paraId="65FAC957" w14:textId="77777777" w:rsidTr="00AC18D5">
        <w:trPr>
          <w:trHeight w:val="357"/>
          <w:jc w:val="center"/>
        </w:trPr>
        <w:tc>
          <w:tcPr>
            <w:tcW w:w="1696" w:type="dxa"/>
            <w:shd w:val="clear" w:color="auto" w:fill="5B9BD5" w:themeFill="accent1"/>
          </w:tcPr>
          <w:p w14:paraId="1EBF08FF" w14:textId="77777777" w:rsidR="00FA121D" w:rsidRPr="00C2132F" w:rsidRDefault="00FA121D" w:rsidP="00B04A6D">
            <w:pPr>
              <w:spacing w:before="163" w:after="163"/>
              <w:ind w:firstLineChars="0" w:firstLine="0"/>
              <w:rPr>
                <w:rFonts w:ascii="方正楷体简体" w:eastAsia="方正楷体简体" w:hAnsi="方正楷体简体"/>
                <w:bCs/>
                <w:color w:val="FFFFFF" w:themeColor="background1"/>
                <w:szCs w:val="24"/>
              </w:rPr>
            </w:pPr>
            <w:r w:rsidRPr="00C2132F">
              <w:rPr>
                <w:rFonts w:ascii="方正楷体简体" w:eastAsia="方正楷体简体" w:hAnsi="方正楷体简体" w:hint="eastAsia"/>
                <w:bCs/>
                <w:color w:val="FFFFFF" w:themeColor="background1"/>
                <w:szCs w:val="24"/>
              </w:rPr>
              <w:t>匹配对象</w:t>
            </w:r>
          </w:p>
        </w:tc>
        <w:tc>
          <w:tcPr>
            <w:tcW w:w="1701" w:type="dxa"/>
            <w:shd w:val="clear" w:color="auto" w:fill="5B9BD5" w:themeFill="accent1"/>
          </w:tcPr>
          <w:p w14:paraId="21C8E632" w14:textId="77777777" w:rsidR="00FA121D" w:rsidRPr="00C2132F" w:rsidRDefault="00FA121D" w:rsidP="00B04A6D">
            <w:pPr>
              <w:spacing w:before="163" w:after="163"/>
              <w:ind w:firstLineChars="0" w:firstLine="0"/>
              <w:rPr>
                <w:rFonts w:ascii="方正楷体简体" w:eastAsia="方正楷体简体" w:hAnsi="方正楷体简体"/>
                <w:bCs/>
                <w:color w:val="FFFFFF" w:themeColor="background1"/>
                <w:szCs w:val="24"/>
              </w:rPr>
            </w:pPr>
            <w:proofErr w:type="gramStart"/>
            <w:r w:rsidRPr="00C2132F">
              <w:rPr>
                <w:rFonts w:ascii="方正楷体简体" w:eastAsia="方正楷体简体" w:hAnsi="方正楷体简体" w:hint="eastAsia"/>
                <w:bCs/>
                <w:color w:val="FFFFFF" w:themeColor="background1"/>
                <w:szCs w:val="24"/>
              </w:rPr>
              <w:t>匹配值</w:t>
            </w:r>
            <w:proofErr w:type="gramEnd"/>
          </w:p>
        </w:tc>
        <w:tc>
          <w:tcPr>
            <w:tcW w:w="4678" w:type="dxa"/>
            <w:shd w:val="clear" w:color="auto" w:fill="5B9BD5" w:themeFill="accent1"/>
          </w:tcPr>
          <w:p w14:paraId="3333D18C" w14:textId="77777777" w:rsidR="00FA121D" w:rsidRPr="00C2132F" w:rsidRDefault="00FA121D" w:rsidP="00B04A6D">
            <w:pPr>
              <w:spacing w:before="163" w:after="163"/>
              <w:ind w:firstLineChars="0" w:firstLine="0"/>
              <w:rPr>
                <w:rFonts w:ascii="方正楷体简体" w:eastAsia="方正楷体简体" w:hAnsi="方正楷体简体"/>
                <w:bCs/>
                <w:color w:val="FFFFFF" w:themeColor="background1"/>
                <w:szCs w:val="24"/>
              </w:rPr>
            </w:pPr>
            <w:r w:rsidRPr="00C2132F">
              <w:rPr>
                <w:rFonts w:ascii="方正楷体简体" w:eastAsia="方正楷体简体" w:hAnsi="方正楷体简体" w:hint="eastAsia"/>
                <w:bCs/>
                <w:color w:val="FFFFFF" w:themeColor="background1"/>
                <w:szCs w:val="24"/>
              </w:rPr>
              <w:t>检测说明</w:t>
            </w:r>
          </w:p>
        </w:tc>
      </w:tr>
      <w:tr w:rsidR="00FA121D" w:rsidRPr="00B04A6D" w14:paraId="41F1469F" w14:textId="77777777" w:rsidTr="00AC18D5">
        <w:trPr>
          <w:trHeight w:val="423"/>
          <w:jc w:val="center"/>
        </w:trPr>
        <w:tc>
          <w:tcPr>
            <w:tcW w:w="1696" w:type="dxa"/>
          </w:tcPr>
          <w:p w14:paraId="610AF482" w14:textId="77777777" w:rsidR="00FA121D" w:rsidRPr="00B04A6D" w:rsidRDefault="00FA121D" w:rsidP="00B04A6D">
            <w:pPr>
              <w:spacing w:before="163" w:after="163"/>
              <w:ind w:firstLineChars="0" w:firstLine="0"/>
              <w:rPr>
                <w:rFonts w:ascii="方正楷体简体" w:eastAsia="方正楷体简体" w:hAnsi="方正楷体简体"/>
                <w:bCs/>
                <w:szCs w:val="24"/>
              </w:rPr>
            </w:pPr>
            <w:r w:rsidRPr="00B04A6D">
              <w:rPr>
                <w:rFonts w:ascii="方正楷体简体" w:eastAsia="方正楷体简体" w:hAnsi="方正楷体简体" w:hint="eastAsia"/>
                <w:bCs/>
                <w:szCs w:val="24"/>
              </w:rPr>
              <w:t>系统调用</w:t>
            </w:r>
          </w:p>
        </w:tc>
        <w:tc>
          <w:tcPr>
            <w:tcW w:w="1701" w:type="dxa"/>
          </w:tcPr>
          <w:p w14:paraId="7C52FA43" w14:textId="77777777" w:rsidR="00FA121D" w:rsidRPr="00B04A6D" w:rsidRDefault="00FA121D" w:rsidP="00B04A6D">
            <w:pPr>
              <w:spacing w:before="163" w:after="163"/>
              <w:ind w:firstLineChars="0" w:firstLine="0"/>
              <w:rPr>
                <w:rFonts w:ascii="方正楷体简体" w:eastAsia="方正楷体简体" w:hAnsi="方正楷体简体"/>
                <w:bCs/>
                <w:szCs w:val="24"/>
              </w:rPr>
            </w:pPr>
            <w:r w:rsidRPr="00B04A6D">
              <w:rPr>
                <w:rFonts w:ascii="方正楷体简体" w:eastAsia="方正楷体简体" w:hAnsi="方正楷体简体"/>
                <w:bCs/>
                <w:szCs w:val="24"/>
              </w:rPr>
              <w:t>connect</w:t>
            </w:r>
          </w:p>
        </w:tc>
        <w:tc>
          <w:tcPr>
            <w:tcW w:w="4678" w:type="dxa"/>
          </w:tcPr>
          <w:p w14:paraId="1657D0C8" w14:textId="77777777" w:rsidR="00FA121D" w:rsidRPr="00B04A6D" w:rsidRDefault="00FA121D" w:rsidP="00B04A6D">
            <w:pPr>
              <w:spacing w:before="163" w:after="163"/>
              <w:ind w:firstLineChars="0" w:firstLine="0"/>
              <w:rPr>
                <w:rFonts w:ascii="方正楷体简体" w:eastAsia="方正楷体简体" w:hAnsi="方正楷体简体"/>
                <w:bCs/>
                <w:szCs w:val="24"/>
              </w:rPr>
            </w:pPr>
            <w:r w:rsidRPr="00B04A6D">
              <w:rPr>
                <w:rFonts w:ascii="方正楷体简体" w:eastAsia="方正楷体简体" w:hAnsi="方正楷体简体" w:hint="eastAsia"/>
                <w:bCs/>
                <w:szCs w:val="24"/>
              </w:rPr>
              <w:t>检测系统的网络连接</w:t>
            </w:r>
          </w:p>
        </w:tc>
      </w:tr>
      <w:tr w:rsidR="00FA121D" w:rsidRPr="00B04A6D" w14:paraId="6AADDC1D" w14:textId="77777777" w:rsidTr="00AC18D5">
        <w:trPr>
          <w:trHeight w:val="418"/>
          <w:jc w:val="center"/>
        </w:trPr>
        <w:tc>
          <w:tcPr>
            <w:tcW w:w="1696" w:type="dxa"/>
          </w:tcPr>
          <w:p w14:paraId="602F23EB" w14:textId="77777777" w:rsidR="00FA121D" w:rsidRPr="00B04A6D" w:rsidRDefault="00FA121D" w:rsidP="00B04A6D">
            <w:pPr>
              <w:spacing w:before="163" w:after="163"/>
              <w:ind w:firstLineChars="0" w:firstLine="0"/>
              <w:rPr>
                <w:rFonts w:ascii="方正楷体简体" w:eastAsia="方正楷体简体" w:hAnsi="方正楷体简体"/>
                <w:bCs/>
                <w:szCs w:val="24"/>
              </w:rPr>
            </w:pPr>
            <w:r w:rsidRPr="00B04A6D">
              <w:rPr>
                <w:rFonts w:ascii="方正楷体简体" w:eastAsia="方正楷体简体" w:hAnsi="方正楷体简体" w:hint="eastAsia"/>
                <w:bCs/>
                <w:szCs w:val="24"/>
              </w:rPr>
              <w:t>程序类型</w:t>
            </w:r>
          </w:p>
        </w:tc>
        <w:tc>
          <w:tcPr>
            <w:tcW w:w="1701" w:type="dxa"/>
          </w:tcPr>
          <w:p w14:paraId="0B81C644" w14:textId="77777777" w:rsidR="00FA121D" w:rsidRPr="00B04A6D" w:rsidRDefault="00FA121D" w:rsidP="00B04A6D">
            <w:pPr>
              <w:spacing w:before="163" w:after="163"/>
              <w:ind w:firstLineChars="0" w:firstLine="0"/>
              <w:rPr>
                <w:rFonts w:ascii="方正楷体简体" w:eastAsia="方正楷体简体" w:hAnsi="方正楷体简体"/>
                <w:bCs/>
                <w:szCs w:val="24"/>
              </w:rPr>
            </w:pPr>
            <w:r w:rsidRPr="00B04A6D">
              <w:rPr>
                <w:rFonts w:ascii="方正楷体简体" w:eastAsia="方正楷体简体" w:hAnsi="方正楷体简体" w:hint="eastAsia"/>
                <w:bCs/>
                <w:szCs w:val="24"/>
              </w:rPr>
              <w:t>自定义</w:t>
            </w:r>
          </w:p>
        </w:tc>
        <w:tc>
          <w:tcPr>
            <w:tcW w:w="4678" w:type="dxa"/>
          </w:tcPr>
          <w:p w14:paraId="0C9FD4A8" w14:textId="77777777" w:rsidR="00FA121D" w:rsidRPr="00B04A6D" w:rsidRDefault="00FA121D" w:rsidP="00B04A6D">
            <w:pPr>
              <w:spacing w:before="163" w:after="163"/>
              <w:ind w:firstLineChars="0" w:firstLine="0"/>
              <w:rPr>
                <w:rFonts w:ascii="方正楷体简体" w:eastAsia="方正楷体简体" w:hAnsi="方正楷体简体"/>
                <w:bCs/>
                <w:szCs w:val="24"/>
              </w:rPr>
            </w:pPr>
            <w:r w:rsidRPr="00B04A6D">
              <w:rPr>
                <w:rFonts w:ascii="方正楷体简体" w:eastAsia="方正楷体简体" w:hAnsi="方正楷体简体" w:hint="eastAsia"/>
                <w:bCs/>
                <w:szCs w:val="24"/>
              </w:rPr>
              <w:t>检测创建网络连接的程序类型</w:t>
            </w:r>
          </w:p>
        </w:tc>
      </w:tr>
      <w:tr w:rsidR="00FA121D" w:rsidRPr="00B04A6D" w14:paraId="4A1DF181" w14:textId="77777777" w:rsidTr="00AC18D5">
        <w:trPr>
          <w:trHeight w:val="714"/>
          <w:jc w:val="center"/>
        </w:trPr>
        <w:tc>
          <w:tcPr>
            <w:tcW w:w="1696" w:type="dxa"/>
          </w:tcPr>
          <w:p w14:paraId="2AE22F62" w14:textId="77777777" w:rsidR="00FA121D" w:rsidRPr="00B04A6D" w:rsidRDefault="00FA121D" w:rsidP="00B04A6D">
            <w:pPr>
              <w:spacing w:before="163" w:after="163"/>
              <w:ind w:firstLineChars="0" w:firstLine="0"/>
              <w:rPr>
                <w:rFonts w:ascii="方正楷体简体" w:eastAsia="方正楷体简体" w:hAnsi="方正楷体简体"/>
                <w:bCs/>
                <w:szCs w:val="24"/>
              </w:rPr>
            </w:pPr>
            <w:r w:rsidRPr="00B04A6D">
              <w:rPr>
                <w:rFonts w:ascii="方正楷体简体" w:eastAsia="方正楷体简体" w:hAnsi="方正楷体简体" w:hint="eastAsia"/>
                <w:bCs/>
                <w:szCs w:val="24"/>
              </w:rPr>
              <w:t>文件描述符n</w:t>
            </w:r>
            <w:r w:rsidRPr="00B04A6D">
              <w:rPr>
                <w:rFonts w:ascii="方正楷体简体" w:eastAsia="方正楷体简体" w:hAnsi="方正楷体简体"/>
                <w:bCs/>
                <w:szCs w:val="24"/>
              </w:rPr>
              <w:t>um</w:t>
            </w:r>
          </w:p>
        </w:tc>
        <w:tc>
          <w:tcPr>
            <w:tcW w:w="1701" w:type="dxa"/>
          </w:tcPr>
          <w:p w14:paraId="42409D31" w14:textId="77777777" w:rsidR="00FA121D" w:rsidRPr="00B04A6D" w:rsidRDefault="00FA121D" w:rsidP="00B04A6D">
            <w:pPr>
              <w:spacing w:before="163" w:after="163"/>
              <w:ind w:firstLineChars="0" w:firstLine="0"/>
              <w:rPr>
                <w:rFonts w:ascii="方正楷体简体" w:eastAsia="方正楷体简体" w:hAnsi="方正楷体简体"/>
                <w:bCs/>
                <w:szCs w:val="24"/>
              </w:rPr>
            </w:pPr>
            <w:r w:rsidRPr="00B04A6D">
              <w:rPr>
                <w:rFonts w:ascii="方正楷体简体" w:eastAsia="方正楷体简体" w:hAnsi="方正楷体简体" w:hint="eastAsia"/>
                <w:bCs/>
                <w:szCs w:val="24"/>
              </w:rPr>
              <w:t>0</w:t>
            </w:r>
            <w:r w:rsidRPr="00B04A6D">
              <w:rPr>
                <w:rFonts w:ascii="方正楷体简体" w:eastAsia="方正楷体简体" w:hAnsi="方正楷体简体"/>
                <w:bCs/>
                <w:szCs w:val="24"/>
              </w:rPr>
              <w:t>,1,2,3</w:t>
            </w:r>
          </w:p>
        </w:tc>
        <w:tc>
          <w:tcPr>
            <w:tcW w:w="4678" w:type="dxa"/>
          </w:tcPr>
          <w:p w14:paraId="43DB2B6E" w14:textId="505C6C5B" w:rsidR="00FA121D" w:rsidRPr="00B04A6D" w:rsidRDefault="00FA121D" w:rsidP="00B04A6D">
            <w:pPr>
              <w:spacing w:before="163" w:after="163"/>
              <w:ind w:firstLineChars="0" w:firstLine="0"/>
              <w:jc w:val="left"/>
              <w:rPr>
                <w:rFonts w:ascii="方正楷体简体" w:eastAsia="方正楷体简体" w:hAnsi="方正楷体简体"/>
                <w:bCs/>
                <w:szCs w:val="24"/>
              </w:rPr>
            </w:pPr>
            <w:r w:rsidRPr="00B04A6D">
              <w:rPr>
                <w:rFonts w:ascii="方正楷体简体" w:eastAsia="方正楷体简体" w:hAnsi="方正楷体简体" w:hint="eastAsia"/>
                <w:bCs/>
                <w:szCs w:val="24"/>
              </w:rPr>
              <w:t>反弹shell关键特征，创建的网络连接文件描述符num为0、</w:t>
            </w:r>
            <w:r w:rsidRPr="00B04A6D">
              <w:rPr>
                <w:rFonts w:ascii="方正楷体简体" w:eastAsia="方正楷体简体" w:hAnsi="方正楷体简体"/>
                <w:bCs/>
                <w:szCs w:val="24"/>
              </w:rPr>
              <w:t>1</w:t>
            </w:r>
            <w:r w:rsidRPr="00B04A6D">
              <w:rPr>
                <w:rFonts w:ascii="方正楷体简体" w:eastAsia="方正楷体简体" w:hAnsi="方正楷体简体" w:hint="eastAsia"/>
                <w:bCs/>
                <w:szCs w:val="24"/>
              </w:rPr>
              <w:t>、</w:t>
            </w:r>
            <w:r w:rsidRPr="00B04A6D">
              <w:rPr>
                <w:rFonts w:ascii="方正楷体简体" w:eastAsia="方正楷体简体" w:hAnsi="方正楷体简体"/>
                <w:bCs/>
                <w:szCs w:val="24"/>
              </w:rPr>
              <w:t>2</w:t>
            </w:r>
            <w:r w:rsidRPr="00B04A6D">
              <w:rPr>
                <w:rFonts w:ascii="方正楷体简体" w:eastAsia="方正楷体简体" w:hAnsi="方正楷体简体" w:hint="eastAsia"/>
                <w:bCs/>
                <w:szCs w:val="24"/>
              </w:rPr>
              <w:t>、</w:t>
            </w:r>
            <w:r w:rsidRPr="00B04A6D">
              <w:rPr>
                <w:rFonts w:ascii="方正楷体简体" w:eastAsia="方正楷体简体" w:hAnsi="方正楷体简体"/>
                <w:bCs/>
                <w:szCs w:val="24"/>
              </w:rPr>
              <w:t>3</w:t>
            </w:r>
          </w:p>
        </w:tc>
      </w:tr>
      <w:tr w:rsidR="00FA121D" w:rsidRPr="00B04A6D" w14:paraId="44C580B2" w14:textId="77777777" w:rsidTr="00AC18D5">
        <w:trPr>
          <w:trHeight w:val="261"/>
          <w:jc w:val="center"/>
        </w:trPr>
        <w:tc>
          <w:tcPr>
            <w:tcW w:w="1696" w:type="dxa"/>
          </w:tcPr>
          <w:p w14:paraId="79C6B3D5" w14:textId="77777777" w:rsidR="00FA121D" w:rsidRPr="00B04A6D" w:rsidRDefault="00FA121D" w:rsidP="00B04A6D">
            <w:pPr>
              <w:spacing w:before="163" w:after="163"/>
              <w:ind w:firstLineChars="0" w:firstLine="0"/>
              <w:rPr>
                <w:rFonts w:ascii="方正楷体简体" w:eastAsia="方正楷体简体" w:hAnsi="方正楷体简体"/>
                <w:bCs/>
                <w:szCs w:val="24"/>
              </w:rPr>
            </w:pPr>
            <w:r w:rsidRPr="00B04A6D">
              <w:rPr>
                <w:rFonts w:ascii="方正楷体简体" w:eastAsia="方正楷体简体" w:hAnsi="方正楷体简体" w:hint="eastAsia"/>
                <w:bCs/>
                <w:szCs w:val="24"/>
              </w:rPr>
              <w:t>文件描述符</w:t>
            </w:r>
            <w:r w:rsidRPr="00B04A6D">
              <w:rPr>
                <w:rFonts w:ascii="方正楷体简体" w:eastAsia="方正楷体简体" w:hAnsi="方正楷体简体"/>
                <w:bCs/>
                <w:szCs w:val="24"/>
              </w:rPr>
              <w:t>type</w:t>
            </w:r>
          </w:p>
        </w:tc>
        <w:tc>
          <w:tcPr>
            <w:tcW w:w="1701" w:type="dxa"/>
          </w:tcPr>
          <w:p w14:paraId="56EDE7A4" w14:textId="77777777" w:rsidR="00FA121D" w:rsidRPr="00B04A6D" w:rsidRDefault="00FA121D" w:rsidP="00B04A6D">
            <w:pPr>
              <w:spacing w:before="163" w:after="163"/>
              <w:ind w:firstLineChars="0" w:firstLine="0"/>
              <w:rPr>
                <w:rFonts w:ascii="方正楷体简体" w:eastAsia="方正楷体简体" w:hAnsi="方正楷体简体"/>
                <w:bCs/>
                <w:szCs w:val="24"/>
              </w:rPr>
            </w:pPr>
            <w:r w:rsidRPr="00B04A6D">
              <w:rPr>
                <w:rFonts w:ascii="方正楷体简体" w:eastAsia="方正楷体简体" w:hAnsi="方正楷体简体"/>
                <w:bCs/>
                <w:szCs w:val="24"/>
              </w:rPr>
              <w:t>IPv4\IPv6</w:t>
            </w:r>
          </w:p>
        </w:tc>
        <w:tc>
          <w:tcPr>
            <w:tcW w:w="4678" w:type="dxa"/>
          </w:tcPr>
          <w:p w14:paraId="7FDC62C1" w14:textId="77777777" w:rsidR="00FA121D" w:rsidRPr="00B04A6D" w:rsidRDefault="00FA121D" w:rsidP="00B04A6D">
            <w:pPr>
              <w:spacing w:before="163" w:after="163"/>
              <w:ind w:firstLineChars="0" w:firstLine="0"/>
              <w:rPr>
                <w:rFonts w:ascii="方正楷体简体" w:eastAsia="方正楷体简体" w:hAnsi="方正楷体简体"/>
                <w:bCs/>
                <w:szCs w:val="24"/>
              </w:rPr>
            </w:pPr>
            <w:r w:rsidRPr="00B04A6D">
              <w:rPr>
                <w:rFonts w:ascii="方正楷体简体" w:eastAsia="方正楷体简体" w:hAnsi="方正楷体简体" w:hint="eastAsia"/>
                <w:bCs/>
                <w:szCs w:val="24"/>
              </w:rPr>
              <w:t>连接类型为</w:t>
            </w:r>
            <w:r w:rsidRPr="00B04A6D">
              <w:rPr>
                <w:rFonts w:ascii="方正楷体简体" w:eastAsia="方正楷体简体" w:hAnsi="方正楷体简体"/>
                <w:bCs/>
                <w:szCs w:val="24"/>
              </w:rPr>
              <w:t>IPv4\IPv6</w:t>
            </w:r>
          </w:p>
        </w:tc>
      </w:tr>
    </w:tbl>
    <w:p w14:paraId="67E70CCC" w14:textId="3A693740" w:rsidR="00FA121D" w:rsidRPr="00811F6F" w:rsidRDefault="00811F6F" w:rsidP="00811F6F">
      <w:pPr>
        <w:spacing w:beforeLines="0" w:before="156" w:afterLines="0" w:after="156" w:line="240" w:lineRule="auto"/>
        <w:ind w:firstLineChars="0" w:firstLine="420"/>
        <w:rPr>
          <w:rFonts w:ascii="方正楷体简体" w:eastAsia="方正楷体简体" w:hAnsi="方正楷体简体"/>
          <w:b/>
          <w:bCs/>
        </w:rPr>
      </w:pPr>
      <w:r>
        <w:rPr>
          <w:rFonts w:ascii="方正楷体简体" w:eastAsia="方正楷体简体" w:hAnsi="方正楷体简体" w:hint="eastAsia"/>
          <w:b/>
          <w:bCs/>
        </w:rPr>
        <w:t>2、</w:t>
      </w:r>
      <w:r w:rsidR="00FA121D" w:rsidRPr="00811F6F">
        <w:rPr>
          <w:rFonts w:ascii="方正楷体简体" w:eastAsia="方正楷体简体" w:hAnsi="方正楷体简体"/>
          <w:b/>
          <w:bCs/>
        </w:rPr>
        <w:t>BPF</w:t>
      </w:r>
      <w:r w:rsidR="00FA121D" w:rsidRPr="00811F6F">
        <w:rPr>
          <w:rFonts w:ascii="方正楷体简体" w:eastAsia="方正楷体简体" w:hAnsi="方正楷体简体" w:hint="eastAsia"/>
          <w:b/>
          <w:bCs/>
        </w:rPr>
        <w:t>程序：</w:t>
      </w:r>
      <w:r w:rsidR="00FA121D" w:rsidRPr="00811F6F">
        <w:rPr>
          <w:rFonts w:ascii="方正楷体简体" w:eastAsia="方正楷体简体" w:hAnsi="方正楷体简体" w:hint="eastAsia"/>
          <w:bCs/>
        </w:rPr>
        <w:t>规则引擎将eBPF程序通过t</w:t>
      </w:r>
      <w:r w:rsidR="00FA121D" w:rsidRPr="00811F6F">
        <w:rPr>
          <w:rFonts w:ascii="方正楷体简体" w:eastAsia="方正楷体简体" w:hAnsi="方正楷体简体"/>
          <w:bCs/>
        </w:rPr>
        <w:t>racepoint</w:t>
      </w:r>
      <w:r w:rsidR="00FA121D" w:rsidRPr="00811F6F">
        <w:rPr>
          <w:rFonts w:ascii="方正楷体简体" w:eastAsia="方正楷体简体" w:hAnsi="方正楷体简体" w:hint="eastAsia"/>
          <w:bCs/>
        </w:rPr>
        <w:t>和kprobe技术挂载至系统调用函数。具体而言，对于反弹shell的检测，则挂载至connect系统调用；</w:t>
      </w:r>
    </w:p>
    <w:p w14:paraId="25E2C9AC" w14:textId="03A01A18" w:rsidR="00FA121D" w:rsidRPr="00811F6F" w:rsidRDefault="00811F6F" w:rsidP="00811F6F">
      <w:pPr>
        <w:spacing w:beforeLines="0" w:before="156" w:afterLines="0" w:after="156" w:line="240" w:lineRule="auto"/>
        <w:ind w:firstLineChars="0" w:firstLine="420"/>
        <w:rPr>
          <w:rFonts w:ascii="方正楷体简体" w:eastAsia="方正楷体简体" w:hAnsi="方正楷体简体"/>
          <w:b/>
          <w:bCs/>
        </w:rPr>
      </w:pPr>
      <w:r>
        <w:rPr>
          <w:rFonts w:ascii="方正楷体简体" w:eastAsia="方正楷体简体" w:hAnsi="方正楷体简体" w:hint="eastAsia"/>
          <w:b/>
          <w:bCs/>
        </w:rPr>
        <w:t>3、</w:t>
      </w:r>
      <w:r w:rsidR="00FA121D" w:rsidRPr="00811F6F">
        <w:rPr>
          <w:rFonts w:ascii="方正楷体简体" w:eastAsia="方正楷体简体" w:hAnsi="方正楷体简体" w:hint="eastAsia"/>
          <w:b/>
          <w:bCs/>
        </w:rPr>
        <w:t>反弹shell：</w:t>
      </w:r>
      <w:r w:rsidR="00FA121D" w:rsidRPr="00811F6F">
        <w:rPr>
          <w:rFonts w:ascii="方正楷体简体" w:eastAsia="方正楷体简体" w:hAnsi="方正楷体简体" w:hint="eastAsia"/>
          <w:bCs/>
        </w:rPr>
        <w:t>反弹shell是一种网络攻击技术，</w:t>
      </w:r>
      <w:r w:rsidR="00FA121D" w:rsidRPr="00811F6F">
        <w:rPr>
          <w:rFonts w:ascii="方正楷体简体" w:eastAsia="方正楷体简体" w:hAnsi="方正楷体简体"/>
          <w:bCs/>
          <w:iCs/>
        </w:rPr>
        <w:t>用于通过远程主机上的Shell(命令行终端)与攻击者建立连接</w:t>
      </w:r>
      <w:r w:rsidR="00FA121D" w:rsidRPr="00811F6F">
        <w:rPr>
          <w:rFonts w:ascii="方正楷体简体" w:eastAsia="方正楷体简体" w:hAnsi="方正楷体简体" w:hint="eastAsia"/>
          <w:bCs/>
        </w:rPr>
        <w:t>，</w:t>
      </w:r>
      <w:r w:rsidR="00FA121D" w:rsidRPr="00811F6F">
        <w:rPr>
          <w:rFonts w:ascii="方正楷体简体" w:eastAsia="方正楷体简体" w:hAnsi="方正楷体简体"/>
          <w:bCs/>
          <w:iCs/>
        </w:rPr>
        <w:t>从而</w:t>
      </w:r>
      <w:proofErr w:type="gramStart"/>
      <w:r w:rsidR="00FA121D" w:rsidRPr="00811F6F">
        <w:rPr>
          <w:rFonts w:ascii="方正楷体简体" w:eastAsia="方正楷体简体" w:hAnsi="方正楷体简体"/>
          <w:bCs/>
          <w:iCs/>
        </w:rPr>
        <w:t>控制受</w:t>
      </w:r>
      <w:proofErr w:type="gramEnd"/>
      <w:r w:rsidR="00FA121D" w:rsidRPr="00811F6F">
        <w:rPr>
          <w:rFonts w:ascii="方正楷体简体" w:eastAsia="方正楷体简体" w:hAnsi="方正楷体简体"/>
          <w:bCs/>
          <w:iCs/>
        </w:rPr>
        <w:t>攻击主机</w:t>
      </w:r>
      <w:r w:rsidR="00FA121D" w:rsidRPr="00811F6F">
        <w:rPr>
          <w:rFonts w:ascii="方正楷体简体" w:eastAsia="方正楷体简体" w:hAnsi="方正楷体简体" w:hint="eastAsia"/>
          <w:bCs/>
          <w:iCs/>
        </w:rPr>
        <w:t>；</w:t>
      </w:r>
    </w:p>
    <w:p w14:paraId="085FA3FA" w14:textId="64FFA2FB" w:rsidR="00FA121D" w:rsidRPr="00811F6F" w:rsidRDefault="00811F6F" w:rsidP="00811F6F">
      <w:pPr>
        <w:spacing w:beforeLines="0" w:before="156" w:afterLines="0" w:after="156" w:line="240" w:lineRule="auto"/>
        <w:ind w:firstLineChars="0" w:firstLine="420"/>
        <w:rPr>
          <w:rFonts w:ascii="方正楷体简体" w:eastAsia="方正楷体简体" w:hAnsi="方正楷体简体"/>
          <w:b/>
          <w:bCs/>
        </w:rPr>
      </w:pPr>
      <w:r>
        <w:rPr>
          <w:rFonts w:ascii="方正楷体简体" w:eastAsia="方正楷体简体" w:hAnsi="方正楷体简体" w:hint="eastAsia"/>
          <w:b/>
          <w:bCs/>
        </w:rPr>
        <w:t>4、</w:t>
      </w:r>
      <w:r w:rsidR="00FA121D" w:rsidRPr="00811F6F">
        <w:rPr>
          <w:rFonts w:ascii="方正楷体简体" w:eastAsia="方正楷体简体" w:hAnsi="方正楷体简体" w:hint="eastAsia"/>
          <w:b/>
          <w:bCs/>
        </w:rPr>
        <w:t>日志：</w:t>
      </w:r>
      <w:r w:rsidR="00FA121D" w:rsidRPr="00811F6F">
        <w:rPr>
          <w:rFonts w:ascii="方正楷体简体" w:eastAsia="方正楷体简体" w:hAnsi="方正楷体简体" w:hint="eastAsia"/>
          <w:bCs/>
        </w:rPr>
        <w:t>将系统产生的网络连接上传至数据缓冲区；</w:t>
      </w:r>
    </w:p>
    <w:p w14:paraId="58227527" w14:textId="32898F5B" w:rsidR="00FA121D" w:rsidRPr="00811F6F" w:rsidRDefault="00811F6F" w:rsidP="00811F6F">
      <w:pPr>
        <w:spacing w:beforeLines="0" w:before="156" w:afterLines="0" w:after="156" w:line="240" w:lineRule="auto"/>
        <w:ind w:firstLineChars="0" w:firstLine="420"/>
        <w:rPr>
          <w:rFonts w:ascii="方正楷体简体" w:eastAsia="方正楷体简体" w:hAnsi="方正楷体简体"/>
          <w:b/>
          <w:bCs/>
        </w:rPr>
      </w:pPr>
      <w:r>
        <w:rPr>
          <w:rFonts w:ascii="方正楷体简体" w:eastAsia="方正楷体简体" w:hAnsi="方正楷体简体" w:hint="eastAsia"/>
          <w:b/>
          <w:bCs/>
        </w:rPr>
        <w:t>5、</w:t>
      </w:r>
      <w:r w:rsidR="00FA121D" w:rsidRPr="00811F6F">
        <w:rPr>
          <w:rFonts w:ascii="方正楷体简体" w:eastAsia="方正楷体简体" w:hAnsi="方正楷体简体" w:hint="eastAsia"/>
          <w:b/>
          <w:bCs/>
        </w:rPr>
        <w:t>日志：</w:t>
      </w:r>
      <w:r w:rsidR="00FA121D" w:rsidRPr="00811F6F">
        <w:rPr>
          <w:rFonts w:ascii="方正楷体简体" w:eastAsia="方正楷体简体" w:hAnsi="方正楷体简体" w:hint="eastAsia"/>
          <w:bCs/>
        </w:rPr>
        <w:t>监听</w:t>
      </w:r>
      <w:r w:rsidR="00FA121D" w:rsidRPr="00811F6F">
        <w:rPr>
          <w:rFonts w:ascii="方正楷体简体" w:eastAsia="方正楷体简体" w:hAnsi="方正楷体简体"/>
          <w:bCs/>
        </w:rPr>
        <w:t>Ring buffer</w:t>
      </w:r>
      <w:r w:rsidR="00FA121D" w:rsidRPr="00811F6F">
        <w:rPr>
          <w:rFonts w:ascii="方正楷体简体" w:eastAsia="方正楷体简体" w:hAnsi="方正楷体简体" w:hint="eastAsia"/>
          <w:bCs/>
        </w:rPr>
        <w:t>中网络连接信息，通过BPF辅助函数循环读取数据，并将数据转交预处理模块；</w:t>
      </w:r>
    </w:p>
    <w:p w14:paraId="3CF53003" w14:textId="18590937" w:rsidR="00FA121D" w:rsidRPr="00811F6F" w:rsidRDefault="00811F6F" w:rsidP="00811F6F">
      <w:pPr>
        <w:spacing w:beforeLines="0" w:before="156" w:afterLines="0" w:after="156" w:line="240" w:lineRule="auto"/>
        <w:ind w:firstLineChars="0" w:firstLine="420"/>
        <w:rPr>
          <w:rFonts w:ascii="方正楷体简体" w:eastAsia="方正楷体简体" w:hAnsi="方正楷体简体"/>
          <w:b/>
          <w:bCs/>
        </w:rPr>
      </w:pPr>
      <w:r>
        <w:rPr>
          <w:rFonts w:ascii="方正楷体简体" w:eastAsia="方正楷体简体" w:hAnsi="方正楷体简体" w:hint="eastAsia"/>
          <w:b/>
          <w:bCs/>
        </w:rPr>
        <w:t>6、</w:t>
      </w:r>
      <w:r w:rsidR="00FA121D" w:rsidRPr="00811F6F">
        <w:rPr>
          <w:rFonts w:ascii="方正楷体简体" w:eastAsia="方正楷体简体" w:hAnsi="方正楷体简体" w:hint="eastAsia"/>
          <w:b/>
          <w:bCs/>
        </w:rPr>
        <w:t>匹配：</w:t>
      </w:r>
      <w:r w:rsidR="00FA121D" w:rsidRPr="00811F6F">
        <w:rPr>
          <w:rFonts w:ascii="方正楷体简体" w:eastAsia="方正楷体简体" w:hAnsi="方正楷体简体" w:hint="eastAsia"/>
          <w:bCs/>
        </w:rPr>
        <w:t>将解析并经过滤后的网络连接日志对象与规则对象比对，匹配规则的网络连接诊断为反弹shell入侵；</w:t>
      </w:r>
    </w:p>
    <w:p w14:paraId="253FAA93" w14:textId="77C22A30" w:rsidR="00FA121D" w:rsidRPr="00811F6F" w:rsidRDefault="00811F6F" w:rsidP="00811F6F">
      <w:pPr>
        <w:spacing w:beforeLines="0" w:before="156" w:afterLines="0" w:after="156" w:line="240" w:lineRule="auto"/>
        <w:ind w:firstLineChars="0" w:firstLine="420"/>
        <w:rPr>
          <w:rFonts w:ascii="微软雅黑" w:eastAsia="微软雅黑" w:hAnsi="微软雅黑"/>
          <w:bCs/>
        </w:rPr>
      </w:pPr>
      <w:r>
        <w:rPr>
          <w:rFonts w:ascii="方正楷体简体" w:eastAsia="方正楷体简体" w:hAnsi="方正楷体简体" w:hint="eastAsia"/>
          <w:b/>
          <w:bCs/>
        </w:rPr>
        <w:lastRenderedPageBreak/>
        <w:t>7、</w:t>
      </w:r>
      <w:r w:rsidR="00FA121D" w:rsidRPr="00811F6F">
        <w:rPr>
          <w:rFonts w:ascii="方正楷体简体" w:eastAsia="方正楷体简体" w:hAnsi="方正楷体简体" w:hint="eastAsia"/>
          <w:b/>
          <w:bCs/>
        </w:rPr>
        <w:t>告警：</w:t>
      </w:r>
      <w:r w:rsidR="00FA121D" w:rsidRPr="00811F6F">
        <w:rPr>
          <w:rFonts w:ascii="方正楷体简体" w:eastAsia="方正楷体简体" w:hAnsi="方正楷体简体" w:hint="eastAsia"/>
          <w:bCs/>
        </w:rPr>
        <w:t>将日志信息按照规则配置的格式输出为告警信息.。</w:t>
      </w:r>
    </w:p>
    <w:p w14:paraId="167F87D2" w14:textId="636F75F2" w:rsidR="00FA121D" w:rsidRPr="00F525D1" w:rsidRDefault="00FA121D" w:rsidP="00FA121D">
      <w:pPr>
        <w:pStyle w:val="4"/>
        <w:spacing w:before="163" w:after="163"/>
        <w:rPr>
          <w:rFonts w:ascii="方正小标宋简体" w:eastAsia="方正小标宋简体"/>
        </w:rPr>
      </w:pPr>
      <w:r w:rsidRPr="00F525D1">
        <w:rPr>
          <w:rFonts w:ascii="方正小标宋简体" w:eastAsia="方正小标宋简体" w:hint="eastAsia"/>
        </w:rPr>
        <w:t>应用场景</w:t>
      </w:r>
    </w:p>
    <w:p w14:paraId="358A4288" w14:textId="1D0985D9" w:rsidR="00FA121D" w:rsidRPr="00F525D1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  <w:bCs/>
        </w:rPr>
      </w:pPr>
      <w:r w:rsidRPr="00F525D1">
        <w:rPr>
          <w:rFonts w:ascii="方正楷体简体" w:eastAsia="方正楷体简体" w:hAnsi="方正楷体简体" w:hint="eastAsia"/>
          <w:bCs/>
        </w:rPr>
        <w:t>基于eBPF技术安全增强组件</w:t>
      </w:r>
      <w:r w:rsidRPr="00F525D1">
        <w:rPr>
          <w:rFonts w:ascii="方正楷体简体" w:eastAsia="方正楷体简体" w:hAnsi="方正楷体简体"/>
          <w:bCs/>
        </w:rPr>
        <w:t>具</w:t>
      </w:r>
      <w:r w:rsidRPr="00F525D1">
        <w:rPr>
          <w:rFonts w:ascii="方正楷体简体" w:eastAsia="方正楷体简体" w:hAnsi="方正楷体简体" w:hint="eastAsia"/>
          <w:bCs/>
        </w:rPr>
        <w:t>以下</w:t>
      </w:r>
      <w:r w:rsidRPr="00F525D1">
        <w:rPr>
          <w:rFonts w:ascii="方正楷体简体" w:eastAsia="方正楷体简体" w:hAnsi="方正楷体简体"/>
          <w:bCs/>
        </w:rPr>
        <w:t>几个方面的应用场景：</w:t>
      </w:r>
    </w:p>
    <w:p w14:paraId="14271A93" w14:textId="1F3383AC" w:rsidR="00FA121D" w:rsidRPr="00F31C39" w:rsidRDefault="00F31C39" w:rsidP="00F31C39">
      <w:pPr>
        <w:spacing w:beforeLines="0" w:before="156" w:afterLines="0" w:after="156" w:line="240" w:lineRule="auto"/>
        <w:ind w:firstLineChars="0" w:firstLine="420"/>
        <w:rPr>
          <w:rFonts w:ascii="方正楷体简体" w:eastAsia="方正楷体简体" w:hAnsi="方正楷体简体"/>
        </w:rPr>
      </w:pPr>
      <w:r>
        <w:rPr>
          <w:rFonts w:ascii="方正楷体简体" w:eastAsia="方正楷体简体" w:hAnsi="方正楷体简体"/>
          <w:b/>
        </w:rPr>
        <w:t>1、</w:t>
      </w:r>
      <w:r w:rsidR="00FA121D" w:rsidRPr="00F31C39">
        <w:rPr>
          <w:rFonts w:ascii="方正楷体简体" w:eastAsia="方正楷体简体" w:hAnsi="方正楷体简体"/>
          <w:b/>
        </w:rPr>
        <w:t>安全加固</w:t>
      </w:r>
      <w:r w:rsidR="00FA121D" w:rsidRPr="00F31C39">
        <w:rPr>
          <w:rFonts w:ascii="方正楷体简体" w:eastAsia="方正楷体简体" w:hAnsi="方正楷体简体" w:hint="eastAsia"/>
          <w:b/>
        </w:rPr>
        <w:t>：</w:t>
      </w:r>
      <w:r w:rsidR="00FA121D" w:rsidRPr="00F31C39">
        <w:rPr>
          <w:rFonts w:ascii="方正楷体简体" w:eastAsia="方正楷体简体" w:hAnsi="方正楷体简体" w:cs="Calibri" w:hint="eastAsia"/>
          <w:kern w:val="0"/>
        </w:rPr>
        <w:t>提升操作系统的合</w:t>
      </w:r>
      <w:proofErr w:type="gramStart"/>
      <w:r w:rsidR="00FA121D" w:rsidRPr="00F31C39">
        <w:rPr>
          <w:rFonts w:ascii="方正楷体简体" w:eastAsia="方正楷体简体" w:hAnsi="方正楷体简体" w:cs="Calibri" w:hint="eastAsia"/>
          <w:kern w:val="0"/>
        </w:rPr>
        <w:t>规</w:t>
      </w:r>
      <w:proofErr w:type="gramEnd"/>
      <w:r w:rsidR="00FA121D" w:rsidRPr="00F31C39">
        <w:rPr>
          <w:rFonts w:ascii="方正楷体简体" w:eastAsia="方正楷体简体" w:hAnsi="方正楷体简体" w:cs="Calibri" w:hint="eastAsia"/>
          <w:kern w:val="0"/>
        </w:rPr>
        <w:t>性和安全性。</w:t>
      </w:r>
      <w:r w:rsidR="00FA121D" w:rsidRPr="00F31C39">
        <w:rPr>
          <w:rFonts w:ascii="方正楷体简体" w:eastAsia="方正楷体简体" w:hAnsi="方正楷体简体" w:cs="Calibri"/>
          <w:kern w:val="0"/>
        </w:rPr>
        <w:t>支持用户结合实际的安全需求选择实施加固和扩展，以便更好地满足对不同用户不同场景的配置安全基准要求</w:t>
      </w:r>
      <w:r w:rsidR="00FA121D" w:rsidRPr="00F31C39">
        <w:rPr>
          <w:rFonts w:ascii="方正楷体简体" w:eastAsia="方正楷体简体" w:hAnsi="方正楷体简体" w:cs="Calibri" w:hint="eastAsia"/>
          <w:kern w:val="0"/>
        </w:rPr>
        <w:t>。</w:t>
      </w:r>
    </w:p>
    <w:p w14:paraId="3B333199" w14:textId="6AF24423" w:rsidR="00FA121D" w:rsidRPr="00F31C39" w:rsidRDefault="00F31C39" w:rsidP="00F31C39">
      <w:pPr>
        <w:spacing w:beforeLines="0" w:before="156" w:afterLines="0" w:after="156" w:line="240" w:lineRule="auto"/>
        <w:ind w:firstLineChars="0" w:firstLine="420"/>
        <w:rPr>
          <w:rFonts w:ascii="方正楷体简体" w:eastAsia="方正楷体简体" w:hAnsi="方正楷体简体"/>
        </w:rPr>
      </w:pPr>
      <w:r>
        <w:rPr>
          <w:rFonts w:ascii="方正楷体简体" w:eastAsia="方正楷体简体" w:hAnsi="方正楷体简体" w:hint="eastAsia"/>
          <w:b/>
        </w:rPr>
        <w:t>2、</w:t>
      </w:r>
      <w:r w:rsidR="00BC7529">
        <w:rPr>
          <w:rFonts w:ascii="方正楷体简体" w:eastAsia="方正楷体简体" w:hAnsi="方正楷体简体" w:hint="eastAsia"/>
          <w:b/>
        </w:rPr>
        <w:t>黑</w:t>
      </w:r>
      <w:r w:rsidR="00FA121D" w:rsidRPr="00F31C39">
        <w:rPr>
          <w:rFonts w:ascii="方正楷体简体" w:eastAsia="方正楷体简体" w:hAnsi="方正楷体简体" w:hint="eastAsia"/>
          <w:b/>
        </w:rPr>
        <w:t>客入侵：</w:t>
      </w:r>
      <w:r w:rsidR="00FA121D" w:rsidRPr="00F31C39">
        <w:rPr>
          <w:rFonts w:ascii="方正楷体简体" w:eastAsia="方正楷体简体" w:hAnsi="方正楷体简体" w:hint="eastAsia"/>
        </w:rPr>
        <w:t>降低因系统漏洞利用导致</w:t>
      </w:r>
      <w:proofErr w:type="gramStart"/>
      <w:r w:rsidR="00FA121D" w:rsidRPr="00F31C39">
        <w:rPr>
          <w:rFonts w:ascii="方正楷体简体" w:eastAsia="方正楷体简体" w:hAnsi="方正楷体简体" w:hint="eastAsia"/>
        </w:rPr>
        <w:t>的提权攻击</w:t>
      </w:r>
      <w:proofErr w:type="gramEnd"/>
      <w:r w:rsidR="00FA121D" w:rsidRPr="00F31C39">
        <w:rPr>
          <w:rFonts w:ascii="方正楷体简体" w:eastAsia="方正楷体简体" w:hAnsi="方正楷体简体" w:hint="eastAsia"/>
        </w:rPr>
        <w:t>、</w:t>
      </w:r>
      <w:r w:rsidR="00FA121D" w:rsidRPr="00F31C39">
        <w:rPr>
          <w:rFonts w:ascii="方正楷体简体" w:eastAsia="方正楷体简体" w:hAnsi="方正楷体简体"/>
        </w:rPr>
        <w:t>R</w:t>
      </w:r>
      <w:r w:rsidR="00FA121D" w:rsidRPr="00F31C39">
        <w:rPr>
          <w:rFonts w:ascii="方正楷体简体" w:eastAsia="方正楷体简体" w:hAnsi="方正楷体简体" w:hint="eastAsia"/>
        </w:rPr>
        <w:t>oot</w:t>
      </w:r>
      <w:r w:rsidR="00FA121D" w:rsidRPr="00F31C39">
        <w:rPr>
          <w:rFonts w:ascii="方正楷体简体" w:eastAsia="方正楷体简体" w:hAnsi="方正楷体简体"/>
        </w:rPr>
        <w:t>kit攻击</w:t>
      </w:r>
      <w:r w:rsidR="00FA121D" w:rsidRPr="00F31C39">
        <w:rPr>
          <w:rFonts w:ascii="方正楷体简体" w:eastAsia="方正楷体简体" w:hAnsi="方正楷体简体" w:hint="eastAsia"/>
        </w:rPr>
        <w:t>、进程注入等风险。</w:t>
      </w:r>
      <w:r w:rsidR="00FA121D" w:rsidRPr="00F31C39">
        <w:rPr>
          <w:rFonts w:ascii="方正楷体简体" w:eastAsia="方正楷体简体" w:hAnsi="方正楷体简体" w:cs="Calibri" w:hint="eastAsia"/>
          <w:kern w:val="0"/>
        </w:rPr>
        <w:t>及时发现并阻止勒索病毒加密行为，减少勒索病毒对业务文件的进一步破坏，成为勒索病毒防护最后一道屏障。</w:t>
      </w:r>
    </w:p>
    <w:p w14:paraId="36029D43" w14:textId="28E4FD5C" w:rsidR="00A277E3" w:rsidRDefault="00F31C39" w:rsidP="00F31C39">
      <w:pPr>
        <w:spacing w:beforeLines="0" w:before="156" w:afterLines="0" w:after="156" w:line="240" w:lineRule="auto"/>
        <w:ind w:firstLineChars="0" w:firstLine="420"/>
        <w:rPr>
          <w:rFonts w:ascii="方正楷体简体" w:eastAsia="方正楷体简体" w:hAnsi="方正楷体简体"/>
        </w:rPr>
      </w:pPr>
      <w:r>
        <w:rPr>
          <w:rFonts w:ascii="方正楷体简体" w:eastAsia="方正楷体简体" w:hAnsi="方正楷体简体" w:hint="eastAsia"/>
          <w:b/>
        </w:rPr>
        <w:t>3、</w:t>
      </w:r>
      <w:r w:rsidR="00BC7529">
        <w:rPr>
          <w:rFonts w:ascii="方正楷体简体" w:eastAsia="方正楷体简体" w:hAnsi="方正楷体简体" w:hint="eastAsia"/>
          <w:b/>
        </w:rPr>
        <w:t>业</w:t>
      </w:r>
      <w:r w:rsidR="00FA121D" w:rsidRPr="00F31C39">
        <w:rPr>
          <w:rFonts w:ascii="方正楷体简体" w:eastAsia="方正楷体简体" w:hAnsi="方正楷体简体" w:hint="eastAsia"/>
          <w:b/>
        </w:rPr>
        <w:t>务防护</w:t>
      </w:r>
      <w:r w:rsidR="00FA121D" w:rsidRPr="00F31C39">
        <w:rPr>
          <w:rFonts w:ascii="方正楷体简体" w:eastAsia="方正楷体简体" w:hAnsi="方正楷体简体" w:hint="eastAsia"/>
        </w:rPr>
        <w:t>：为关键业务服务器提供保护，仅允许合法应用程序对客户的关键业务文件进行操作，限制系统超级管理员权限，防止误操作或账号泄露导致的重要文件/配置的破坏。</w:t>
      </w:r>
    </w:p>
    <w:p w14:paraId="2D3B0A29" w14:textId="77777777" w:rsidR="00A277E3" w:rsidRDefault="00A277E3">
      <w:pPr>
        <w:widowControl/>
        <w:spacing w:beforeLines="0" w:before="0" w:afterLines="0" w:after="0" w:line="240" w:lineRule="auto"/>
        <w:ind w:firstLineChars="0" w:firstLine="0"/>
        <w:jc w:val="left"/>
        <w:rPr>
          <w:rFonts w:ascii="方正楷体简体" w:eastAsia="方正楷体简体" w:hAnsi="方正楷体简体"/>
        </w:rPr>
      </w:pPr>
      <w:r>
        <w:rPr>
          <w:rFonts w:ascii="方正楷体简体" w:eastAsia="方正楷体简体" w:hAnsi="方正楷体简体"/>
        </w:rPr>
        <w:br w:type="page"/>
      </w:r>
    </w:p>
    <w:p w14:paraId="1D57F5A6" w14:textId="460CAC51" w:rsidR="00FA121D" w:rsidRPr="00F525D1" w:rsidRDefault="00FA121D" w:rsidP="00FA121D">
      <w:pPr>
        <w:pStyle w:val="1"/>
        <w:spacing w:before="163" w:after="163"/>
        <w:rPr>
          <w:rFonts w:ascii="方正小标宋简体" w:eastAsia="方正小标宋简体"/>
        </w:rPr>
      </w:pPr>
      <w:bookmarkStart w:id="40" w:name="_Toc142386437"/>
      <w:bookmarkStart w:id="41" w:name="_Toc148196245"/>
      <w:r w:rsidRPr="00F525D1">
        <w:rPr>
          <w:rFonts w:ascii="方正小标宋简体" w:eastAsia="方正小标宋简体" w:hint="eastAsia"/>
        </w:rPr>
        <w:lastRenderedPageBreak/>
        <w:t>挑战与展望</w:t>
      </w:r>
      <w:bookmarkEnd w:id="40"/>
      <w:bookmarkEnd w:id="41"/>
    </w:p>
    <w:p w14:paraId="5277A0C5" w14:textId="5168E93E" w:rsidR="00FA121D" w:rsidRPr="00F525D1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F525D1">
        <w:rPr>
          <w:rFonts w:ascii="方正楷体简体" w:eastAsia="方正楷体简体" w:hAnsi="方正楷体简体" w:hint="eastAsia"/>
        </w:rPr>
        <w:t>随着eBPF</w:t>
      </w:r>
      <w:r w:rsidR="005D2B1D">
        <w:rPr>
          <w:rFonts w:ascii="方正楷体简体" w:eastAsia="方正楷体简体" w:hAnsi="方正楷体简体" w:hint="eastAsia"/>
        </w:rPr>
        <w:t>技术</w:t>
      </w:r>
      <w:r w:rsidRPr="00F525D1">
        <w:rPr>
          <w:rFonts w:ascii="方正楷体简体" w:eastAsia="方正楷体简体" w:hAnsi="方正楷体简体" w:hint="eastAsia"/>
        </w:rPr>
        <w:t>被广泛应用在云原生、可观测、性能调优、安全、硬件加速等领域，并且其应用场景还在快速扩展，eBPF也不可避免地面临了一些挑战，比如：</w:t>
      </w:r>
    </w:p>
    <w:p w14:paraId="525F79A3" w14:textId="3F157D83" w:rsidR="00FA121D" w:rsidRPr="00F525D1" w:rsidRDefault="00FA121D" w:rsidP="00FA121D">
      <w:pPr>
        <w:pStyle w:val="af4"/>
        <w:spacing w:before="163" w:after="163"/>
        <w:ind w:leftChars="171" w:left="410" w:firstLineChars="0" w:firstLine="0"/>
        <w:rPr>
          <w:rFonts w:ascii="方正楷体简体" w:eastAsia="方正楷体简体" w:hAnsi="方正楷体简体"/>
        </w:rPr>
      </w:pPr>
      <w:r w:rsidRPr="00F525D1">
        <w:rPr>
          <w:rFonts w:ascii="方正楷体简体" w:eastAsia="方正楷体简体" w:hAnsi="方正楷体简体" w:hint="eastAsia"/>
        </w:rPr>
        <w:t>1</w:t>
      </w:r>
      <w:r w:rsidRPr="00F525D1">
        <w:rPr>
          <w:rFonts w:ascii="方正楷体简体" w:eastAsia="方正楷体简体" w:hAnsi="方正楷体简体"/>
        </w:rPr>
        <w:t>、</w:t>
      </w:r>
      <w:r w:rsidRPr="00F525D1">
        <w:rPr>
          <w:rFonts w:ascii="方正楷体简体" w:eastAsia="方正楷体简体" w:hAnsi="方正楷体简体" w:hint="eastAsia"/>
        </w:rPr>
        <w:t>恶意使用bpf</w:t>
      </w:r>
      <w:r w:rsidR="00732D86">
        <w:rPr>
          <w:rFonts w:ascii="方正楷体简体" w:eastAsia="方正楷体简体" w:hAnsi="方正楷体简体"/>
        </w:rPr>
        <w:t>T</w:t>
      </w:r>
      <w:r w:rsidRPr="00F525D1">
        <w:rPr>
          <w:rFonts w:ascii="方正楷体简体" w:eastAsia="方正楷体简体" w:hAnsi="方正楷体简体" w:hint="eastAsia"/>
        </w:rPr>
        <w:t>race可能引发安全攻击、恶意软件、检测工程等各方面的问题；</w:t>
      </w:r>
    </w:p>
    <w:p w14:paraId="33CA346A" w14:textId="3F77CDC2" w:rsidR="00FA121D" w:rsidRPr="0010252C" w:rsidRDefault="00FA121D" w:rsidP="0010252C">
      <w:pPr>
        <w:spacing w:before="163" w:after="163"/>
        <w:ind w:firstLineChars="0" w:firstLine="480"/>
        <w:rPr>
          <w:rFonts w:ascii="方正楷体简体" w:eastAsia="方正楷体简体" w:hAnsi="方正楷体简体"/>
        </w:rPr>
      </w:pPr>
      <w:r w:rsidRPr="0010252C">
        <w:rPr>
          <w:rFonts w:ascii="方正楷体简体" w:eastAsia="方正楷体简体" w:hAnsi="方正楷体简体" w:hint="eastAsia"/>
        </w:rPr>
        <w:t>2、eBPF拥有root权限，尽管经过了</w:t>
      </w:r>
      <w:proofErr w:type="gramStart"/>
      <w:r w:rsidRPr="0010252C">
        <w:rPr>
          <w:rFonts w:ascii="方正楷体简体" w:eastAsia="方正楷体简体" w:hAnsi="方正楷体简体" w:hint="eastAsia"/>
        </w:rPr>
        <w:t>验证器</w:t>
      </w:r>
      <w:proofErr w:type="gramEnd"/>
      <w:r w:rsidRPr="0010252C">
        <w:rPr>
          <w:rFonts w:ascii="方正楷体简体" w:eastAsia="方正楷体简体" w:hAnsi="方正楷体简体" w:hint="eastAsia"/>
        </w:rPr>
        <w:t>的安全性检测，依然无法避免漏洞存在</w:t>
      </w:r>
      <w:r w:rsidR="005D2B1D" w:rsidRPr="0010252C">
        <w:rPr>
          <w:rFonts w:ascii="方正楷体简体" w:eastAsia="方正楷体简体" w:hAnsi="方正楷体简体" w:hint="eastAsia"/>
        </w:rPr>
        <w:t>的风险</w:t>
      </w:r>
      <w:r w:rsidRPr="0010252C">
        <w:rPr>
          <w:rFonts w:ascii="方正楷体简体" w:eastAsia="方正楷体简体" w:hAnsi="方正楷体简体" w:hint="eastAsia"/>
        </w:rPr>
        <w:t>；</w:t>
      </w:r>
    </w:p>
    <w:p w14:paraId="6F4983F2" w14:textId="465A456E" w:rsidR="00FA121D" w:rsidRPr="0010252C" w:rsidRDefault="00FA121D" w:rsidP="0010252C">
      <w:pPr>
        <w:spacing w:before="163" w:after="163"/>
        <w:ind w:firstLineChars="0" w:firstLine="480"/>
        <w:rPr>
          <w:rFonts w:ascii="方正楷体简体" w:eastAsia="方正楷体简体" w:hAnsi="方正楷体简体"/>
        </w:rPr>
      </w:pPr>
      <w:r w:rsidRPr="0010252C">
        <w:rPr>
          <w:rFonts w:ascii="方正楷体简体" w:eastAsia="方正楷体简体" w:hAnsi="方正楷体简体" w:hint="eastAsia"/>
        </w:rPr>
        <w:t>3</w:t>
      </w:r>
      <w:r w:rsidR="005D2B1D" w:rsidRPr="0010252C">
        <w:rPr>
          <w:rFonts w:ascii="方正楷体简体" w:eastAsia="方正楷体简体" w:hAnsi="方正楷体简体" w:hint="eastAsia"/>
        </w:rPr>
        <w:t>、</w:t>
      </w:r>
      <w:r w:rsidRPr="0010252C">
        <w:rPr>
          <w:rFonts w:ascii="方正楷体简体" w:eastAsia="方正楷体简体" w:hAnsi="方正楷体简体" w:hint="eastAsia"/>
        </w:rPr>
        <w:t>在</w:t>
      </w:r>
      <w:r w:rsidR="005D2B1D" w:rsidRPr="0010252C">
        <w:rPr>
          <w:rFonts w:ascii="方正楷体简体" w:eastAsia="方正楷体简体" w:hAnsi="方正楷体简体" w:hint="eastAsia"/>
        </w:rPr>
        <w:t>不同</w:t>
      </w:r>
      <w:r w:rsidRPr="0010252C">
        <w:rPr>
          <w:rFonts w:ascii="方正楷体简体" w:eastAsia="方正楷体简体" w:hAnsi="方正楷体简体" w:hint="eastAsia"/>
        </w:rPr>
        <w:t>Linux发行版、不同内核版本上</w:t>
      </w:r>
      <w:r w:rsidR="005D2B1D" w:rsidRPr="0010252C">
        <w:rPr>
          <w:rFonts w:ascii="方正楷体简体" w:eastAsia="方正楷体简体" w:hAnsi="方正楷体简体" w:hint="eastAsia"/>
        </w:rPr>
        <w:t>构建eBPF程序存在</w:t>
      </w:r>
      <w:r w:rsidRPr="0010252C">
        <w:rPr>
          <w:rFonts w:ascii="方正楷体简体" w:eastAsia="方正楷体简体" w:hAnsi="方正楷体简体" w:hint="eastAsia"/>
        </w:rPr>
        <w:t>兼容</w:t>
      </w:r>
      <w:r w:rsidR="005D2B1D" w:rsidRPr="0010252C">
        <w:rPr>
          <w:rFonts w:ascii="方正楷体简体" w:eastAsia="方正楷体简体" w:hAnsi="方正楷体简体" w:hint="eastAsia"/>
        </w:rPr>
        <w:t>问题，可移植性差</w:t>
      </w:r>
      <w:r w:rsidRPr="0010252C">
        <w:rPr>
          <w:rFonts w:ascii="方正楷体简体" w:eastAsia="方正楷体简体" w:hAnsi="方正楷体简体" w:hint="eastAsia"/>
        </w:rPr>
        <w:t>；</w:t>
      </w:r>
    </w:p>
    <w:p w14:paraId="7257D904" w14:textId="7D69C348" w:rsidR="00FA121D" w:rsidRPr="0010252C" w:rsidRDefault="00FA121D" w:rsidP="0010252C">
      <w:pPr>
        <w:spacing w:before="163" w:after="163"/>
        <w:ind w:firstLineChars="0" w:firstLine="480"/>
        <w:rPr>
          <w:rFonts w:ascii="方正楷体简体" w:eastAsia="方正楷体简体" w:hAnsi="方正楷体简体"/>
        </w:rPr>
      </w:pPr>
      <w:r w:rsidRPr="0010252C">
        <w:rPr>
          <w:rFonts w:ascii="方正楷体简体" w:eastAsia="方正楷体简体" w:hAnsi="方正楷体简体" w:hint="eastAsia"/>
        </w:rPr>
        <w:t>4、eBPF</w:t>
      </w:r>
      <w:r w:rsidR="005D2B1D" w:rsidRPr="0010252C">
        <w:rPr>
          <w:rFonts w:ascii="方正楷体简体" w:eastAsia="方正楷体简体" w:hAnsi="方正楷体简体" w:hint="eastAsia"/>
        </w:rPr>
        <w:t>程序的开发、发布、安装等相关的基础技术呈现碎片化</w:t>
      </w:r>
      <w:r w:rsidRPr="0010252C">
        <w:rPr>
          <w:rFonts w:ascii="方正楷体简体" w:eastAsia="方正楷体简体" w:hAnsi="方正楷体简体" w:hint="eastAsia"/>
        </w:rPr>
        <w:t>，管理和整合存在问题，导致技术成果无法快速平移</w:t>
      </w:r>
      <w:proofErr w:type="gramStart"/>
      <w:r w:rsidRPr="0010252C">
        <w:rPr>
          <w:rFonts w:ascii="方正楷体简体" w:eastAsia="方正楷体简体" w:hAnsi="方正楷体简体" w:hint="eastAsia"/>
        </w:rPr>
        <w:t>至行业</w:t>
      </w:r>
      <w:proofErr w:type="gramEnd"/>
      <w:r w:rsidRPr="0010252C">
        <w:rPr>
          <w:rFonts w:ascii="方正楷体简体" w:eastAsia="方正楷体简体" w:hAnsi="方正楷体简体" w:hint="eastAsia"/>
        </w:rPr>
        <w:t>客户生产环境等。</w:t>
      </w:r>
    </w:p>
    <w:p w14:paraId="2F2D6345" w14:textId="469926E9" w:rsidR="00FA121D" w:rsidRPr="00F525D1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F525D1">
        <w:rPr>
          <w:rFonts w:ascii="方正楷体简体" w:eastAsia="方正楷体简体" w:hAnsi="方正楷体简体" w:hint="eastAsia"/>
        </w:rPr>
        <w:t>正如</w:t>
      </w:r>
      <w:r w:rsidRPr="00F525D1">
        <w:rPr>
          <w:rFonts w:ascii="方正楷体简体" w:eastAsia="方正楷体简体" w:hAnsi="方正楷体简体"/>
        </w:rPr>
        <w:t>《The future of eBPF in the Linux Kernel》</w:t>
      </w:r>
      <w:r w:rsidRPr="00F525D1">
        <w:rPr>
          <w:rFonts w:ascii="方正楷体简体" w:eastAsia="方正楷体简体" w:hAnsi="方正楷体简体" w:hint="eastAsia"/>
        </w:rPr>
        <w:t>里描绘的那样，我们</w:t>
      </w:r>
      <w:r w:rsidR="005D2B1D">
        <w:rPr>
          <w:rFonts w:ascii="方正楷体简体" w:eastAsia="方正楷体简体" w:hAnsi="方正楷体简体" w:hint="eastAsia"/>
        </w:rPr>
        <w:t>对</w:t>
      </w:r>
      <w:r w:rsidRPr="00F525D1">
        <w:rPr>
          <w:rFonts w:ascii="方正楷体简体" w:eastAsia="方正楷体简体" w:hAnsi="方正楷体简体" w:hint="eastAsia"/>
        </w:rPr>
        <w:t>eB</w:t>
      </w:r>
      <w:r w:rsidRPr="00F525D1">
        <w:rPr>
          <w:rFonts w:ascii="方正楷体简体" w:eastAsia="方正楷体简体" w:hAnsi="方正楷体简体"/>
        </w:rPr>
        <w:t>PF</w:t>
      </w:r>
      <w:r w:rsidRPr="00F525D1">
        <w:rPr>
          <w:rFonts w:ascii="方正楷体简体" w:eastAsia="方正楷体简体" w:hAnsi="方正楷体简体" w:hint="eastAsia"/>
        </w:rPr>
        <w:t>技术</w:t>
      </w:r>
      <w:r w:rsidR="005D2B1D">
        <w:rPr>
          <w:rFonts w:ascii="方正楷体简体" w:eastAsia="方正楷体简体" w:hAnsi="方正楷体简体" w:hint="eastAsia"/>
        </w:rPr>
        <w:t>的展望包括</w:t>
      </w:r>
      <w:r w:rsidRPr="00F525D1">
        <w:rPr>
          <w:rFonts w:ascii="方正楷体简体" w:eastAsia="方正楷体简体" w:hAnsi="方正楷体简体" w:hint="eastAsia"/>
        </w:rPr>
        <w:t>：</w:t>
      </w:r>
    </w:p>
    <w:p w14:paraId="7B46086F" w14:textId="6E8DB188" w:rsidR="00FA121D" w:rsidRPr="0010252C" w:rsidRDefault="00FA121D" w:rsidP="0010252C">
      <w:pPr>
        <w:spacing w:before="163" w:after="163"/>
        <w:ind w:firstLineChars="0" w:firstLine="480"/>
        <w:rPr>
          <w:rFonts w:ascii="方正楷体简体" w:eastAsia="方正楷体简体" w:hAnsi="方正楷体简体"/>
        </w:rPr>
      </w:pPr>
      <w:r w:rsidRPr="0010252C">
        <w:rPr>
          <w:rFonts w:ascii="方正楷体简体" w:eastAsia="方正楷体简体" w:hAnsi="方正楷体简体" w:hint="eastAsia"/>
        </w:rPr>
        <w:t>1、更完备的编程能力：当前eBPF的编程能力存在一些局限性</w:t>
      </w:r>
      <w:r w:rsidR="005D2B1D" w:rsidRPr="0010252C">
        <w:rPr>
          <w:rFonts w:ascii="方正楷体简体" w:eastAsia="方正楷体简体" w:hAnsi="方正楷体简体" w:hint="eastAsia"/>
        </w:rPr>
        <w:t>，比如不支持变量边界的循环，指令数量受限等</w:t>
      </w:r>
      <w:r w:rsidRPr="0010252C">
        <w:rPr>
          <w:rFonts w:ascii="方正楷体简体" w:eastAsia="方正楷体简体" w:hAnsi="方正楷体简体" w:hint="eastAsia"/>
        </w:rPr>
        <w:t>，</w:t>
      </w:r>
      <w:r w:rsidR="005D2B1D" w:rsidRPr="0010252C">
        <w:rPr>
          <w:rFonts w:ascii="方正楷体简体" w:eastAsia="方正楷体简体" w:hAnsi="方正楷体简体" w:hint="eastAsia"/>
        </w:rPr>
        <w:t>未来可以</w:t>
      </w:r>
      <w:r w:rsidRPr="0010252C">
        <w:rPr>
          <w:rFonts w:ascii="方正楷体简体" w:eastAsia="方正楷体简体" w:hAnsi="方正楷体简体" w:hint="eastAsia"/>
        </w:rPr>
        <w:t>提供图灵完备的编程能力。</w:t>
      </w:r>
    </w:p>
    <w:p w14:paraId="48BE7745" w14:textId="62132E5E" w:rsidR="00FA121D" w:rsidRPr="0010252C" w:rsidRDefault="00FA121D" w:rsidP="0010252C">
      <w:pPr>
        <w:spacing w:before="163" w:after="163"/>
        <w:ind w:firstLineChars="0" w:firstLine="480"/>
        <w:rPr>
          <w:rFonts w:ascii="方正楷体简体" w:eastAsia="方正楷体简体" w:hAnsi="方正楷体简体"/>
        </w:rPr>
      </w:pPr>
      <w:r w:rsidRPr="0010252C">
        <w:rPr>
          <w:rFonts w:ascii="方正楷体简体" w:eastAsia="方正楷体简体" w:hAnsi="方正楷体简体" w:hint="eastAsia"/>
        </w:rPr>
        <w:t>2、更强的安全性：支持</w:t>
      </w:r>
      <w:r w:rsidR="005D2B1D" w:rsidRPr="0010252C">
        <w:rPr>
          <w:rFonts w:ascii="方正楷体简体" w:eastAsia="方正楷体简体" w:hAnsi="方正楷体简体" w:hint="eastAsia"/>
        </w:rPr>
        <w:t>更广泛的</w:t>
      </w:r>
      <w:r w:rsidRPr="0010252C">
        <w:rPr>
          <w:rFonts w:ascii="方正楷体简体" w:eastAsia="方正楷体简体" w:hAnsi="方正楷体简体" w:hint="eastAsia"/>
        </w:rPr>
        <w:t>安全</w:t>
      </w:r>
      <w:r w:rsidR="005D2B1D" w:rsidRPr="0010252C">
        <w:rPr>
          <w:rFonts w:ascii="方正楷体简体" w:eastAsia="方正楷体简体" w:hAnsi="方正楷体简体" w:hint="eastAsia"/>
        </w:rPr>
        <w:t>特性</w:t>
      </w:r>
      <w:r w:rsidRPr="0010252C">
        <w:rPr>
          <w:rFonts w:ascii="方正楷体简体" w:eastAsia="方正楷体简体" w:hAnsi="方正楷体简体" w:hint="eastAsia"/>
        </w:rPr>
        <w:t>，增强运行时Verifier，提供媲美Rust的安全编程能力。</w:t>
      </w:r>
    </w:p>
    <w:p w14:paraId="4DF2701A" w14:textId="701E8535" w:rsidR="00FA121D" w:rsidRPr="0010252C" w:rsidRDefault="00FA121D" w:rsidP="0010252C">
      <w:pPr>
        <w:spacing w:before="163" w:after="163"/>
        <w:ind w:firstLineChars="0" w:firstLine="480"/>
        <w:rPr>
          <w:rFonts w:ascii="方正楷体简体" w:eastAsia="方正楷体简体" w:hAnsi="方正楷体简体"/>
        </w:rPr>
      </w:pPr>
      <w:r w:rsidRPr="0010252C">
        <w:rPr>
          <w:rFonts w:ascii="方正楷体简体" w:eastAsia="方正楷体简体" w:hAnsi="方正楷体简体" w:hint="eastAsia"/>
        </w:rPr>
        <w:t>3、更广泛的移植能力：增强CO-RE</w:t>
      </w:r>
      <w:r w:rsidR="005D2B1D" w:rsidRPr="0010252C">
        <w:rPr>
          <w:rFonts w:ascii="方正楷体简体" w:eastAsia="方正楷体简体" w:hAnsi="方正楷体简体" w:hint="eastAsia"/>
        </w:rPr>
        <w:t>，提升</w:t>
      </w:r>
      <w:r w:rsidRPr="0010252C">
        <w:rPr>
          <w:rFonts w:ascii="方正楷体简体" w:eastAsia="方正楷体简体" w:hAnsi="方正楷体简体" w:hint="eastAsia"/>
        </w:rPr>
        <w:t>Helper接口可移植能力，实现跨体系、</w:t>
      </w:r>
      <w:r w:rsidR="005D2B1D" w:rsidRPr="0010252C">
        <w:rPr>
          <w:rFonts w:ascii="方正楷体简体" w:eastAsia="方正楷体简体" w:hAnsi="方正楷体简体" w:hint="eastAsia"/>
        </w:rPr>
        <w:t>跨平台</w:t>
      </w:r>
      <w:r w:rsidRPr="0010252C">
        <w:rPr>
          <w:rFonts w:ascii="方正楷体简体" w:eastAsia="方正楷体简体" w:hAnsi="方正楷体简体" w:hint="eastAsia"/>
        </w:rPr>
        <w:t>移植</w:t>
      </w:r>
      <w:r w:rsidR="005D2B1D" w:rsidRPr="0010252C">
        <w:rPr>
          <w:rFonts w:ascii="方正楷体简体" w:eastAsia="方正楷体简体" w:hAnsi="方正楷体简体" w:hint="eastAsia"/>
        </w:rPr>
        <w:t>和兼容</w:t>
      </w:r>
      <w:r w:rsidRPr="0010252C">
        <w:rPr>
          <w:rFonts w:ascii="方正楷体简体" w:eastAsia="方正楷体简体" w:hAnsi="方正楷体简体" w:hint="eastAsia"/>
        </w:rPr>
        <w:t>。</w:t>
      </w:r>
    </w:p>
    <w:p w14:paraId="68C36DB5" w14:textId="53F9B8CD" w:rsidR="00FA121D" w:rsidRPr="0010252C" w:rsidRDefault="00FA121D" w:rsidP="0010252C">
      <w:pPr>
        <w:spacing w:before="163" w:after="163"/>
        <w:ind w:firstLineChars="0" w:firstLine="480"/>
        <w:rPr>
          <w:rFonts w:ascii="方正楷体简体" w:eastAsia="方正楷体简体" w:hAnsi="方正楷体简体"/>
        </w:rPr>
      </w:pPr>
      <w:r w:rsidRPr="0010252C">
        <w:rPr>
          <w:rFonts w:ascii="方正楷体简体" w:eastAsia="方正楷体简体" w:hAnsi="方正楷体简体" w:hint="eastAsia"/>
        </w:rPr>
        <w:lastRenderedPageBreak/>
        <w:t>4、更强的可编程能力：</w:t>
      </w:r>
      <w:r w:rsidR="005D2B1D" w:rsidRPr="0010252C">
        <w:rPr>
          <w:rFonts w:ascii="方正楷体简体" w:eastAsia="方正楷体简体" w:hAnsi="方正楷体简体" w:hint="eastAsia"/>
        </w:rPr>
        <w:t>广泛的</w:t>
      </w:r>
      <w:r w:rsidRPr="0010252C">
        <w:rPr>
          <w:rFonts w:ascii="方正楷体简体" w:eastAsia="方正楷体简体" w:hAnsi="方正楷体简体" w:hint="eastAsia"/>
        </w:rPr>
        <w:t>支持访问/修改内核参数</w:t>
      </w:r>
      <w:r w:rsidR="005D2B1D" w:rsidRPr="0010252C">
        <w:rPr>
          <w:rFonts w:ascii="方正楷体简体" w:eastAsia="方正楷体简体" w:hAnsi="方正楷体简体" w:hint="eastAsia"/>
        </w:rPr>
        <w:t>和</w:t>
      </w:r>
      <w:r w:rsidRPr="0010252C">
        <w:rPr>
          <w:rFonts w:ascii="方正楷体简体" w:eastAsia="方正楷体简体" w:hAnsi="方正楷体简体" w:hint="eastAsia"/>
        </w:rPr>
        <w:t>返回值，实现更强的内核编程能力。</w:t>
      </w:r>
    </w:p>
    <w:p w14:paraId="2C54B7E9" w14:textId="77777777" w:rsidR="00FA121D" w:rsidRPr="00F525D1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F525D1">
        <w:rPr>
          <w:rFonts w:ascii="方正楷体简体" w:eastAsia="方正楷体简体" w:hAnsi="方正楷体简体" w:hint="eastAsia"/>
        </w:rPr>
        <w:t>能够继续在云原生、可观测、性能调优、安全、硬件加速等领域实现技术创新与应用场景扩展，</w:t>
      </w:r>
      <w:r w:rsidRPr="00F525D1">
        <w:rPr>
          <w:rFonts w:ascii="方正楷体简体" w:eastAsia="方正楷体简体" w:hAnsi="方正楷体简体"/>
        </w:rPr>
        <w:t>提供更多的工具和</w:t>
      </w:r>
      <w:r w:rsidRPr="00F525D1">
        <w:rPr>
          <w:rFonts w:ascii="方正楷体简体" w:eastAsia="方正楷体简体" w:hAnsi="方正楷体简体" w:hint="eastAsia"/>
        </w:rPr>
        <w:t>方案</w:t>
      </w:r>
      <w:r w:rsidRPr="00F525D1">
        <w:rPr>
          <w:rFonts w:ascii="方正楷体简体" w:eastAsia="方正楷体简体" w:hAnsi="方正楷体简体"/>
        </w:rPr>
        <w:t>，以应对不断增长的</w:t>
      </w:r>
      <w:r w:rsidRPr="00F525D1">
        <w:rPr>
          <w:rFonts w:ascii="方正楷体简体" w:eastAsia="方正楷体简体" w:hAnsi="方正楷体简体" w:hint="eastAsia"/>
        </w:rPr>
        <w:t>各种</w:t>
      </w:r>
      <w:r w:rsidRPr="00F525D1">
        <w:rPr>
          <w:rFonts w:ascii="方正楷体简体" w:eastAsia="方正楷体简体" w:hAnsi="方正楷体简体"/>
        </w:rPr>
        <w:t>挑战和需求。</w:t>
      </w:r>
    </w:p>
    <w:p w14:paraId="000A4177" w14:textId="66F88CF3" w:rsidR="008009E3" w:rsidRDefault="00FA121D" w:rsidP="0002349B">
      <w:pPr>
        <w:spacing w:before="163" w:after="163"/>
        <w:ind w:firstLine="480"/>
        <w:rPr>
          <w:rFonts w:ascii="方正楷体简体" w:eastAsia="方正楷体简体" w:hAnsi="方正楷体简体"/>
        </w:rPr>
        <w:sectPr w:rsidR="008009E3" w:rsidSect="005E7123">
          <w:headerReference w:type="default" r:id="rId48"/>
          <w:headerReference w:type="first" r:id="rId49"/>
          <w:pgSz w:w="11906" w:h="16838"/>
          <w:pgMar w:top="1440" w:right="1588" w:bottom="1440" w:left="1588" w:header="851" w:footer="992" w:gutter="0"/>
          <w:cols w:space="425"/>
          <w:docGrid w:type="lines" w:linePitch="326"/>
        </w:sectPr>
      </w:pPr>
      <w:r w:rsidRPr="00F525D1">
        <w:rPr>
          <w:rFonts w:ascii="方正楷体简体" w:eastAsia="方正楷体简体" w:hAnsi="方正楷体简体" w:hint="eastAsia"/>
        </w:rPr>
        <w:t>后续，我们会继续开展eBPF应用的研究</w:t>
      </w:r>
      <w:r w:rsidR="005D2B1D">
        <w:rPr>
          <w:rFonts w:ascii="方正楷体简体" w:eastAsia="方正楷体简体" w:hAnsi="方正楷体简体" w:hint="eastAsia"/>
        </w:rPr>
        <w:t>与</w:t>
      </w:r>
      <w:r w:rsidR="00D274DC">
        <w:rPr>
          <w:rFonts w:ascii="方正楷体简体" w:eastAsia="方正楷体简体" w:hAnsi="方正楷体简体" w:hint="eastAsia"/>
        </w:rPr>
        <w:t>实践，在安全方向，</w:t>
      </w:r>
      <w:r w:rsidRPr="00F525D1">
        <w:rPr>
          <w:rFonts w:ascii="方正楷体简体" w:eastAsia="方正楷体简体" w:hAnsi="方正楷体简体" w:hint="eastAsia"/>
        </w:rPr>
        <w:t>实现并强化容器入侵检测和防御、网络防护、安全漏洞应急防御等；在容器网络可观测性方向，支持应用零侵入、动态、高效的网络流量信息采集、汇总及分析，实现容器间网络拓扑绘制、时延及错误响应等网络指标监控告警。</w:t>
      </w:r>
    </w:p>
    <w:p w14:paraId="5AAEB315" w14:textId="77777777" w:rsidR="004854EC" w:rsidRPr="003E0F07" w:rsidRDefault="004854EC" w:rsidP="004854EC">
      <w:pPr>
        <w:autoSpaceDE w:val="0"/>
        <w:autoSpaceDN w:val="0"/>
        <w:adjustRightInd w:val="0"/>
        <w:spacing w:before="163" w:after="163"/>
        <w:ind w:firstLineChars="0" w:firstLine="0"/>
        <w:jc w:val="left"/>
        <w:rPr>
          <w:rFonts w:ascii="方正楷体简体" w:eastAsia="方正楷体简体" w:hAnsi="方正楷体简体" w:cs="仿宋_GB2312"/>
          <w:b/>
          <w:kern w:val="0"/>
          <w:sz w:val="32"/>
        </w:rPr>
      </w:pPr>
      <w:r w:rsidRPr="003E0F07">
        <w:rPr>
          <w:rFonts w:ascii="方正楷体简体" w:eastAsia="方正楷体简体" w:hAnsi="方正楷体简体" w:cs="仿宋_GB2312" w:hint="eastAsia"/>
          <w:b/>
          <w:kern w:val="0"/>
          <w:sz w:val="32"/>
        </w:rPr>
        <w:lastRenderedPageBreak/>
        <w:t>加入我们</w:t>
      </w:r>
    </w:p>
    <w:p w14:paraId="7B190BA2" w14:textId="77777777" w:rsidR="004854EC" w:rsidRPr="003E0F07" w:rsidRDefault="004854EC" w:rsidP="004854EC">
      <w:pPr>
        <w:autoSpaceDE w:val="0"/>
        <w:autoSpaceDN w:val="0"/>
        <w:adjustRightInd w:val="0"/>
        <w:spacing w:before="163" w:after="163" w:line="240" w:lineRule="auto"/>
        <w:ind w:firstLineChars="0" w:firstLine="0"/>
        <w:jc w:val="left"/>
        <w:rPr>
          <w:rFonts w:ascii="方正楷体简体" w:eastAsia="方正楷体简体" w:hAnsi="方正楷体简体" w:cs="仿宋_GB2312"/>
          <w:kern w:val="0"/>
        </w:rPr>
      </w:pPr>
      <w:r w:rsidRPr="003E0F07">
        <w:rPr>
          <w:rFonts w:ascii="方正楷体简体" w:eastAsia="方正楷体简体" w:hAnsi="方正楷体简体" w:cs="仿宋_GB2312" w:hint="eastAsia"/>
          <w:kern w:val="0"/>
        </w:rPr>
        <w:t>关注</w:t>
      </w:r>
      <w:r>
        <w:rPr>
          <w:rFonts w:ascii="方正楷体简体" w:eastAsia="方正楷体简体" w:hAnsi="方正楷体简体" w:cs="仿宋_GB2312" w:hint="eastAsia"/>
          <w:kern w:val="0"/>
        </w:rPr>
        <w:t>浪潮信息操作系统</w:t>
      </w:r>
      <w:r w:rsidRPr="003E0F07">
        <w:rPr>
          <w:rFonts w:ascii="方正楷体简体" w:eastAsia="方正楷体简体" w:hAnsi="方正楷体简体" w:cs="仿宋_GB2312" w:hint="eastAsia"/>
          <w:kern w:val="0"/>
        </w:rPr>
        <w:t>公众号：扫描下方二维码。</w:t>
      </w:r>
    </w:p>
    <w:p w14:paraId="0AE05258" w14:textId="77777777" w:rsidR="004854EC" w:rsidRPr="003E0F07" w:rsidRDefault="004854EC" w:rsidP="004854EC">
      <w:pPr>
        <w:autoSpaceDE w:val="0"/>
        <w:autoSpaceDN w:val="0"/>
        <w:adjustRightInd w:val="0"/>
        <w:spacing w:before="163" w:after="163" w:line="240" w:lineRule="auto"/>
        <w:ind w:firstLineChars="0" w:firstLine="0"/>
        <w:jc w:val="left"/>
        <w:rPr>
          <w:rFonts w:ascii="方正楷体简体" w:eastAsia="方正楷体简体" w:hAnsi="方正楷体简体" w:cs="仿宋_GB2312"/>
          <w:kern w:val="0"/>
        </w:rPr>
      </w:pPr>
      <w:r w:rsidRPr="003E0F07">
        <w:rPr>
          <w:rFonts w:ascii="方正楷体简体" w:eastAsia="方正楷体简体" w:hAnsi="方正楷体简体" w:cs="仿宋_GB2312" w:hint="eastAsia"/>
          <w:kern w:val="0"/>
        </w:rPr>
        <w:t>关注龙</w:t>
      </w:r>
      <w:proofErr w:type="gramStart"/>
      <w:r w:rsidRPr="003E0F07">
        <w:rPr>
          <w:rFonts w:ascii="方正楷体简体" w:eastAsia="方正楷体简体" w:hAnsi="方正楷体简体" w:cs="仿宋_GB2312" w:hint="eastAsia"/>
          <w:kern w:val="0"/>
        </w:rPr>
        <w:t>蜥</w:t>
      </w:r>
      <w:proofErr w:type="gramEnd"/>
      <w:r w:rsidRPr="003E0F07">
        <w:rPr>
          <w:rFonts w:ascii="方正楷体简体" w:eastAsia="方正楷体简体" w:hAnsi="方正楷体简体" w:cs="仿宋_GB2312" w:hint="eastAsia"/>
          <w:kern w:val="0"/>
        </w:rPr>
        <w:t>社区公众号：扫描下方二维码。</w:t>
      </w:r>
    </w:p>
    <w:p w14:paraId="5AC3C39F" w14:textId="77777777" w:rsidR="004854EC" w:rsidRPr="003E0F07" w:rsidRDefault="004854EC" w:rsidP="004854EC">
      <w:pPr>
        <w:autoSpaceDE w:val="0"/>
        <w:autoSpaceDN w:val="0"/>
        <w:adjustRightInd w:val="0"/>
        <w:spacing w:before="163" w:after="163" w:line="240" w:lineRule="auto"/>
        <w:ind w:firstLineChars="0" w:firstLine="0"/>
        <w:jc w:val="left"/>
        <w:rPr>
          <w:rFonts w:ascii="方正楷体简体" w:eastAsia="方正楷体简体" w:hAnsi="方正楷体简体" w:cs="仿宋_GB2312"/>
          <w:kern w:val="0"/>
        </w:rPr>
      </w:pPr>
      <w:r w:rsidRPr="003E0F07">
        <w:rPr>
          <w:rFonts w:ascii="方正楷体简体" w:eastAsia="方正楷体简体" w:hAnsi="方正楷体简体" w:cs="仿宋_GB2312" w:hint="eastAsia"/>
          <w:kern w:val="0"/>
        </w:rPr>
        <w:t>加入钉钉群：扫描下方</w:t>
      </w:r>
      <w:proofErr w:type="gramStart"/>
      <w:r w:rsidRPr="003E0F07">
        <w:rPr>
          <w:rFonts w:ascii="方正楷体简体" w:eastAsia="方正楷体简体" w:hAnsi="方正楷体简体" w:cs="仿宋_GB2312" w:hint="eastAsia"/>
          <w:kern w:val="0"/>
        </w:rPr>
        <w:t>钉钉群二维</w:t>
      </w:r>
      <w:proofErr w:type="gramEnd"/>
      <w:r w:rsidRPr="003E0F07">
        <w:rPr>
          <w:rFonts w:ascii="方正楷体简体" w:eastAsia="方正楷体简体" w:hAnsi="方正楷体简体" w:cs="仿宋_GB2312" w:hint="eastAsia"/>
          <w:kern w:val="0"/>
        </w:rPr>
        <w:t>码；</w:t>
      </w:r>
    </w:p>
    <w:p w14:paraId="233499CF" w14:textId="77777777" w:rsidR="004854EC" w:rsidRDefault="004854EC" w:rsidP="004854EC">
      <w:pPr>
        <w:autoSpaceDE w:val="0"/>
        <w:autoSpaceDN w:val="0"/>
        <w:adjustRightInd w:val="0"/>
        <w:spacing w:before="163" w:after="163" w:line="240" w:lineRule="auto"/>
        <w:ind w:firstLineChars="0" w:firstLine="0"/>
        <w:jc w:val="left"/>
        <w:rPr>
          <w:rFonts w:ascii="方正楷体简体" w:eastAsia="方正楷体简体" w:hAnsi="方正楷体简体" w:cs="仿宋_GB2312"/>
          <w:kern w:val="0"/>
        </w:rPr>
      </w:pPr>
      <w:r w:rsidRPr="003E0F07">
        <w:rPr>
          <w:rFonts w:ascii="方正楷体简体" w:eastAsia="方正楷体简体" w:hAnsi="方正楷体简体" w:cs="仿宋_GB2312" w:hint="eastAsia"/>
          <w:kern w:val="0"/>
        </w:rPr>
        <w:t>欢迎开发者/用户加</w:t>
      </w:r>
      <w:r>
        <w:rPr>
          <w:rFonts w:ascii="方正楷体简体" w:eastAsia="方正楷体简体" w:hAnsi="方正楷体简体" w:cs="仿宋_GB2312" w:hint="eastAsia"/>
          <w:kern w:val="0"/>
        </w:rPr>
        <w:t>入</w:t>
      </w:r>
      <w:r>
        <w:rPr>
          <w:rFonts w:ascii="方正楷体简体" w:eastAsia="方正楷体简体" w:hAnsi="方正楷体简体" w:cs="仿宋_GB2312"/>
          <w:kern w:val="0"/>
        </w:rPr>
        <w:t>eBPF</w:t>
      </w:r>
      <w:r>
        <w:rPr>
          <w:rFonts w:ascii="方正楷体简体" w:eastAsia="方正楷体简体" w:hAnsi="方正楷体简体" w:cs="仿宋_GB2312" w:hint="eastAsia"/>
          <w:kern w:val="0"/>
        </w:rPr>
        <w:t>探索S</w:t>
      </w:r>
      <w:r>
        <w:rPr>
          <w:rFonts w:ascii="方正楷体简体" w:eastAsia="方正楷体简体" w:hAnsi="方正楷体简体" w:cs="仿宋_GB2312"/>
          <w:kern w:val="0"/>
        </w:rPr>
        <w:t>IG</w:t>
      </w:r>
      <w:r w:rsidRPr="003E0F07">
        <w:rPr>
          <w:rFonts w:ascii="方正楷体简体" w:eastAsia="方正楷体简体" w:hAnsi="方正楷体简体" w:cs="仿宋_GB2312" w:hint="eastAsia"/>
          <w:kern w:val="0"/>
        </w:rPr>
        <w:t>交流，一起打造一个活跃的、健康的开源操作系统生态！</w:t>
      </w:r>
    </w:p>
    <w:p w14:paraId="33FD5505" w14:textId="429D678F" w:rsidR="004854EC" w:rsidRDefault="00CD10F8" w:rsidP="004854EC">
      <w:pPr>
        <w:autoSpaceDE w:val="0"/>
        <w:autoSpaceDN w:val="0"/>
        <w:adjustRightInd w:val="0"/>
        <w:spacing w:before="163" w:after="163"/>
        <w:ind w:firstLineChars="0" w:firstLine="0"/>
        <w:jc w:val="left"/>
        <w:rPr>
          <w:rFonts w:ascii="方正楷体简体" w:eastAsia="方正楷体简体" w:hAnsi="方正楷体简体" w:cs="仿宋_GB2312"/>
          <w:kern w:val="0"/>
        </w:rPr>
      </w:pPr>
      <w:r w:rsidRPr="00CD10F8">
        <w:rPr>
          <w:rFonts w:ascii="方正楷体简体" w:eastAsia="方正楷体简体" w:hAnsi="方正楷体简体" w:cs="仿宋_GB2312"/>
          <w:noProof/>
          <w:kern w:val="0"/>
        </w:rPr>
        <w:drawing>
          <wp:inline distT="0" distB="0" distL="0" distR="0" wp14:anchorId="3BA8AFD5" wp14:editId="548D0FA1">
            <wp:extent cx="5543550" cy="2057904"/>
            <wp:effectExtent l="0" t="0" r="0" b="0"/>
            <wp:docPr id="5" name="图片 5" descr="D:\tmp\weixin_files\WeChat Files\wxid_5t31gv26qnqc21\FileStorage\Temp\0bd1935839bb62876ac7853404dccd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tmp\weixin_files\WeChat Files\wxid_5t31gv26qnqc21\FileStorage\Temp\0bd1935839bb62876ac7853404dccd9.png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3550" cy="20579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B36AD9" w14:textId="77777777" w:rsidR="004854EC" w:rsidRPr="003E0F07" w:rsidRDefault="004854EC" w:rsidP="004854EC">
      <w:pPr>
        <w:autoSpaceDE w:val="0"/>
        <w:autoSpaceDN w:val="0"/>
        <w:adjustRightInd w:val="0"/>
        <w:spacing w:before="163" w:after="163" w:line="240" w:lineRule="auto"/>
        <w:ind w:firstLineChars="0" w:firstLine="0"/>
        <w:jc w:val="left"/>
        <w:rPr>
          <w:rFonts w:ascii="方正楷体简体" w:eastAsia="方正楷体简体" w:hAnsi="方正楷体简体" w:cs="仿宋_GB2312"/>
          <w:kern w:val="0"/>
        </w:rPr>
      </w:pPr>
      <w:r w:rsidRPr="003E0F07">
        <w:rPr>
          <w:rFonts w:ascii="方正楷体简体" w:eastAsia="方正楷体简体" w:hAnsi="方正楷体简体" w:cs="仿宋_GB2312" w:hint="eastAsia"/>
          <w:b/>
          <w:kern w:val="0"/>
        </w:rPr>
        <w:t>白皮书贡献路径</w:t>
      </w:r>
      <w:r w:rsidRPr="003E0F07">
        <w:rPr>
          <w:rFonts w:ascii="方正楷体简体" w:eastAsia="方正楷体简体" w:hAnsi="方正楷体简体" w:cs="仿宋_GB2312" w:hint="eastAsia"/>
          <w:b/>
          <w:kern w:val="0"/>
        </w:rPr>
        <w:cr/>
      </w:r>
      <w:r w:rsidRPr="003E0F07">
        <w:rPr>
          <w:rFonts w:ascii="方正楷体简体" w:eastAsia="方正楷体简体" w:hAnsi="方正楷体简体" w:cs="仿宋_GB2312" w:hint="eastAsia"/>
          <w:kern w:val="0"/>
        </w:rPr>
        <w:t>https://github.com/aliyun/coolbpf/tree/white-book/docs/white-book</w:t>
      </w:r>
    </w:p>
    <w:p w14:paraId="3170DCC8" w14:textId="77777777" w:rsidR="00EC78E6" w:rsidRPr="004854EC" w:rsidRDefault="00EC78E6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</w:p>
    <w:sectPr w:rsidR="00EC78E6" w:rsidRPr="004854EC" w:rsidSect="005E7123">
      <w:headerReference w:type="default" r:id="rId51"/>
      <w:pgSz w:w="11906" w:h="16838"/>
      <w:pgMar w:top="1440" w:right="1588" w:bottom="1440" w:left="1588" w:header="851" w:footer="992" w:gutter="0"/>
      <w:cols w:space="425"/>
      <w:docGrid w:type="lines" w:linePitch="326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25C3D959" w14:textId="77777777" w:rsidR="008240F9" w:rsidRDefault="008240F9">
      <w:pPr>
        <w:spacing w:before="120" w:after="120" w:line="240" w:lineRule="auto"/>
        <w:ind w:firstLine="480"/>
      </w:pPr>
      <w:r>
        <w:separator/>
      </w:r>
    </w:p>
  </w:endnote>
  <w:endnote w:type="continuationSeparator" w:id="0">
    <w:p w14:paraId="7B2460FD" w14:textId="77777777" w:rsidR="008240F9" w:rsidRDefault="008240F9">
      <w:pPr>
        <w:spacing w:before="120" w:after="120" w:line="240" w:lineRule="auto"/>
        <w:ind w:firstLine="48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方正楷体简体">
    <w:altName w:val="微软雅黑"/>
    <w:panose1 w:val="02000000000000000000"/>
    <w:charset w:val="86"/>
    <w:family w:val="auto"/>
    <w:pitch w:val="variable"/>
    <w:sig w:usb0="A00002BF" w:usb1="184F6CFA" w:usb2="00000012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ems New Roman">
    <w:altName w:val="Times New Roman"/>
    <w:charset w:val="00"/>
    <w:family w:val="roman"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仿宋_GB2312">
    <w:altName w:val="仿宋"/>
    <w:charset w:val="86"/>
    <w:family w:val="modern"/>
    <w:pitch w:val="default"/>
    <w:sig w:usb0="00000000" w:usb1="00000000" w:usb2="00000010" w:usb3="00000000" w:csb0="00040000" w:csb1="00000000"/>
  </w:font>
  <w:font w:name="方正小标宋简体">
    <w:altName w:val="微软雅黑"/>
    <w:panose1 w:val="03000509000000000000"/>
    <w:charset w:val="86"/>
    <w:family w:val="script"/>
    <w:pitch w:val="fixed"/>
    <w:sig w:usb0="00000001" w:usb1="080E0000" w:usb2="00000010" w:usb3="00000000" w:csb0="00040000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6345664" w14:textId="77777777" w:rsidR="00CD10F8" w:rsidRDefault="00CD10F8">
    <w:pPr>
      <w:pStyle w:val="ab"/>
      <w:ind w:firstLine="360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5072DF59" w14:textId="77777777" w:rsidR="00CD10F8" w:rsidRDefault="00CD10F8">
    <w:pPr>
      <w:pStyle w:val="ab"/>
      <w:ind w:firstLine="360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05CF2BA" w14:textId="77777777" w:rsidR="00CD10F8" w:rsidRDefault="00CD10F8">
    <w:pPr>
      <w:pStyle w:val="ab"/>
      <w:ind w:firstLine="360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3F6EF157" w14:textId="77777777" w:rsidR="008240F9" w:rsidRDefault="008240F9">
      <w:pPr>
        <w:spacing w:before="120" w:after="120" w:line="240" w:lineRule="auto"/>
        <w:ind w:firstLine="480"/>
      </w:pPr>
      <w:r>
        <w:separator/>
      </w:r>
    </w:p>
  </w:footnote>
  <w:footnote w:type="continuationSeparator" w:id="0">
    <w:p w14:paraId="4F1D4426" w14:textId="77777777" w:rsidR="008240F9" w:rsidRDefault="008240F9">
      <w:pPr>
        <w:spacing w:before="120" w:after="120" w:line="240" w:lineRule="auto"/>
        <w:ind w:firstLine="48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57F6AC2" w14:textId="77777777" w:rsidR="00CD10F8" w:rsidRDefault="00CD10F8">
    <w:pPr>
      <w:pStyle w:val="ac"/>
      <w:spacing w:before="120" w:after="120"/>
      <w:ind w:firstLine="360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5A65CE12" w14:textId="19DE7D6C" w:rsidR="00CD10F8" w:rsidRPr="005E7123" w:rsidRDefault="00CD10F8" w:rsidP="005E7123">
    <w:pPr>
      <w:pStyle w:val="ac"/>
      <w:pBdr>
        <w:bottom w:val="none" w:sz="0" w:space="0" w:color="auto"/>
      </w:pBdr>
      <w:spacing w:before="120" w:after="120"/>
      <w:ind w:firstLine="360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1F3CC59" w14:textId="50F32A74" w:rsidR="00CD10F8" w:rsidRPr="001633F1" w:rsidRDefault="00CD10F8" w:rsidP="005E7123">
    <w:pPr>
      <w:pStyle w:val="ac"/>
      <w:pBdr>
        <w:bottom w:val="single" w:sz="6" w:space="0" w:color="auto"/>
      </w:pBdr>
      <w:spacing w:before="120" w:after="120"/>
      <w:ind w:firstLine="360"/>
    </w:pPr>
    <w:r>
      <w:rPr>
        <w:rFonts w:hint="eastAsia"/>
      </w:rPr>
      <w:ptab w:relativeTo="margin" w:alignment="left" w:leader="none"/>
    </w:r>
    <w:r>
      <w:rPr>
        <w:rFonts w:hint="eastAsia"/>
      </w:rPr>
      <w:ptab w:relativeTo="margin" w:alignment="right" w:leader="none"/>
    </w:r>
    <w:r>
      <w:fldChar w:fldCharType="begin"/>
    </w:r>
    <w:r>
      <w:instrText xml:space="preserve"> </w:instrText>
    </w:r>
    <w:r>
      <w:rPr>
        <w:rFonts w:hint="eastAsia"/>
      </w:rPr>
      <w:instrText>STYLEREF  "</w:instrText>
    </w:r>
    <w:r>
      <w:rPr>
        <w:rFonts w:hint="eastAsia"/>
      </w:rPr>
      <w:instrText>标题</w:instrText>
    </w:r>
    <w:r>
      <w:rPr>
        <w:rFonts w:hint="eastAsia"/>
      </w:rPr>
      <w:instrText xml:space="preserve"> 1" \n  \* MERGEFORMAT</w:instrText>
    </w:r>
    <w:r>
      <w:instrText xml:space="preserve"> </w:instrText>
    </w:r>
    <w:r>
      <w:fldChar w:fldCharType="separate"/>
    </w:r>
    <w:r>
      <w:rPr>
        <w:noProof/>
      </w:rPr>
      <w:t>1</w:t>
    </w:r>
    <w:r>
      <w:fldChar w:fldCharType="end"/>
    </w:r>
    <w:r>
      <w:fldChar w:fldCharType="begin"/>
    </w:r>
    <w:r>
      <w:instrText xml:space="preserve"> </w:instrText>
    </w:r>
    <w:r>
      <w:rPr>
        <w:rFonts w:hint="eastAsia"/>
      </w:rPr>
      <w:instrText>STYLEREF  "</w:instrText>
    </w:r>
    <w:r>
      <w:rPr>
        <w:rFonts w:hint="eastAsia"/>
      </w:rPr>
      <w:instrText>标题</w:instrText>
    </w:r>
    <w:r>
      <w:rPr>
        <w:rFonts w:hint="eastAsia"/>
      </w:rPr>
      <w:instrText xml:space="preserve"> 1"  \* MERGEFORMAT</w:instrText>
    </w:r>
    <w:r>
      <w:instrText xml:space="preserve"> </w:instrText>
    </w:r>
    <w:r>
      <w:fldChar w:fldCharType="separate"/>
    </w:r>
    <w:r>
      <w:rPr>
        <w:rFonts w:hint="eastAsia"/>
        <w:noProof/>
      </w:rPr>
      <w:t>eBPF</w:t>
    </w:r>
    <w:r>
      <w:rPr>
        <w:rFonts w:hint="eastAsia"/>
        <w:noProof/>
      </w:rPr>
      <w:t>简介</w:t>
    </w:r>
    <w:r>
      <w:fldChar w:fldCharType="end"/>
    </w: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281E716" w14:textId="705FD9A9" w:rsidR="00CD10F8" w:rsidRDefault="00CD10F8" w:rsidP="005E7123">
    <w:pPr>
      <w:pStyle w:val="ac"/>
      <w:spacing w:before="120" w:after="120"/>
      <w:ind w:firstLine="360"/>
      <w:jc w:val="right"/>
    </w:pPr>
    <w:r>
      <w:fldChar w:fldCharType="begin"/>
    </w:r>
    <w:r>
      <w:instrText xml:space="preserve"> </w:instrText>
    </w:r>
    <w:r>
      <w:rPr>
        <w:rFonts w:hint="eastAsia"/>
      </w:rPr>
      <w:instrText>STYLEREF  "</w:instrText>
    </w:r>
    <w:r>
      <w:rPr>
        <w:rFonts w:hint="eastAsia"/>
      </w:rPr>
      <w:instrText>标题</w:instrText>
    </w:r>
    <w:r>
      <w:rPr>
        <w:rFonts w:hint="eastAsia"/>
      </w:rPr>
      <w:instrText xml:space="preserve"> 1"  \* MERGEFORMAT</w:instrText>
    </w:r>
    <w:r>
      <w:instrText xml:space="preserve"> </w:instrText>
    </w:r>
    <w:r>
      <w:fldChar w:fldCharType="separate"/>
    </w:r>
    <w:r w:rsidR="004B1508">
      <w:rPr>
        <w:rFonts w:hint="eastAsia"/>
        <w:noProof/>
      </w:rPr>
      <w:t>挑战与展望</w:t>
    </w:r>
    <w:r>
      <w:fldChar w:fldCharType="end"/>
    </w:r>
  </w:p>
</w:hdr>
</file>

<file path=word/header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3A653B8" w14:textId="77777777" w:rsidR="00CD10F8" w:rsidRPr="001633F1" w:rsidRDefault="00CD10F8" w:rsidP="001633F1">
    <w:pPr>
      <w:pStyle w:val="ac"/>
      <w:spacing w:before="120" w:after="120"/>
      <w:ind w:firstLine="360"/>
    </w:pPr>
    <w:r>
      <w:rPr>
        <w:rFonts w:hint="eastAsia"/>
      </w:rPr>
      <w:ptab w:relativeTo="margin" w:alignment="left" w:leader="none"/>
    </w:r>
    <w:r>
      <w:rPr>
        <w:rFonts w:hint="eastAsia"/>
      </w:rPr>
      <w:ptab w:relativeTo="margin" w:alignment="right" w:leader="none"/>
    </w:r>
    <w:r>
      <w:fldChar w:fldCharType="begin"/>
    </w:r>
    <w:r>
      <w:instrText xml:space="preserve"> </w:instrText>
    </w:r>
    <w:r>
      <w:rPr>
        <w:rFonts w:hint="eastAsia"/>
      </w:rPr>
      <w:instrText>STYLEREF  "</w:instrText>
    </w:r>
    <w:r>
      <w:rPr>
        <w:rFonts w:hint="eastAsia"/>
      </w:rPr>
      <w:instrText>标题</w:instrText>
    </w:r>
    <w:r>
      <w:rPr>
        <w:rFonts w:hint="eastAsia"/>
      </w:rPr>
      <w:instrText xml:space="preserve"> 1" \n  \* MERGEFORMAT</w:instrText>
    </w:r>
    <w:r>
      <w:instrText xml:space="preserve"> </w:instrText>
    </w:r>
    <w:r>
      <w:fldChar w:fldCharType="separate"/>
    </w:r>
    <w:r>
      <w:rPr>
        <w:noProof/>
      </w:rPr>
      <w:t>1</w:t>
    </w:r>
    <w:r>
      <w:fldChar w:fldCharType="end"/>
    </w:r>
    <w:r>
      <w:fldChar w:fldCharType="begin"/>
    </w:r>
    <w:r>
      <w:instrText xml:space="preserve"> </w:instrText>
    </w:r>
    <w:r>
      <w:rPr>
        <w:rFonts w:hint="eastAsia"/>
      </w:rPr>
      <w:instrText>STYLEREF  "</w:instrText>
    </w:r>
    <w:r>
      <w:rPr>
        <w:rFonts w:hint="eastAsia"/>
      </w:rPr>
      <w:instrText>标题</w:instrText>
    </w:r>
    <w:r>
      <w:rPr>
        <w:rFonts w:hint="eastAsia"/>
      </w:rPr>
      <w:instrText xml:space="preserve"> 1"  \* MERGEFORMAT</w:instrText>
    </w:r>
    <w:r>
      <w:instrText xml:space="preserve"> </w:instrText>
    </w:r>
    <w:r>
      <w:fldChar w:fldCharType="separate"/>
    </w:r>
    <w:r>
      <w:rPr>
        <w:rFonts w:hint="eastAsia"/>
        <w:noProof/>
      </w:rPr>
      <w:t>eBPF</w:t>
    </w:r>
    <w:r>
      <w:rPr>
        <w:rFonts w:hint="eastAsia"/>
        <w:noProof/>
      </w:rPr>
      <w:t>简介</w:t>
    </w:r>
    <w:r>
      <w:fldChar w:fldCharType="end"/>
    </w:r>
  </w:p>
</w:hdr>
</file>

<file path=word/header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F2F2CBE" w14:textId="7FD46676" w:rsidR="008009E3" w:rsidRDefault="008009E3" w:rsidP="005E7123">
    <w:pPr>
      <w:pStyle w:val="ac"/>
      <w:spacing w:before="120" w:after="120"/>
      <w:ind w:firstLine="360"/>
      <w:jc w:val="right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856F6A7F"/>
    <w:multiLevelType w:val="singleLevel"/>
    <w:tmpl w:val="856F6A7F"/>
    <w:lvl w:ilvl="0">
      <w:start w:val="1"/>
      <w:numFmt w:val="bullet"/>
      <w:pStyle w:val="a"/>
      <w:lvlText w:val="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1" w15:restartNumberingAfterBreak="0">
    <w:nsid w:val="CECB1CCB"/>
    <w:multiLevelType w:val="multilevel"/>
    <w:tmpl w:val="CECB1CCB"/>
    <w:lvl w:ilvl="0">
      <w:start w:val="1"/>
      <w:numFmt w:val="decimal"/>
      <w:pStyle w:val="a0"/>
      <w:lvlText w:val="步骤%1."/>
      <w:lvlJc w:val="left"/>
      <w:pPr>
        <w:ind w:left="420" w:hanging="420"/>
      </w:pPr>
      <w:rPr>
        <w:rFonts w:ascii="Book Antiqua" w:eastAsia="宋体" w:hAnsi="Book Antiqua" w:hint="default"/>
        <w:b/>
        <w:i w:val="0"/>
        <w:caps w:val="0"/>
        <w:strike w:val="0"/>
        <w:dstrike w:val="0"/>
        <w:vanish w:val="0"/>
        <w:color w:val="000000" w:themeColor="text1"/>
        <w:sz w:val="24"/>
        <w:vertAlign w:val="baseline"/>
      </w:rPr>
    </w:lvl>
    <w:lvl w:ilvl="1">
      <w:start w:val="1"/>
      <w:numFmt w:val="lowerLetter"/>
      <w:lvlText w:val="%2)"/>
      <w:lvlJc w:val="left"/>
      <w:pPr>
        <w:ind w:left="-11" w:hanging="420"/>
      </w:pPr>
    </w:lvl>
    <w:lvl w:ilvl="2">
      <w:start w:val="1"/>
      <w:numFmt w:val="lowerRoman"/>
      <w:lvlText w:val="%3."/>
      <w:lvlJc w:val="right"/>
      <w:pPr>
        <w:ind w:left="409" w:hanging="420"/>
      </w:pPr>
    </w:lvl>
    <w:lvl w:ilvl="3">
      <w:start w:val="1"/>
      <w:numFmt w:val="decimal"/>
      <w:lvlText w:val="%4."/>
      <w:lvlJc w:val="left"/>
      <w:pPr>
        <w:ind w:left="829" w:hanging="420"/>
      </w:pPr>
    </w:lvl>
    <w:lvl w:ilvl="4">
      <w:start w:val="1"/>
      <w:numFmt w:val="lowerLetter"/>
      <w:lvlText w:val="%5)"/>
      <w:lvlJc w:val="left"/>
      <w:pPr>
        <w:ind w:left="1249" w:hanging="420"/>
      </w:pPr>
    </w:lvl>
    <w:lvl w:ilvl="5">
      <w:start w:val="1"/>
      <w:numFmt w:val="lowerRoman"/>
      <w:lvlText w:val="%6."/>
      <w:lvlJc w:val="right"/>
      <w:pPr>
        <w:ind w:left="1669" w:hanging="420"/>
      </w:pPr>
    </w:lvl>
    <w:lvl w:ilvl="6">
      <w:start w:val="1"/>
      <w:numFmt w:val="decimal"/>
      <w:lvlText w:val="%7."/>
      <w:lvlJc w:val="left"/>
      <w:pPr>
        <w:ind w:left="2089" w:hanging="420"/>
      </w:pPr>
    </w:lvl>
    <w:lvl w:ilvl="7">
      <w:start w:val="1"/>
      <w:numFmt w:val="lowerLetter"/>
      <w:lvlText w:val="%8)"/>
      <w:lvlJc w:val="left"/>
      <w:pPr>
        <w:ind w:left="2509" w:hanging="420"/>
      </w:pPr>
    </w:lvl>
    <w:lvl w:ilvl="8">
      <w:start w:val="1"/>
      <w:numFmt w:val="lowerRoman"/>
      <w:lvlText w:val="%9."/>
      <w:lvlJc w:val="right"/>
      <w:pPr>
        <w:ind w:left="2929" w:hanging="420"/>
      </w:pPr>
    </w:lvl>
  </w:abstractNum>
  <w:abstractNum w:abstractNumId="2" w15:restartNumberingAfterBreak="0">
    <w:nsid w:val="DDB6FAC9"/>
    <w:multiLevelType w:val="singleLevel"/>
    <w:tmpl w:val="DDB6FAC9"/>
    <w:lvl w:ilvl="0">
      <w:start w:val="1"/>
      <w:numFmt w:val="bullet"/>
      <w:pStyle w:val="a1"/>
      <w:lvlText w:val="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3" w15:restartNumberingAfterBreak="0">
    <w:nsid w:val="FA5F1EE3"/>
    <w:multiLevelType w:val="multilevel"/>
    <w:tmpl w:val="FA5F1EE3"/>
    <w:lvl w:ilvl="0">
      <w:start w:val="1"/>
      <w:numFmt w:val="lowerLetter"/>
      <w:pStyle w:val="H-"/>
      <w:lvlText w:val="%1)"/>
      <w:lvlJc w:val="left"/>
      <w:pPr>
        <w:tabs>
          <w:tab w:val="left" w:pos="420"/>
        </w:tabs>
        <w:ind w:left="630" w:hanging="63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692" w:hanging="420"/>
      </w:pPr>
    </w:lvl>
    <w:lvl w:ilvl="2">
      <w:start w:val="1"/>
      <w:numFmt w:val="lowerRoman"/>
      <w:lvlText w:val="%3."/>
      <w:lvlJc w:val="right"/>
      <w:pPr>
        <w:ind w:left="2112" w:hanging="420"/>
      </w:pPr>
    </w:lvl>
    <w:lvl w:ilvl="3">
      <w:start w:val="1"/>
      <w:numFmt w:val="decimal"/>
      <w:lvlText w:val="%4."/>
      <w:lvlJc w:val="left"/>
      <w:pPr>
        <w:ind w:left="2532" w:hanging="420"/>
      </w:pPr>
    </w:lvl>
    <w:lvl w:ilvl="4">
      <w:start w:val="1"/>
      <w:numFmt w:val="lowerLetter"/>
      <w:lvlText w:val="%5)"/>
      <w:lvlJc w:val="left"/>
      <w:pPr>
        <w:ind w:left="2952" w:hanging="420"/>
      </w:pPr>
    </w:lvl>
    <w:lvl w:ilvl="5">
      <w:start w:val="1"/>
      <w:numFmt w:val="lowerRoman"/>
      <w:lvlText w:val="%6."/>
      <w:lvlJc w:val="right"/>
      <w:pPr>
        <w:ind w:left="3372" w:hanging="420"/>
      </w:pPr>
    </w:lvl>
    <w:lvl w:ilvl="6">
      <w:start w:val="1"/>
      <w:numFmt w:val="decimal"/>
      <w:lvlText w:val="%7."/>
      <w:lvlJc w:val="left"/>
      <w:pPr>
        <w:ind w:left="3792" w:hanging="420"/>
      </w:pPr>
    </w:lvl>
    <w:lvl w:ilvl="7">
      <w:start w:val="1"/>
      <w:numFmt w:val="lowerLetter"/>
      <w:lvlText w:val="%8)"/>
      <w:lvlJc w:val="left"/>
      <w:pPr>
        <w:ind w:left="4212" w:hanging="420"/>
      </w:pPr>
    </w:lvl>
    <w:lvl w:ilvl="8">
      <w:start w:val="1"/>
      <w:numFmt w:val="lowerRoman"/>
      <w:lvlText w:val="%9."/>
      <w:lvlJc w:val="right"/>
      <w:pPr>
        <w:ind w:left="4632" w:hanging="420"/>
      </w:pPr>
    </w:lvl>
  </w:abstractNum>
  <w:abstractNum w:abstractNumId="4" w15:restartNumberingAfterBreak="0">
    <w:nsid w:val="FFFFFF88"/>
    <w:multiLevelType w:val="singleLevel"/>
    <w:tmpl w:val="FFFFFF88"/>
    <w:lvl w:ilvl="0">
      <w:start w:val="1"/>
      <w:numFmt w:val="decimal"/>
      <w:pStyle w:val="a2"/>
      <w:lvlText w:val="%1."/>
      <w:lvlJc w:val="left"/>
      <w:pPr>
        <w:tabs>
          <w:tab w:val="left" w:pos="360"/>
        </w:tabs>
        <w:ind w:left="360" w:hangingChars="200" w:hanging="360"/>
      </w:pPr>
    </w:lvl>
  </w:abstractNum>
  <w:abstractNum w:abstractNumId="5" w15:restartNumberingAfterBreak="0">
    <w:nsid w:val="02ED5E62"/>
    <w:multiLevelType w:val="hybridMultilevel"/>
    <w:tmpl w:val="A3580E62"/>
    <w:lvl w:ilvl="0" w:tplc="229E9366">
      <w:start w:val="1"/>
      <w:numFmt w:val="decimal"/>
      <w:lvlText w:val="%1、"/>
      <w:lvlJc w:val="left"/>
      <w:pPr>
        <w:ind w:left="1260" w:hanging="360"/>
      </w:pPr>
      <w:rPr>
        <w:rFonts w:hint="default"/>
      </w:rPr>
    </w:lvl>
    <w:lvl w:ilvl="1" w:tplc="12C45972">
      <w:start w:val="1"/>
      <w:numFmt w:val="decimal"/>
      <w:lvlText w:val="%2、"/>
      <w:lvlJc w:val="left"/>
      <w:pPr>
        <w:ind w:left="1320" w:hanging="420"/>
      </w:pPr>
      <w:rPr>
        <w:rFonts w:ascii="方正楷体简体" w:eastAsia="方正楷体简体" w:hAnsi="方正楷体简体" w:cstheme="minorBidi"/>
      </w:r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6" w15:restartNumberingAfterBreak="0">
    <w:nsid w:val="035B617A"/>
    <w:multiLevelType w:val="hybridMultilevel"/>
    <w:tmpl w:val="536A7DF2"/>
    <w:lvl w:ilvl="0" w:tplc="F1B6712E">
      <w:start w:val="1"/>
      <w:numFmt w:val="decimal"/>
      <w:lvlText w:val="%1、"/>
      <w:lvlJc w:val="left"/>
      <w:pPr>
        <w:ind w:left="1085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5" w:hanging="420"/>
      </w:pPr>
    </w:lvl>
    <w:lvl w:ilvl="2" w:tplc="0409001B" w:tentative="1">
      <w:start w:val="1"/>
      <w:numFmt w:val="lowerRoman"/>
      <w:lvlText w:val="%3."/>
      <w:lvlJc w:val="right"/>
      <w:pPr>
        <w:ind w:left="1625" w:hanging="420"/>
      </w:pPr>
    </w:lvl>
    <w:lvl w:ilvl="3" w:tplc="0409000F" w:tentative="1">
      <w:start w:val="1"/>
      <w:numFmt w:val="decimal"/>
      <w:lvlText w:val="%4."/>
      <w:lvlJc w:val="left"/>
      <w:pPr>
        <w:ind w:left="2045" w:hanging="420"/>
      </w:pPr>
    </w:lvl>
    <w:lvl w:ilvl="4" w:tplc="04090019" w:tentative="1">
      <w:start w:val="1"/>
      <w:numFmt w:val="lowerLetter"/>
      <w:lvlText w:val="%5)"/>
      <w:lvlJc w:val="left"/>
      <w:pPr>
        <w:ind w:left="2465" w:hanging="420"/>
      </w:pPr>
    </w:lvl>
    <w:lvl w:ilvl="5" w:tplc="0409001B" w:tentative="1">
      <w:start w:val="1"/>
      <w:numFmt w:val="lowerRoman"/>
      <w:lvlText w:val="%6."/>
      <w:lvlJc w:val="right"/>
      <w:pPr>
        <w:ind w:left="2885" w:hanging="420"/>
      </w:pPr>
    </w:lvl>
    <w:lvl w:ilvl="6" w:tplc="0409000F" w:tentative="1">
      <w:start w:val="1"/>
      <w:numFmt w:val="decimal"/>
      <w:lvlText w:val="%7."/>
      <w:lvlJc w:val="left"/>
      <w:pPr>
        <w:ind w:left="3305" w:hanging="420"/>
      </w:pPr>
    </w:lvl>
    <w:lvl w:ilvl="7" w:tplc="04090019" w:tentative="1">
      <w:start w:val="1"/>
      <w:numFmt w:val="lowerLetter"/>
      <w:lvlText w:val="%8)"/>
      <w:lvlJc w:val="left"/>
      <w:pPr>
        <w:ind w:left="3725" w:hanging="420"/>
      </w:pPr>
    </w:lvl>
    <w:lvl w:ilvl="8" w:tplc="0409001B" w:tentative="1">
      <w:start w:val="1"/>
      <w:numFmt w:val="lowerRoman"/>
      <w:lvlText w:val="%9."/>
      <w:lvlJc w:val="right"/>
      <w:pPr>
        <w:ind w:left="4145" w:hanging="420"/>
      </w:pPr>
    </w:lvl>
  </w:abstractNum>
  <w:abstractNum w:abstractNumId="7" w15:restartNumberingAfterBreak="0">
    <w:nsid w:val="03655A05"/>
    <w:multiLevelType w:val="hybridMultilevel"/>
    <w:tmpl w:val="D160DE26"/>
    <w:lvl w:ilvl="0" w:tplc="06506A20">
      <w:start w:val="1"/>
      <w:numFmt w:val="decimal"/>
      <w:lvlText w:val="%1、"/>
      <w:lvlJc w:val="left"/>
      <w:pPr>
        <w:ind w:left="785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5" w:hanging="420"/>
      </w:pPr>
    </w:lvl>
    <w:lvl w:ilvl="2" w:tplc="0409001B" w:tentative="1">
      <w:start w:val="1"/>
      <w:numFmt w:val="lowerRoman"/>
      <w:lvlText w:val="%3."/>
      <w:lvlJc w:val="right"/>
      <w:pPr>
        <w:ind w:left="1685" w:hanging="420"/>
      </w:pPr>
    </w:lvl>
    <w:lvl w:ilvl="3" w:tplc="0409000F" w:tentative="1">
      <w:start w:val="1"/>
      <w:numFmt w:val="decimal"/>
      <w:lvlText w:val="%4."/>
      <w:lvlJc w:val="left"/>
      <w:pPr>
        <w:ind w:left="2105" w:hanging="420"/>
      </w:pPr>
    </w:lvl>
    <w:lvl w:ilvl="4" w:tplc="04090019" w:tentative="1">
      <w:start w:val="1"/>
      <w:numFmt w:val="lowerLetter"/>
      <w:lvlText w:val="%5)"/>
      <w:lvlJc w:val="left"/>
      <w:pPr>
        <w:ind w:left="2525" w:hanging="420"/>
      </w:pPr>
    </w:lvl>
    <w:lvl w:ilvl="5" w:tplc="0409001B" w:tentative="1">
      <w:start w:val="1"/>
      <w:numFmt w:val="lowerRoman"/>
      <w:lvlText w:val="%6."/>
      <w:lvlJc w:val="right"/>
      <w:pPr>
        <w:ind w:left="2945" w:hanging="420"/>
      </w:pPr>
    </w:lvl>
    <w:lvl w:ilvl="6" w:tplc="0409000F" w:tentative="1">
      <w:start w:val="1"/>
      <w:numFmt w:val="decimal"/>
      <w:lvlText w:val="%7."/>
      <w:lvlJc w:val="left"/>
      <w:pPr>
        <w:ind w:left="3365" w:hanging="420"/>
      </w:pPr>
    </w:lvl>
    <w:lvl w:ilvl="7" w:tplc="04090019" w:tentative="1">
      <w:start w:val="1"/>
      <w:numFmt w:val="lowerLetter"/>
      <w:lvlText w:val="%8)"/>
      <w:lvlJc w:val="left"/>
      <w:pPr>
        <w:ind w:left="3785" w:hanging="420"/>
      </w:pPr>
    </w:lvl>
    <w:lvl w:ilvl="8" w:tplc="0409001B" w:tentative="1">
      <w:start w:val="1"/>
      <w:numFmt w:val="lowerRoman"/>
      <w:lvlText w:val="%9."/>
      <w:lvlJc w:val="right"/>
      <w:pPr>
        <w:ind w:left="4205" w:hanging="420"/>
      </w:pPr>
    </w:lvl>
  </w:abstractNum>
  <w:abstractNum w:abstractNumId="8" w15:restartNumberingAfterBreak="0">
    <w:nsid w:val="0AE77C81"/>
    <w:multiLevelType w:val="hybridMultilevel"/>
    <w:tmpl w:val="61E068C6"/>
    <w:lvl w:ilvl="0" w:tplc="229E9366">
      <w:start w:val="1"/>
      <w:numFmt w:val="decimal"/>
      <w:lvlText w:val="%1、"/>
      <w:lvlJc w:val="left"/>
      <w:pPr>
        <w:ind w:left="90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9" w15:restartNumberingAfterBreak="0">
    <w:nsid w:val="18F11B0B"/>
    <w:multiLevelType w:val="multilevel"/>
    <w:tmpl w:val="4C801FB4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ascii="Book Antiqua" w:eastAsia="宋体" w:hAnsi="Book Antiqua" w:cs="宋体" w:hint="default"/>
        <w:b/>
        <w:color w:val="2F5597"/>
        <w:sz w:val="84"/>
      </w:rPr>
    </w:lvl>
    <w:lvl w:ilvl="1">
      <w:start w:val="1"/>
      <w:numFmt w:val="decimal"/>
      <w:suff w:val="space"/>
      <w:lvlText w:val="%1.%2"/>
      <w:lvlJc w:val="left"/>
      <w:pPr>
        <w:ind w:left="0" w:firstLine="0"/>
      </w:pPr>
      <w:rPr>
        <w:rFonts w:ascii="Book Antiqua" w:eastAsia="宋体" w:hAnsi="Book Antiqua" w:cs="宋体" w:hint="default"/>
        <w:b/>
        <w:color w:val="2F5597"/>
        <w:sz w:val="32"/>
      </w:rPr>
    </w:lvl>
    <w:lvl w:ilvl="2">
      <w:start w:val="1"/>
      <w:numFmt w:val="decimal"/>
      <w:suff w:val="space"/>
      <w:lvlText w:val="%1.%2.%3"/>
      <w:lvlJc w:val="left"/>
      <w:pPr>
        <w:ind w:left="0" w:firstLine="0"/>
      </w:pPr>
      <w:rPr>
        <w:rFonts w:ascii="Book Antiqua" w:eastAsia="宋体" w:hAnsi="Book Antiqua" w:cs="宋体" w:hint="default"/>
        <w:b/>
        <w:color w:val="2F5597"/>
        <w:sz w:val="28"/>
      </w:rPr>
    </w:lvl>
    <w:lvl w:ilvl="3">
      <w:start w:val="1"/>
      <w:numFmt w:val="decimal"/>
      <w:suff w:val="space"/>
      <w:lvlText w:val="%1.%2.%3.%4"/>
      <w:lvlJc w:val="left"/>
      <w:pPr>
        <w:ind w:left="0" w:firstLine="0"/>
      </w:pPr>
      <w:rPr>
        <w:rFonts w:ascii="Book Antiqua" w:eastAsia="宋体" w:hAnsi="Book Antiqua" w:cs="宋体" w:hint="default"/>
        <w:b/>
        <w:color w:val="2F5597"/>
        <w:sz w:val="24"/>
      </w:rPr>
    </w:lvl>
    <w:lvl w:ilvl="4">
      <w:start w:val="1"/>
      <w:numFmt w:val="none"/>
      <w:pStyle w:val="5"/>
      <w:lvlText w:val="4.2.2.2.1.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151" w:hanging="1151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583" w:hanging="1583"/>
      </w:pPr>
      <w:rPr>
        <w:rFonts w:hint="default"/>
      </w:rPr>
    </w:lvl>
  </w:abstractNum>
  <w:abstractNum w:abstractNumId="10" w15:restartNumberingAfterBreak="0">
    <w:nsid w:val="19272AD8"/>
    <w:multiLevelType w:val="hybridMultilevel"/>
    <w:tmpl w:val="BD0CECAE"/>
    <w:lvl w:ilvl="0" w:tplc="229E9366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EA9E53D4">
      <w:start w:val="1"/>
      <w:numFmt w:val="decimal"/>
      <w:lvlText w:val="%2）"/>
      <w:lvlJc w:val="left"/>
      <w:pPr>
        <w:ind w:left="120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1" w15:restartNumberingAfterBreak="0">
    <w:nsid w:val="1A310DB4"/>
    <w:multiLevelType w:val="hybridMultilevel"/>
    <w:tmpl w:val="D94A651A"/>
    <w:lvl w:ilvl="0" w:tplc="72848E80">
      <w:start w:val="3"/>
      <w:numFmt w:val="decimal"/>
      <w:lvlText w:val="%1、"/>
      <w:lvlJc w:val="left"/>
      <w:pPr>
        <w:ind w:left="13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1B094EC0"/>
    <w:multiLevelType w:val="hybridMultilevel"/>
    <w:tmpl w:val="BD0CECAE"/>
    <w:lvl w:ilvl="0" w:tplc="229E9366">
      <w:start w:val="1"/>
      <w:numFmt w:val="decimal"/>
      <w:lvlText w:val="%1、"/>
      <w:lvlJc w:val="left"/>
      <w:pPr>
        <w:ind w:left="720" w:hanging="360"/>
      </w:pPr>
      <w:rPr>
        <w:rFonts w:hint="default"/>
      </w:rPr>
    </w:lvl>
    <w:lvl w:ilvl="1" w:tplc="EA9E53D4">
      <w:start w:val="1"/>
      <w:numFmt w:val="decimal"/>
      <w:lvlText w:val="%2）"/>
      <w:lvlJc w:val="left"/>
      <w:pPr>
        <w:ind w:left="11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3" w15:restartNumberingAfterBreak="0">
    <w:nsid w:val="203A0A5D"/>
    <w:multiLevelType w:val="hybridMultilevel"/>
    <w:tmpl w:val="EDDA52DC"/>
    <w:lvl w:ilvl="0" w:tplc="D6FC04D6">
      <w:start w:val="1"/>
      <w:numFmt w:val="decimal"/>
      <w:lvlText w:val="%1、"/>
      <w:lvlJc w:val="left"/>
      <w:pPr>
        <w:ind w:left="120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4" w15:restartNumberingAfterBreak="0">
    <w:nsid w:val="25EC19D7"/>
    <w:multiLevelType w:val="hybridMultilevel"/>
    <w:tmpl w:val="6DAAB398"/>
    <w:lvl w:ilvl="0" w:tplc="BBE83570">
      <w:start w:val="1"/>
      <w:numFmt w:val="decimal"/>
      <w:lvlText w:val="%1、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15" w15:restartNumberingAfterBreak="0">
    <w:nsid w:val="27650F95"/>
    <w:multiLevelType w:val="hybridMultilevel"/>
    <w:tmpl w:val="53D45920"/>
    <w:lvl w:ilvl="0" w:tplc="3A88E4FC">
      <w:start w:val="1"/>
      <w:numFmt w:val="decimal"/>
      <w:lvlText w:val="%1、"/>
      <w:lvlJc w:val="left"/>
      <w:pPr>
        <w:ind w:left="120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6" w15:restartNumberingAfterBreak="0">
    <w:nsid w:val="2D123C1A"/>
    <w:multiLevelType w:val="multilevel"/>
    <w:tmpl w:val="2D123C1A"/>
    <w:lvl w:ilvl="0">
      <w:start w:val="1"/>
      <w:numFmt w:val="bullet"/>
      <w:pStyle w:val="listintable"/>
      <w:lvlText w:val=""/>
      <w:lvlJc w:val="left"/>
      <w:pPr>
        <w:ind w:left="420" w:hanging="420"/>
      </w:pPr>
      <w:rPr>
        <w:rFonts w:ascii="Wingdings" w:hAnsi="Wingdings" w:hint="default"/>
        <w:sz w:val="18"/>
      </w:rPr>
    </w:lvl>
    <w:lvl w:ilvl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7" w15:restartNumberingAfterBreak="0">
    <w:nsid w:val="2D1B0D7F"/>
    <w:multiLevelType w:val="multilevel"/>
    <w:tmpl w:val="2D1B0D7F"/>
    <w:lvl w:ilvl="0">
      <w:start w:val="1"/>
      <w:numFmt w:val="bullet"/>
      <w:pStyle w:val="2-"/>
      <w:lvlText w:val=""/>
      <w:lvlJc w:val="left"/>
      <w:pPr>
        <w:ind w:left="2121" w:hanging="420"/>
      </w:pPr>
      <w:rPr>
        <w:rFonts w:ascii="Wingdings" w:hAnsi="Wingdings" w:hint="default"/>
        <w:sz w:val="18"/>
      </w:rPr>
    </w:lvl>
    <w:lvl w:ilvl="1">
      <w:start w:val="1"/>
      <w:numFmt w:val="bullet"/>
      <w:lvlText w:val=""/>
      <w:lvlJc w:val="left"/>
      <w:pPr>
        <w:ind w:left="2541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2961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3381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3801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4221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4641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5061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5481" w:hanging="420"/>
      </w:pPr>
      <w:rPr>
        <w:rFonts w:ascii="Wingdings" w:hAnsi="Wingdings" w:hint="default"/>
      </w:rPr>
    </w:lvl>
  </w:abstractNum>
  <w:abstractNum w:abstractNumId="18" w15:restartNumberingAfterBreak="0">
    <w:nsid w:val="399B2C69"/>
    <w:multiLevelType w:val="hybridMultilevel"/>
    <w:tmpl w:val="D1BCB0FC"/>
    <w:lvl w:ilvl="0" w:tplc="FF12E9D2">
      <w:start w:val="1"/>
      <w:numFmt w:val="decimal"/>
      <w:lvlText w:val="%1、"/>
      <w:lvlJc w:val="left"/>
      <w:pPr>
        <w:ind w:left="120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9" w15:restartNumberingAfterBreak="0">
    <w:nsid w:val="3AC673F7"/>
    <w:multiLevelType w:val="hybridMultilevel"/>
    <w:tmpl w:val="9B18921A"/>
    <w:lvl w:ilvl="0" w:tplc="354CF0EE">
      <w:start w:val="2"/>
      <w:numFmt w:val="decimal"/>
      <w:lvlText w:val="%1、"/>
      <w:lvlJc w:val="left"/>
      <w:pPr>
        <w:ind w:left="1200" w:hanging="720"/>
      </w:pPr>
      <w:rPr>
        <w:rFonts w:hint="default"/>
        <w:b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20" w15:restartNumberingAfterBreak="0">
    <w:nsid w:val="47CD3659"/>
    <w:multiLevelType w:val="hybridMultilevel"/>
    <w:tmpl w:val="DDA4929E"/>
    <w:lvl w:ilvl="0" w:tplc="547A32B0">
      <w:start w:val="4"/>
      <w:numFmt w:val="decimal"/>
      <w:lvlText w:val="%1、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21" w15:restartNumberingAfterBreak="0">
    <w:nsid w:val="48BB7826"/>
    <w:multiLevelType w:val="multilevel"/>
    <w:tmpl w:val="48BB7826"/>
    <w:lvl w:ilvl="0">
      <w:start w:val="1"/>
      <w:numFmt w:val="decimal"/>
      <w:pStyle w:val="orderedList"/>
      <w:lvlText w:val="%1."/>
      <w:lvlJc w:val="left"/>
      <w:pPr>
        <w:ind w:left="2121" w:hanging="420"/>
      </w:pPr>
      <w:rPr>
        <w:rFonts w:hint="eastAsia"/>
      </w:rPr>
    </w:lvl>
    <w:lvl w:ilvl="1">
      <w:start w:val="1"/>
      <w:numFmt w:val="lowerLetter"/>
      <w:lvlText w:val="%2)"/>
      <w:lvlJc w:val="left"/>
      <w:pPr>
        <w:ind w:left="2541" w:hanging="420"/>
      </w:pPr>
    </w:lvl>
    <w:lvl w:ilvl="2">
      <w:start w:val="1"/>
      <w:numFmt w:val="lowerRoman"/>
      <w:lvlText w:val="%3."/>
      <w:lvlJc w:val="right"/>
      <w:pPr>
        <w:ind w:left="2961" w:hanging="420"/>
      </w:pPr>
    </w:lvl>
    <w:lvl w:ilvl="3">
      <w:start w:val="1"/>
      <w:numFmt w:val="decimal"/>
      <w:lvlText w:val="%4."/>
      <w:lvlJc w:val="left"/>
      <w:pPr>
        <w:ind w:left="3381" w:hanging="420"/>
      </w:pPr>
    </w:lvl>
    <w:lvl w:ilvl="4">
      <w:start w:val="1"/>
      <w:numFmt w:val="lowerLetter"/>
      <w:lvlText w:val="%5)"/>
      <w:lvlJc w:val="left"/>
      <w:pPr>
        <w:ind w:left="3801" w:hanging="420"/>
      </w:pPr>
    </w:lvl>
    <w:lvl w:ilvl="5">
      <w:start w:val="1"/>
      <w:numFmt w:val="lowerRoman"/>
      <w:lvlText w:val="%6."/>
      <w:lvlJc w:val="right"/>
      <w:pPr>
        <w:ind w:left="4221" w:hanging="420"/>
      </w:pPr>
    </w:lvl>
    <w:lvl w:ilvl="6">
      <w:start w:val="1"/>
      <w:numFmt w:val="decimal"/>
      <w:lvlText w:val="%7."/>
      <w:lvlJc w:val="left"/>
      <w:pPr>
        <w:ind w:left="4641" w:hanging="420"/>
      </w:pPr>
    </w:lvl>
    <w:lvl w:ilvl="7">
      <w:start w:val="1"/>
      <w:numFmt w:val="lowerLetter"/>
      <w:lvlText w:val="%8)"/>
      <w:lvlJc w:val="left"/>
      <w:pPr>
        <w:ind w:left="5061" w:hanging="420"/>
      </w:pPr>
    </w:lvl>
    <w:lvl w:ilvl="8">
      <w:start w:val="1"/>
      <w:numFmt w:val="lowerRoman"/>
      <w:lvlText w:val="%9."/>
      <w:lvlJc w:val="right"/>
      <w:pPr>
        <w:ind w:left="5481" w:hanging="420"/>
      </w:pPr>
    </w:lvl>
  </w:abstractNum>
  <w:abstractNum w:abstractNumId="22" w15:restartNumberingAfterBreak="0">
    <w:nsid w:val="4F38673C"/>
    <w:multiLevelType w:val="hybridMultilevel"/>
    <w:tmpl w:val="5254EE78"/>
    <w:lvl w:ilvl="0" w:tplc="BBE83570">
      <w:start w:val="1"/>
      <w:numFmt w:val="decimal"/>
      <w:lvlText w:val="%1、"/>
      <w:lvlJc w:val="left"/>
      <w:pPr>
        <w:ind w:left="90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23" w15:restartNumberingAfterBreak="0">
    <w:nsid w:val="56F24DEC"/>
    <w:multiLevelType w:val="hybridMultilevel"/>
    <w:tmpl w:val="C83C4EFA"/>
    <w:lvl w:ilvl="0" w:tplc="B18617C8">
      <w:numFmt w:val="bullet"/>
      <w:lvlText w:val="◆"/>
      <w:lvlJc w:val="left"/>
      <w:pPr>
        <w:ind w:left="840" w:hanging="360"/>
      </w:pPr>
      <w:rPr>
        <w:rFonts w:ascii="方正楷体简体" w:eastAsia="方正楷体简体" w:hAnsi="方正楷体简体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60" w:hanging="420"/>
      </w:pPr>
      <w:rPr>
        <w:rFonts w:ascii="Wingdings" w:hAnsi="Wingdings" w:hint="default"/>
      </w:rPr>
    </w:lvl>
  </w:abstractNum>
  <w:abstractNum w:abstractNumId="24" w15:restartNumberingAfterBreak="0">
    <w:nsid w:val="58156CAD"/>
    <w:multiLevelType w:val="hybridMultilevel"/>
    <w:tmpl w:val="B5A88036"/>
    <w:lvl w:ilvl="0" w:tplc="3EAA643C">
      <w:start w:val="1"/>
      <w:numFmt w:val="decimal"/>
      <w:lvlText w:val="%1、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25" w15:restartNumberingAfterBreak="0">
    <w:nsid w:val="5C863C01"/>
    <w:multiLevelType w:val="hybridMultilevel"/>
    <w:tmpl w:val="891EE04C"/>
    <w:lvl w:ilvl="0" w:tplc="229E9366">
      <w:start w:val="1"/>
      <w:numFmt w:val="decimal"/>
      <w:lvlText w:val="%1、"/>
      <w:lvlJc w:val="left"/>
      <w:pPr>
        <w:ind w:left="144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860" w:hanging="420"/>
      </w:pPr>
    </w:lvl>
    <w:lvl w:ilvl="2" w:tplc="0409001B" w:tentative="1">
      <w:start w:val="1"/>
      <w:numFmt w:val="lowerRoman"/>
      <w:lvlText w:val="%3."/>
      <w:lvlJc w:val="right"/>
      <w:pPr>
        <w:ind w:left="2280" w:hanging="420"/>
      </w:pPr>
    </w:lvl>
    <w:lvl w:ilvl="3" w:tplc="0409000F" w:tentative="1">
      <w:start w:val="1"/>
      <w:numFmt w:val="decimal"/>
      <w:lvlText w:val="%4."/>
      <w:lvlJc w:val="left"/>
      <w:pPr>
        <w:ind w:left="2700" w:hanging="420"/>
      </w:pPr>
    </w:lvl>
    <w:lvl w:ilvl="4" w:tplc="04090019" w:tentative="1">
      <w:start w:val="1"/>
      <w:numFmt w:val="lowerLetter"/>
      <w:lvlText w:val="%5)"/>
      <w:lvlJc w:val="left"/>
      <w:pPr>
        <w:ind w:left="3120" w:hanging="420"/>
      </w:pPr>
    </w:lvl>
    <w:lvl w:ilvl="5" w:tplc="0409001B" w:tentative="1">
      <w:start w:val="1"/>
      <w:numFmt w:val="lowerRoman"/>
      <w:lvlText w:val="%6."/>
      <w:lvlJc w:val="right"/>
      <w:pPr>
        <w:ind w:left="3540" w:hanging="420"/>
      </w:pPr>
    </w:lvl>
    <w:lvl w:ilvl="6" w:tplc="0409000F" w:tentative="1">
      <w:start w:val="1"/>
      <w:numFmt w:val="decimal"/>
      <w:lvlText w:val="%7."/>
      <w:lvlJc w:val="left"/>
      <w:pPr>
        <w:ind w:left="3960" w:hanging="420"/>
      </w:pPr>
    </w:lvl>
    <w:lvl w:ilvl="7" w:tplc="04090019" w:tentative="1">
      <w:start w:val="1"/>
      <w:numFmt w:val="lowerLetter"/>
      <w:lvlText w:val="%8)"/>
      <w:lvlJc w:val="left"/>
      <w:pPr>
        <w:ind w:left="4380" w:hanging="420"/>
      </w:pPr>
    </w:lvl>
    <w:lvl w:ilvl="8" w:tplc="0409001B" w:tentative="1">
      <w:start w:val="1"/>
      <w:numFmt w:val="lowerRoman"/>
      <w:lvlText w:val="%9."/>
      <w:lvlJc w:val="right"/>
      <w:pPr>
        <w:ind w:left="4800" w:hanging="420"/>
      </w:pPr>
    </w:lvl>
  </w:abstractNum>
  <w:abstractNum w:abstractNumId="26" w15:restartNumberingAfterBreak="0">
    <w:nsid w:val="60317A6A"/>
    <w:multiLevelType w:val="hybridMultilevel"/>
    <w:tmpl w:val="268E9D0A"/>
    <w:lvl w:ilvl="0" w:tplc="64020CC2">
      <w:start w:val="1"/>
      <w:numFmt w:val="decimal"/>
      <w:lvlText w:val="%1、"/>
      <w:lvlJc w:val="left"/>
      <w:pPr>
        <w:ind w:left="36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-60" w:hanging="420"/>
      </w:pPr>
    </w:lvl>
    <w:lvl w:ilvl="2" w:tplc="0409001B" w:tentative="1">
      <w:start w:val="1"/>
      <w:numFmt w:val="lowerRoman"/>
      <w:lvlText w:val="%3."/>
      <w:lvlJc w:val="right"/>
      <w:pPr>
        <w:ind w:left="360" w:hanging="420"/>
      </w:pPr>
    </w:lvl>
    <w:lvl w:ilvl="3" w:tplc="0409000F" w:tentative="1">
      <w:start w:val="1"/>
      <w:numFmt w:val="decimal"/>
      <w:lvlText w:val="%4."/>
      <w:lvlJc w:val="left"/>
      <w:pPr>
        <w:ind w:left="780" w:hanging="420"/>
      </w:pPr>
    </w:lvl>
    <w:lvl w:ilvl="4" w:tplc="04090019" w:tentative="1">
      <w:start w:val="1"/>
      <w:numFmt w:val="lowerLetter"/>
      <w:lvlText w:val="%5)"/>
      <w:lvlJc w:val="left"/>
      <w:pPr>
        <w:ind w:left="1200" w:hanging="420"/>
      </w:pPr>
    </w:lvl>
    <w:lvl w:ilvl="5" w:tplc="0409001B" w:tentative="1">
      <w:start w:val="1"/>
      <w:numFmt w:val="lowerRoman"/>
      <w:lvlText w:val="%6."/>
      <w:lvlJc w:val="right"/>
      <w:pPr>
        <w:ind w:left="1620" w:hanging="420"/>
      </w:pPr>
    </w:lvl>
    <w:lvl w:ilvl="6" w:tplc="0409000F" w:tentative="1">
      <w:start w:val="1"/>
      <w:numFmt w:val="decimal"/>
      <w:lvlText w:val="%7."/>
      <w:lvlJc w:val="left"/>
      <w:pPr>
        <w:ind w:left="2040" w:hanging="420"/>
      </w:pPr>
    </w:lvl>
    <w:lvl w:ilvl="7" w:tplc="04090019" w:tentative="1">
      <w:start w:val="1"/>
      <w:numFmt w:val="lowerLetter"/>
      <w:lvlText w:val="%8)"/>
      <w:lvlJc w:val="left"/>
      <w:pPr>
        <w:ind w:left="2460" w:hanging="420"/>
      </w:pPr>
    </w:lvl>
    <w:lvl w:ilvl="8" w:tplc="0409001B" w:tentative="1">
      <w:start w:val="1"/>
      <w:numFmt w:val="lowerRoman"/>
      <w:lvlText w:val="%9."/>
      <w:lvlJc w:val="right"/>
      <w:pPr>
        <w:ind w:left="2880" w:hanging="420"/>
      </w:pPr>
    </w:lvl>
  </w:abstractNum>
  <w:abstractNum w:abstractNumId="27" w15:restartNumberingAfterBreak="0">
    <w:nsid w:val="612E776F"/>
    <w:multiLevelType w:val="hybridMultilevel"/>
    <w:tmpl w:val="74FEAADA"/>
    <w:lvl w:ilvl="0" w:tplc="74B2361E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8" w15:restartNumberingAfterBreak="0">
    <w:nsid w:val="63E923E7"/>
    <w:multiLevelType w:val="hybridMultilevel"/>
    <w:tmpl w:val="8AC0565A"/>
    <w:lvl w:ilvl="0" w:tplc="E38E66F6">
      <w:start w:val="1"/>
      <w:numFmt w:val="decimal"/>
      <w:lvlText w:val="%1、"/>
      <w:lvlJc w:val="left"/>
      <w:pPr>
        <w:ind w:left="120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29" w15:restartNumberingAfterBreak="0">
    <w:nsid w:val="6B101C2B"/>
    <w:multiLevelType w:val="multilevel"/>
    <w:tmpl w:val="6B101C2B"/>
    <w:lvl w:ilvl="0">
      <w:start w:val="1"/>
      <w:numFmt w:val="decimal"/>
      <w:pStyle w:val="H-0"/>
      <w:lvlText w:val="步骤%1.  "/>
      <w:lvlJc w:val="left"/>
      <w:pPr>
        <w:ind w:left="420" w:hanging="420"/>
      </w:pPr>
      <w:rPr>
        <w:rFonts w:hint="eastAsia"/>
        <w:b/>
        <w:i w:val="0"/>
        <w:sz w:val="21"/>
      </w:rPr>
    </w:lvl>
    <w:lvl w:ilvl="1">
      <w:start w:val="1"/>
      <w:numFmt w:val="lowerLetter"/>
      <w:lvlText w:val="%2)"/>
      <w:lvlJc w:val="left"/>
      <w:pPr>
        <w:ind w:left="-11" w:hanging="420"/>
      </w:pPr>
    </w:lvl>
    <w:lvl w:ilvl="2">
      <w:start w:val="1"/>
      <w:numFmt w:val="lowerRoman"/>
      <w:lvlText w:val="%3."/>
      <w:lvlJc w:val="right"/>
      <w:pPr>
        <w:ind w:left="409" w:hanging="420"/>
      </w:pPr>
    </w:lvl>
    <w:lvl w:ilvl="3">
      <w:start w:val="1"/>
      <w:numFmt w:val="decimal"/>
      <w:lvlText w:val="%4."/>
      <w:lvlJc w:val="left"/>
      <w:pPr>
        <w:ind w:left="829" w:hanging="420"/>
      </w:pPr>
    </w:lvl>
    <w:lvl w:ilvl="4">
      <w:start w:val="1"/>
      <w:numFmt w:val="lowerLetter"/>
      <w:lvlText w:val="%5)"/>
      <w:lvlJc w:val="left"/>
      <w:pPr>
        <w:ind w:left="1249" w:hanging="420"/>
      </w:pPr>
    </w:lvl>
    <w:lvl w:ilvl="5">
      <w:start w:val="1"/>
      <w:numFmt w:val="lowerRoman"/>
      <w:lvlText w:val="%6."/>
      <w:lvlJc w:val="right"/>
      <w:pPr>
        <w:ind w:left="1669" w:hanging="420"/>
      </w:pPr>
    </w:lvl>
    <w:lvl w:ilvl="6">
      <w:start w:val="1"/>
      <w:numFmt w:val="decimal"/>
      <w:lvlText w:val="%7."/>
      <w:lvlJc w:val="left"/>
      <w:pPr>
        <w:ind w:left="2089" w:hanging="420"/>
      </w:pPr>
    </w:lvl>
    <w:lvl w:ilvl="7">
      <w:start w:val="1"/>
      <w:numFmt w:val="lowerLetter"/>
      <w:lvlText w:val="%8)"/>
      <w:lvlJc w:val="left"/>
      <w:pPr>
        <w:ind w:left="2509" w:hanging="420"/>
      </w:pPr>
    </w:lvl>
    <w:lvl w:ilvl="8">
      <w:start w:val="1"/>
      <w:numFmt w:val="lowerRoman"/>
      <w:lvlText w:val="%9."/>
      <w:lvlJc w:val="right"/>
      <w:pPr>
        <w:ind w:left="2929" w:hanging="420"/>
      </w:pPr>
    </w:lvl>
  </w:abstractNum>
  <w:abstractNum w:abstractNumId="30" w15:restartNumberingAfterBreak="0">
    <w:nsid w:val="6C3D343E"/>
    <w:multiLevelType w:val="multilevel"/>
    <w:tmpl w:val="6C3D343E"/>
    <w:lvl w:ilvl="0">
      <w:start w:val="1"/>
      <w:numFmt w:val="decimal"/>
      <w:pStyle w:val="steplistintable"/>
      <w:lvlText w:val="%1."/>
      <w:lvlJc w:val="left"/>
      <w:pPr>
        <w:ind w:left="420" w:hanging="420"/>
      </w:pPr>
      <w:rPr>
        <w:rFonts w:hint="eastAsia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31" w15:restartNumberingAfterBreak="0">
    <w:nsid w:val="6D5B1DBE"/>
    <w:multiLevelType w:val="multilevel"/>
    <w:tmpl w:val="6D5B1DBE"/>
    <w:lvl w:ilvl="0">
      <w:start w:val="1"/>
      <w:numFmt w:val="decimal"/>
      <w:pStyle w:val="1"/>
      <w:isLgl/>
      <w:suff w:val="space"/>
      <w:lvlText w:val="%1"/>
      <w:lvlJc w:val="left"/>
      <w:pPr>
        <w:tabs>
          <w:tab w:val="left" w:pos="0"/>
        </w:tabs>
        <w:ind w:left="0" w:firstLine="0"/>
      </w:pPr>
      <w:rPr>
        <w:rFonts w:ascii="Book Antiqua" w:hAnsi="Book Antiqua" w:hint="default"/>
        <w:b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vanish w:val="0"/>
        <w:color w:val="2F5597"/>
        <w:spacing w:val="0"/>
        <w:position w:val="0"/>
        <w:sz w:val="84"/>
        <w:u w:val="none"/>
        <w:vertAlign w:val="baseline"/>
        <w:lang w:bidi="zh-CN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</w:rPr>
    </w:lvl>
    <w:lvl w:ilvl="1">
      <w:start w:val="1"/>
      <w:numFmt w:val="decimal"/>
      <w:pStyle w:val="2"/>
      <w:isLgl/>
      <w:suff w:val="space"/>
      <w:lvlText w:val="%1.%2"/>
      <w:lvlJc w:val="left"/>
      <w:pPr>
        <w:tabs>
          <w:tab w:val="left" w:pos="0"/>
        </w:tabs>
        <w:ind w:left="0" w:firstLine="0"/>
      </w:pPr>
      <w:rPr>
        <w:rFonts w:ascii="Book Antiqua" w:hAnsi="Book Antiqua" w:hint="default"/>
        <w:b/>
        <w:color w:val="2F5597"/>
        <w:sz w:val="32"/>
      </w:rPr>
    </w:lvl>
    <w:lvl w:ilvl="2">
      <w:start w:val="1"/>
      <w:numFmt w:val="decimal"/>
      <w:pStyle w:val="3"/>
      <w:isLgl/>
      <w:suff w:val="space"/>
      <w:lvlText w:val="%1.%2.%3"/>
      <w:lvlJc w:val="left"/>
      <w:pPr>
        <w:tabs>
          <w:tab w:val="left" w:pos="0"/>
        </w:tabs>
        <w:ind w:left="0" w:firstLine="0"/>
      </w:pPr>
      <w:rPr>
        <w:rFonts w:ascii="Book Antiqua" w:hAnsi="Book Antiqua" w:hint="default"/>
        <w:b/>
        <w:color w:val="2F5597"/>
        <w:sz w:val="28"/>
      </w:rPr>
    </w:lvl>
    <w:lvl w:ilvl="3">
      <w:start w:val="1"/>
      <w:numFmt w:val="decimal"/>
      <w:pStyle w:val="4"/>
      <w:isLgl/>
      <w:suff w:val="space"/>
      <w:lvlText w:val="%1.%2.%3.%4"/>
      <w:lvlJc w:val="left"/>
      <w:pPr>
        <w:tabs>
          <w:tab w:val="left" w:pos="0"/>
        </w:tabs>
        <w:ind w:left="0" w:firstLine="0"/>
      </w:pPr>
      <w:rPr>
        <w:rFonts w:ascii="Book Antiqua" w:hAnsi="Book Antiqua" w:hint="default"/>
        <w:b/>
        <w:color w:val="2F5597"/>
        <w:sz w:val="24"/>
      </w:rPr>
    </w:lvl>
    <w:lvl w:ilvl="4">
      <w:start w:val="1"/>
      <w:numFmt w:val="lowerLetter"/>
      <w:lvlText w:val="%5)"/>
      <w:lvlJc w:val="left"/>
      <w:pPr>
        <w:ind w:left="1249" w:hanging="420"/>
      </w:pPr>
      <w:rPr>
        <w:rFonts w:hint="eastAsia"/>
      </w:rPr>
    </w:lvl>
    <w:lvl w:ilvl="5">
      <w:start w:val="1"/>
      <w:numFmt w:val="lowerRoman"/>
      <w:lvlText w:val="%6."/>
      <w:lvlJc w:val="right"/>
      <w:pPr>
        <w:ind w:left="1669" w:hanging="42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2089" w:hanging="420"/>
      </w:pPr>
      <w:rPr>
        <w:rFonts w:hint="eastAsia"/>
      </w:rPr>
    </w:lvl>
    <w:lvl w:ilvl="7">
      <w:start w:val="1"/>
      <w:numFmt w:val="lowerLetter"/>
      <w:lvlText w:val="%8)"/>
      <w:lvlJc w:val="left"/>
      <w:pPr>
        <w:ind w:left="2509" w:hanging="42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2929" w:hanging="420"/>
      </w:pPr>
      <w:rPr>
        <w:rFonts w:hint="eastAsia"/>
      </w:rPr>
    </w:lvl>
  </w:abstractNum>
  <w:abstractNum w:abstractNumId="32" w15:restartNumberingAfterBreak="0">
    <w:nsid w:val="758D79E3"/>
    <w:multiLevelType w:val="hybridMultilevel"/>
    <w:tmpl w:val="B5E0D908"/>
    <w:lvl w:ilvl="0" w:tplc="FFC4BCF0">
      <w:start w:val="1"/>
      <w:numFmt w:val="decimal"/>
      <w:lvlText w:val="%1、"/>
      <w:lvlJc w:val="left"/>
      <w:pPr>
        <w:ind w:left="840" w:hanging="420"/>
      </w:pPr>
      <w:rPr>
        <w:rFonts w:hint="default"/>
        <w:b w:val="0"/>
      </w:rPr>
    </w:lvl>
    <w:lvl w:ilvl="1" w:tplc="04090019" w:tentative="1">
      <w:start w:val="1"/>
      <w:numFmt w:val="lowerLetter"/>
      <w:lvlText w:val="%2)"/>
      <w:lvlJc w:val="left"/>
      <w:pPr>
        <w:ind w:left="420" w:hanging="420"/>
      </w:pPr>
    </w:lvl>
    <w:lvl w:ilvl="2" w:tplc="0409001B" w:tentative="1">
      <w:start w:val="1"/>
      <w:numFmt w:val="lowerRoman"/>
      <w:lvlText w:val="%3."/>
      <w:lvlJc w:val="right"/>
      <w:pPr>
        <w:ind w:left="840" w:hanging="420"/>
      </w:pPr>
    </w:lvl>
    <w:lvl w:ilvl="3" w:tplc="0409000F" w:tentative="1">
      <w:start w:val="1"/>
      <w:numFmt w:val="decimal"/>
      <w:lvlText w:val="%4."/>
      <w:lvlJc w:val="left"/>
      <w:pPr>
        <w:ind w:left="1260" w:hanging="420"/>
      </w:pPr>
    </w:lvl>
    <w:lvl w:ilvl="4" w:tplc="04090019" w:tentative="1">
      <w:start w:val="1"/>
      <w:numFmt w:val="lowerLetter"/>
      <w:lvlText w:val="%5)"/>
      <w:lvlJc w:val="left"/>
      <w:pPr>
        <w:ind w:left="1680" w:hanging="420"/>
      </w:pPr>
    </w:lvl>
    <w:lvl w:ilvl="5" w:tplc="0409001B" w:tentative="1">
      <w:start w:val="1"/>
      <w:numFmt w:val="lowerRoman"/>
      <w:lvlText w:val="%6."/>
      <w:lvlJc w:val="right"/>
      <w:pPr>
        <w:ind w:left="2100" w:hanging="420"/>
      </w:pPr>
    </w:lvl>
    <w:lvl w:ilvl="6" w:tplc="0409000F" w:tentative="1">
      <w:start w:val="1"/>
      <w:numFmt w:val="decimal"/>
      <w:lvlText w:val="%7."/>
      <w:lvlJc w:val="left"/>
      <w:pPr>
        <w:ind w:left="2520" w:hanging="420"/>
      </w:pPr>
    </w:lvl>
    <w:lvl w:ilvl="7" w:tplc="04090019" w:tentative="1">
      <w:start w:val="1"/>
      <w:numFmt w:val="lowerLetter"/>
      <w:lvlText w:val="%8)"/>
      <w:lvlJc w:val="left"/>
      <w:pPr>
        <w:ind w:left="2940" w:hanging="420"/>
      </w:pPr>
    </w:lvl>
    <w:lvl w:ilvl="8" w:tplc="0409001B" w:tentative="1">
      <w:start w:val="1"/>
      <w:numFmt w:val="lowerRoman"/>
      <w:lvlText w:val="%9."/>
      <w:lvlJc w:val="right"/>
      <w:pPr>
        <w:ind w:left="3360" w:hanging="420"/>
      </w:pPr>
    </w:lvl>
  </w:abstractNum>
  <w:abstractNum w:abstractNumId="33" w15:restartNumberingAfterBreak="0">
    <w:nsid w:val="793F420C"/>
    <w:multiLevelType w:val="hybridMultilevel"/>
    <w:tmpl w:val="D862DACE"/>
    <w:lvl w:ilvl="0" w:tplc="669E335C">
      <w:start w:val="1"/>
      <w:numFmt w:val="decimal"/>
      <w:lvlText w:val="%1、"/>
      <w:lvlJc w:val="left"/>
      <w:pPr>
        <w:ind w:left="-24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-1980" w:hanging="420"/>
      </w:pPr>
    </w:lvl>
    <w:lvl w:ilvl="2" w:tplc="0409001B" w:tentative="1">
      <w:start w:val="1"/>
      <w:numFmt w:val="lowerRoman"/>
      <w:lvlText w:val="%3."/>
      <w:lvlJc w:val="right"/>
      <w:pPr>
        <w:ind w:left="-1560" w:hanging="420"/>
      </w:pPr>
    </w:lvl>
    <w:lvl w:ilvl="3" w:tplc="0409000F" w:tentative="1">
      <w:start w:val="1"/>
      <w:numFmt w:val="decimal"/>
      <w:lvlText w:val="%4."/>
      <w:lvlJc w:val="left"/>
      <w:pPr>
        <w:ind w:left="-1140" w:hanging="420"/>
      </w:pPr>
    </w:lvl>
    <w:lvl w:ilvl="4" w:tplc="04090019" w:tentative="1">
      <w:start w:val="1"/>
      <w:numFmt w:val="lowerLetter"/>
      <w:lvlText w:val="%5)"/>
      <w:lvlJc w:val="left"/>
      <w:pPr>
        <w:ind w:left="-720" w:hanging="420"/>
      </w:pPr>
    </w:lvl>
    <w:lvl w:ilvl="5" w:tplc="0409001B" w:tentative="1">
      <w:start w:val="1"/>
      <w:numFmt w:val="lowerRoman"/>
      <w:lvlText w:val="%6."/>
      <w:lvlJc w:val="right"/>
      <w:pPr>
        <w:ind w:left="-300" w:hanging="420"/>
      </w:pPr>
    </w:lvl>
    <w:lvl w:ilvl="6" w:tplc="0409000F" w:tentative="1">
      <w:start w:val="1"/>
      <w:numFmt w:val="decimal"/>
      <w:lvlText w:val="%7."/>
      <w:lvlJc w:val="left"/>
      <w:pPr>
        <w:ind w:left="120" w:hanging="420"/>
      </w:pPr>
    </w:lvl>
    <w:lvl w:ilvl="7" w:tplc="04090019" w:tentative="1">
      <w:start w:val="1"/>
      <w:numFmt w:val="lowerLetter"/>
      <w:lvlText w:val="%8)"/>
      <w:lvlJc w:val="left"/>
      <w:pPr>
        <w:ind w:left="540" w:hanging="420"/>
      </w:pPr>
    </w:lvl>
    <w:lvl w:ilvl="8" w:tplc="0409001B" w:tentative="1">
      <w:start w:val="1"/>
      <w:numFmt w:val="lowerRoman"/>
      <w:lvlText w:val="%9."/>
      <w:lvlJc w:val="right"/>
      <w:pPr>
        <w:ind w:left="960" w:hanging="420"/>
      </w:pPr>
    </w:lvl>
  </w:abstractNum>
  <w:abstractNum w:abstractNumId="34" w15:restartNumberingAfterBreak="0">
    <w:nsid w:val="7AA14035"/>
    <w:multiLevelType w:val="multilevel"/>
    <w:tmpl w:val="7AA14035"/>
    <w:lvl w:ilvl="0">
      <w:start w:val="1"/>
      <w:numFmt w:val="bullet"/>
      <w:pStyle w:val="3-"/>
      <w:lvlText w:val=""/>
      <w:lvlJc w:val="left"/>
      <w:pPr>
        <w:ind w:left="2405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2825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3245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3665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4085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4505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4925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5345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5765" w:hanging="420"/>
      </w:pPr>
      <w:rPr>
        <w:rFonts w:ascii="Wingdings" w:hAnsi="Wingdings" w:hint="default"/>
      </w:rPr>
    </w:lvl>
  </w:abstractNum>
  <w:abstractNum w:abstractNumId="35" w15:restartNumberingAfterBreak="0">
    <w:nsid w:val="7AA84CBD"/>
    <w:multiLevelType w:val="hybridMultilevel"/>
    <w:tmpl w:val="824616C4"/>
    <w:lvl w:ilvl="0" w:tplc="229E9366">
      <w:start w:val="1"/>
      <w:numFmt w:val="decimal"/>
      <w:lvlText w:val="%1、"/>
      <w:lvlJc w:val="left"/>
      <w:pPr>
        <w:ind w:left="12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num w:numId="1">
    <w:abstractNumId w:val="31"/>
  </w:num>
  <w:num w:numId="2">
    <w:abstractNumId w:val="4"/>
  </w:num>
  <w:num w:numId="3">
    <w:abstractNumId w:val="2"/>
  </w:num>
  <w:num w:numId="4">
    <w:abstractNumId w:val="1"/>
  </w:num>
  <w:num w:numId="5">
    <w:abstractNumId w:val="17"/>
  </w:num>
  <w:num w:numId="6">
    <w:abstractNumId w:val="21"/>
  </w:num>
  <w:num w:numId="7">
    <w:abstractNumId w:val="3"/>
  </w:num>
  <w:num w:numId="8">
    <w:abstractNumId w:val="34"/>
  </w:num>
  <w:num w:numId="9">
    <w:abstractNumId w:val="16"/>
  </w:num>
  <w:num w:numId="10">
    <w:abstractNumId w:val="30"/>
  </w:num>
  <w:num w:numId="11">
    <w:abstractNumId w:val="29"/>
  </w:num>
  <w:num w:numId="12">
    <w:abstractNumId w:val="0"/>
  </w:num>
  <w:num w:numId="13">
    <w:abstractNumId w:val="14"/>
  </w:num>
  <w:num w:numId="14">
    <w:abstractNumId w:val="20"/>
  </w:num>
  <w:num w:numId="15">
    <w:abstractNumId w:val="24"/>
  </w:num>
  <w:num w:numId="16">
    <w:abstractNumId w:val="27"/>
  </w:num>
  <w:num w:numId="17">
    <w:abstractNumId w:val="7"/>
  </w:num>
  <w:num w:numId="18">
    <w:abstractNumId w:val="10"/>
  </w:num>
  <w:num w:numId="19">
    <w:abstractNumId w:val="33"/>
  </w:num>
  <w:num w:numId="20">
    <w:abstractNumId w:val="32"/>
  </w:num>
  <w:num w:numId="21">
    <w:abstractNumId w:val="26"/>
  </w:num>
  <w:num w:numId="22">
    <w:abstractNumId w:val="9"/>
  </w:num>
  <w:num w:numId="23">
    <w:abstractNumId w:val="6"/>
  </w:num>
  <w:num w:numId="24">
    <w:abstractNumId w:val="28"/>
  </w:num>
  <w:num w:numId="25">
    <w:abstractNumId w:val="15"/>
  </w:num>
  <w:num w:numId="26">
    <w:abstractNumId w:val="12"/>
  </w:num>
  <w:num w:numId="27">
    <w:abstractNumId w:val="35"/>
  </w:num>
  <w:num w:numId="28">
    <w:abstractNumId w:val="5"/>
  </w:num>
  <w:num w:numId="29">
    <w:abstractNumId w:val="25"/>
  </w:num>
  <w:num w:numId="30">
    <w:abstractNumId w:val="11"/>
  </w:num>
  <w:num w:numId="31">
    <w:abstractNumId w:val="8"/>
  </w:num>
  <w:num w:numId="32">
    <w:abstractNumId w:val="22"/>
  </w:num>
  <w:num w:numId="33">
    <w:abstractNumId w:val="23"/>
  </w:num>
  <w:num w:numId="34">
    <w:abstractNumId w:val="13"/>
  </w:num>
  <w:num w:numId="35">
    <w:abstractNumId w:val="18"/>
  </w:num>
  <w:num w:numId="36">
    <w:abstractNumId w:val="19"/>
  </w:num>
  <w:numIdMacAtCleanup w:val="2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70"/>
  <w:bordersDoNotSurroundHeader/>
  <w:bordersDoNotSurroundFooter/>
  <w:proofState w:grammar="clean"/>
  <w:attachedTemplate r:id="rId1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420"/>
  <w:drawingGridHorizontalSpacing w:val="120"/>
  <w:drawingGridVerticalSpacing w:val="163"/>
  <w:displayHorizontalDrawingGridEvery w:val="0"/>
  <w:displayVerticalDrawingGridEvery w:val="2"/>
  <w:characterSpacingControl w:val="compressPunctuation"/>
  <w:hdrShapeDefaults>
    <o:shapedefaults v:ext="edit" spidmax="2049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51B06"/>
    <w:rsid w:val="00001CBD"/>
    <w:rsid w:val="0000397C"/>
    <w:rsid w:val="0000698D"/>
    <w:rsid w:val="00011751"/>
    <w:rsid w:val="00014665"/>
    <w:rsid w:val="00017F96"/>
    <w:rsid w:val="0002349B"/>
    <w:rsid w:val="00024CC2"/>
    <w:rsid w:val="00025C98"/>
    <w:rsid w:val="00031C5D"/>
    <w:rsid w:val="00033798"/>
    <w:rsid w:val="00035973"/>
    <w:rsid w:val="00044EE3"/>
    <w:rsid w:val="0004534E"/>
    <w:rsid w:val="00047556"/>
    <w:rsid w:val="000502AF"/>
    <w:rsid w:val="00052096"/>
    <w:rsid w:val="00052CE4"/>
    <w:rsid w:val="00053A36"/>
    <w:rsid w:val="000576DC"/>
    <w:rsid w:val="00061268"/>
    <w:rsid w:val="000616BD"/>
    <w:rsid w:val="00062EC1"/>
    <w:rsid w:val="00064344"/>
    <w:rsid w:val="00065FD8"/>
    <w:rsid w:val="00075944"/>
    <w:rsid w:val="00077529"/>
    <w:rsid w:val="0008131A"/>
    <w:rsid w:val="00081C5C"/>
    <w:rsid w:val="00082DB8"/>
    <w:rsid w:val="00092734"/>
    <w:rsid w:val="000A072A"/>
    <w:rsid w:val="000A7156"/>
    <w:rsid w:val="000B204E"/>
    <w:rsid w:val="000B22C6"/>
    <w:rsid w:val="000B36C4"/>
    <w:rsid w:val="000B5E97"/>
    <w:rsid w:val="000C1A64"/>
    <w:rsid w:val="000C508D"/>
    <w:rsid w:val="000C6EB9"/>
    <w:rsid w:val="000C78BD"/>
    <w:rsid w:val="000D708B"/>
    <w:rsid w:val="000E21F5"/>
    <w:rsid w:val="000E2413"/>
    <w:rsid w:val="000E323B"/>
    <w:rsid w:val="000E3D5E"/>
    <w:rsid w:val="000E4222"/>
    <w:rsid w:val="000E465D"/>
    <w:rsid w:val="000E6E87"/>
    <w:rsid w:val="000F5A2B"/>
    <w:rsid w:val="000F66C3"/>
    <w:rsid w:val="000F6847"/>
    <w:rsid w:val="0010252C"/>
    <w:rsid w:val="00104763"/>
    <w:rsid w:val="00106E4D"/>
    <w:rsid w:val="00107625"/>
    <w:rsid w:val="00111549"/>
    <w:rsid w:val="001124E9"/>
    <w:rsid w:val="0011262A"/>
    <w:rsid w:val="00112886"/>
    <w:rsid w:val="00114551"/>
    <w:rsid w:val="00123FBA"/>
    <w:rsid w:val="00126CF9"/>
    <w:rsid w:val="00126E1F"/>
    <w:rsid w:val="0013192A"/>
    <w:rsid w:val="00131C9D"/>
    <w:rsid w:val="00133920"/>
    <w:rsid w:val="0014553F"/>
    <w:rsid w:val="001464EB"/>
    <w:rsid w:val="00154225"/>
    <w:rsid w:val="00156D48"/>
    <w:rsid w:val="00157649"/>
    <w:rsid w:val="001629B0"/>
    <w:rsid w:val="001633F1"/>
    <w:rsid w:val="00164E6C"/>
    <w:rsid w:val="001651E9"/>
    <w:rsid w:val="00171118"/>
    <w:rsid w:val="001715B5"/>
    <w:rsid w:val="001721D9"/>
    <w:rsid w:val="00172AE3"/>
    <w:rsid w:val="00177854"/>
    <w:rsid w:val="001803AE"/>
    <w:rsid w:val="00180CAF"/>
    <w:rsid w:val="001825E7"/>
    <w:rsid w:val="00186128"/>
    <w:rsid w:val="00186E0E"/>
    <w:rsid w:val="00190C18"/>
    <w:rsid w:val="0019189E"/>
    <w:rsid w:val="001A5306"/>
    <w:rsid w:val="001A589C"/>
    <w:rsid w:val="001A798D"/>
    <w:rsid w:val="001B4139"/>
    <w:rsid w:val="001B4E98"/>
    <w:rsid w:val="001B77B8"/>
    <w:rsid w:val="001B79B8"/>
    <w:rsid w:val="001C20B7"/>
    <w:rsid w:val="001C284F"/>
    <w:rsid w:val="001C2E62"/>
    <w:rsid w:val="001C4382"/>
    <w:rsid w:val="001C440A"/>
    <w:rsid w:val="001C490A"/>
    <w:rsid w:val="001C5EC8"/>
    <w:rsid w:val="001C650E"/>
    <w:rsid w:val="001D4C3F"/>
    <w:rsid w:val="001D6C4E"/>
    <w:rsid w:val="001E2553"/>
    <w:rsid w:val="001E3C9B"/>
    <w:rsid w:val="001E5E03"/>
    <w:rsid w:val="001E7CA3"/>
    <w:rsid w:val="001F10AB"/>
    <w:rsid w:val="001F7402"/>
    <w:rsid w:val="00205910"/>
    <w:rsid w:val="00212356"/>
    <w:rsid w:val="00214D55"/>
    <w:rsid w:val="00215ADE"/>
    <w:rsid w:val="00227BE5"/>
    <w:rsid w:val="002307B2"/>
    <w:rsid w:val="00233EBF"/>
    <w:rsid w:val="002366AD"/>
    <w:rsid w:val="0024016E"/>
    <w:rsid w:val="00243D85"/>
    <w:rsid w:val="0024477A"/>
    <w:rsid w:val="00251C3D"/>
    <w:rsid w:val="002522CF"/>
    <w:rsid w:val="00252C04"/>
    <w:rsid w:val="00254000"/>
    <w:rsid w:val="00255715"/>
    <w:rsid w:val="0025789B"/>
    <w:rsid w:val="00261B93"/>
    <w:rsid w:val="00265DE3"/>
    <w:rsid w:val="00267811"/>
    <w:rsid w:val="002718FB"/>
    <w:rsid w:val="002723FC"/>
    <w:rsid w:val="00281CE7"/>
    <w:rsid w:val="002826CE"/>
    <w:rsid w:val="002938C4"/>
    <w:rsid w:val="002A35E9"/>
    <w:rsid w:val="002A3E31"/>
    <w:rsid w:val="002A7439"/>
    <w:rsid w:val="002B1D7F"/>
    <w:rsid w:val="002B2C0D"/>
    <w:rsid w:val="002B4B5C"/>
    <w:rsid w:val="002B5977"/>
    <w:rsid w:val="002D0E7E"/>
    <w:rsid w:val="002D3871"/>
    <w:rsid w:val="002D69DD"/>
    <w:rsid w:val="002D7752"/>
    <w:rsid w:val="002E2145"/>
    <w:rsid w:val="002E44D6"/>
    <w:rsid w:val="002E69C4"/>
    <w:rsid w:val="002E7CC9"/>
    <w:rsid w:val="002F0263"/>
    <w:rsid w:val="002F16C6"/>
    <w:rsid w:val="002F28E8"/>
    <w:rsid w:val="002F3C05"/>
    <w:rsid w:val="002F3E76"/>
    <w:rsid w:val="002F7AB2"/>
    <w:rsid w:val="00301C33"/>
    <w:rsid w:val="00307224"/>
    <w:rsid w:val="0030782A"/>
    <w:rsid w:val="00312BA1"/>
    <w:rsid w:val="003135D4"/>
    <w:rsid w:val="003256AD"/>
    <w:rsid w:val="00325A91"/>
    <w:rsid w:val="003325AC"/>
    <w:rsid w:val="00337002"/>
    <w:rsid w:val="00337C3B"/>
    <w:rsid w:val="00340F53"/>
    <w:rsid w:val="00345203"/>
    <w:rsid w:val="00345462"/>
    <w:rsid w:val="00350544"/>
    <w:rsid w:val="00354281"/>
    <w:rsid w:val="003573AB"/>
    <w:rsid w:val="0036076E"/>
    <w:rsid w:val="00374587"/>
    <w:rsid w:val="003757D6"/>
    <w:rsid w:val="00375BF9"/>
    <w:rsid w:val="00381566"/>
    <w:rsid w:val="00384F20"/>
    <w:rsid w:val="003856C5"/>
    <w:rsid w:val="00386DC7"/>
    <w:rsid w:val="003926C7"/>
    <w:rsid w:val="003A5AD0"/>
    <w:rsid w:val="003A76C1"/>
    <w:rsid w:val="003B550E"/>
    <w:rsid w:val="003B7E96"/>
    <w:rsid w:val="003C2805"/>
    <w:rsid w:val="003C41C2"/>
    <w:rsid w:val="003C6DD2"/>
    <w:rsid w:val="003C717E"/>
    <w:rsid w:val="003D433A"/>
    <w:rsid w:val="003D595F"/>
    <w:rsid w:val="003F141F"/>
    <w:rsid w:val="003F41E6"/>
    <w:rsid w:val="003F4390"/>
    <w:rsid w:val="003F43E2"/>
    <w:rsid w:val="003F53ED"/>
    <w:rsid w:val="00402E2A"/>
    <w:rsid w:val="00404812"/>
    <w:rsid w:val="00412F9A"/>
    <w:rsid w:val="004140FF"/>
    <w:rsid w:val="00414CBF"/>
    <w:rsid w:val="0042518F"/>
    <w:rsid w:val="004324CD"/>
    <w:rsid w:val="00433AD1"/>
    <w:rsid w:val="0044513C"/>
    <w:rsid w:val="00454862"/>
    <w:rsid w:val="00461F81"/>
    <w:rsid w:val="0047270F"/>
    <w:rsid w:val="00476682"/>
    <w:rsid w:val="00481B74"/>
    <w:rsid w:val="0048254C"/>
    <w:rsid w:val="00483E90"/>
    <w:rsid w:val="004853EE"/>
    <w:rsid w:val="00485481"/>
    <w:rsid w:val="004854EC"/>
    <w:rsid w:val="00485E4D"/>
    <w:rsid w:val="004872CC"/>
    <w:rsid w:val="004951D4"/>
    <w:rsid w:val="004A087C"/>
    <w:rsid w:val="004A0D4A"/>
    <w:rsid w:val="004A54FD"/>
    <w:rsid w:val="004B0F72"/>
    <w:rsid w:val="004B1508"/>
    <w:rsid w:val="004B1D64"/>
    <w:rsid w:val="004C0F3C"/>
    <w:rsid w:val="004C4D64"/>
    <w:rsid w:val="004C68AA"/>
    <w:rsid w:val="004D0BEE"/>
    <w:rsid w:val="004D221E"/>
    <w:rsid w:val="004D23C5"/>
    <w:rsid w:val="004D30AD"/>
    <w:rsid w:val="004D7B11"/>
    <w:rsid w:val="004E2126"/>
    <w:rsid w:val="004E58EA"/>
    <w:rsid w:val="004E7EDB"/>
    <w:rsid w:val="004F0307"/>
    <w:rsid w:val="004F3708"/>
    <w:rsid w:val="0050088A"/>
    <w:rsid w:val="005028F4"/>
    <w:rsid w:val="005061A4"/>
    <w:rsid w:val="00506381"/>
    <w:rsid w:val="00507701"/>
    <w:rsid w:val="00514316"/>
    <w:rsid w:val="0051442D"/>
    <w:rsid w:val="0052700F"/>
    <w:rsid w:val="00530901"/>
    <w:rsid w:val="00531B93"/>
    <w:rsid w:val="00541AB8"/>
    <w:rsid w:val="00542D37"/>
    <w:rsid w:val="005446DF"/>
    <w:rsid w:val="00545F70"/>
    <w:rsid w:val="0054747D"/>
    <w:rsid w:val="00547A95"/>
    <w:rsid w:val="00551C86"/>
    <w:rsid w:val="00554B53"/>
    <w:rsid w:val="00555F00"/>
    <w:rsid w:val="005605EF"/>
    <w:rsid w:val="00562CB8"/>
    <w:rsid w:val="00563669"/>
    <w:rsid w:val="00565667"/>
    <w:rsid w:val="00565B96"/>
    <w:rsid w:val="00567DDD"/>
    <w:rsid w:val="00571887"/>
    <w:rsid w:val="00573D98"/>
    <w:rsid w:val="0057581E"/>
    <w:rsid w:val="0057582B"/>
    <w:rsid w:val="00582E83"/>
    <w:rsid w:val="005854B8"/>
    <w:rsid w:val="00585721"/>
    <w:rsid w:val="00585F6F"/>
    <w:rsid w:val="00593458"/>
    <w:rsid w:val="0059461F"/>
    <w:rsid w:val="005A0C33"/>
    <w:rsid w:val="005B04BA"/>
    <w:rsid w:val="005B0C60"/>
    <w:rsid w:val="005B5B23"/>
    <w:rsid w:val="005C49F3"/>
    <w:rsid w:val="005D12EB"/>
    <w:rsid w:val="005D1803"/>
    <w:rsid w:val="005D2B1D"/>
    <w:rsid w:val="005D3EB0"/>
    <w:rsid w:val="005D5F2E"/>
    <w:rsid w:val="005D7510"/>
    <w:rsid w:val="005E1BA0"/>
    <w:rsid w:val="005E461B"/>
    <w:rsid w:val="005E595A"/>
    <w:rsid w:val="005E7123"/>
    <w:rsid w:val="005F116E"/>
    <w:rsid w:val="005F119D"/>
    <w:rsid w:val="005F1906"/>
    <w:rsid w:val="005F3581"/>
    <w:rsid w:val="0060156B"/>
    <w:rsid w:val="00603420"/>
    <w:rsid w:val="00603DD0"/>
    <w:rsid w:val="00604CF6"/>
    <w:rsid w:val="006058C8"/>
    <w:rsid w:val="0060772C"/>
    <w:rsid w:val="006114EB"/>
    <w:rsid w:val="006137EE"/>
    <w:rsid w:val="00617F15"/>
    <w:rsid w:val="00622082"/>
    <w:rsid w:val="0062696D"/>
    <w:rsid w:val="006305B2"/>
    <w:rsid w:val="00631741"/>
    <w:rsid w:val="00636178"/>
    <w:rsid w:val="0064558D"/>
    <w:rsid w:val="006474C6"/>
    <w:rsid w:val="00652A11"/>
    <w:rsid w:val="00654BF8"/>
    <w:rsid w:val="00656B59"/>
    <w:rsid w:val="00662665"/>
    <w:rsid w:val="00670185"/>
    <w:rsid w:val="006723BD"/>
    <w:rsid w:val="00675248"/>
    <w:rsid w:val="006808E8"/>
    <w:rsid w:val="00684ADA"/>
    <w:rsid w:val="0068582A"/>
    <w:rsid w:val="0068592D"/>
    <w:rsid w:val="00693DB3"/>
    <w:rsid w:val="00695F8B"/>
    <w:rsid w:val="00697E9F"/>
    <w:rsid w:val="006A36C7"/>
    <w:rsid w:val="006A466B"/>
    <w:rsid w:val="006B0A44"/>
    <w:rsid w:val="006B3677"/>
    <w:rsid w:val="006B4899"/>
    <w:rsid w:val="006B6301"/>
    <w:rsid w:val="006C0A7F"/>
    <w:rsid w:val="006C35E6"/>
    <w:rsid w:val="006C653D"/>
    <w:rsid w:val="006C7AFD"/>
    <w:rsid w:val="006D4036"/>
    <w:rsid w:val="006D5538"/>
    <w:rsid w:val="006D587E"/>
    <w:rsid w:val="006D6B72"/>
    <w:rsid w:val="006D768F"/>
    <w:rsid w:val="006E21B2"/>
    <w:rsid w:val="006E3D1F"/>
    <w:rsid w:val="006E54E4"/>
    <w:rsid w:val="006F0615"/>
    <w:rsid w:val="006F33E9"/>
    <w:rsid w:val="006F405A"/>
    <w:rsid w:val="006F5B36"/>
    <w:rsid w:val="00701BD9"/>
    <w:rsid w:val="00712846"/>
    <w:rsid w:val="007128E6"/>
    <w:rsid w:val="0072160F"/>
    <w:rsid w:val="00731A11"/>
    <w:rsid w:val="00732D86"/>
    <w:rsid w:val="00733603"/>
    <w:rsid w:val="00735B5B"/>
    <w:rsid w:val="007428BE"/>
    <w:rsid w:val="007478EB"/>
    <w:rsid w:val="00763813"/>
    <w:rsid w:val="00765920"/>
    <w:rsid w:val="00765E9C"/>
    <w:rsid w:val="00766F47"/>
    <w:rsid w:val="00767A71"/>
    <w:rsid w:val="00770417"/>
    <w:rsid w:val="007773C2"/>
    <w:rsid w:val="007800C5"/>
    <w:rsid w:val="00781FBD"/>
    <w:rsid w:val="00784020"/>
    <w:rsid w:val="0078613B"/>
    <w:rsid w:val="00795035"/>
    <w:rsid w:val="007B06C8"/>
    <w:rsid w:val="007B2EDF"/>
    <w:rsid w:val="007B6152"/>
    <w:rsid w:val="007B64E9"/>
    <w:rsid w:val="007B6C4B"/>
    <w:rsid w:val="007B6E4B"/>
    <w:rsid w:val="007B7A13"/>
    <w:rsid w:val="007C39FB"/>
    <w:rsid w:val="007C5561"/>
    <w:rsid w:val="007D130B"/>
    <w:rsid w:val="007D7D38"/>
    <w:rsid w:val="007E5FF4"/>
    <w:rsid w:val="007E7068"/>
    <w:rsid w:val="007E772D"/>
    <w:rsid w:val="007F5D9C"/>
    <w:rsid w:val="008009E3"/>
    <w:rsid w:val="00802A59"/>
    <w:rsid w:val="00802BF9"/>
    <w:rsid w:val="00804E66"/>
    <w:rsid w:val="0081104D"/>
    <w:rsid w:val="00811F6F"/>
    <w:rsid w:val="00811F73"/>
    <w:rsid w:val="0081303D"/>
    <w:rsid w:val="0081338A"/>
    <w:rsid w:val="00821587"/>
    <w:rsid w:val="008240F9"/>
    <w:rsid w:val="00824815"/>
    <w:rsid w:val="00825779"/>
    <w:rsid w:val="00830C17"/>
    <w:rsid w:val="00831A83"/>
    <w:rsid w:val="00831C80"/>
    <w:rsid w:val="00832948"/>
    <w:rsid w:val="00834FE9"/>
    <w:rsid w:val="008401B4"/>
    <w:rsid w:val="00841CC0"/>
    <w:rsid w:val="00841E9F"/>
    <w:rsid w:val="00843E98"/>
    <w:rsid w:val="0084443B"/>
    <w:rsid w:val="00851838"/>
    <w:rsid w:val="00851C5E"/>
    <w:rsid w:val="00852E79"/>
    <w:rsid w:val="00853B77"/>
    <w:rsid w:val="008567D8"/>
    <w:rsid w:val="00881D3A"/>
    <w:rsid w:val="008825AB"/>
    <w:rsid w:val="00885700"/>
    <w:rsid w:val="00885AE4"/>
    <w:rsid w:val="00892B23"/>
    <w:rsid w:val="00893037"/>
    <w:rsid w:val="0089619C"/>
    <w:rsid w:val="008A42E1"/>
    <w:rsid w:val="008A6915"/>
    <w:rsid w:val="008A75B3"/>
    <w:rsid w:val="008B70C0"/>
    <w:rsid w:val="008B7EDC"/>
    <w:rsid w:val="008C1C9A"/>
    <w:rsid w:val="008C440A"/>
    <w:rsid w:val="008C4EFD"/>
    <w:rsid w:val="008C5FDF"/>
    <w:rsid w:val="008C646F"/>
    <w:rsid w:val="008D1B92"/>
    <w:rsid w:val="008D2F5A"/>
    <w:rsid w:val="008D5EF8"/>
    <w:rsid w:val="008E4495"/>
    <w:rsid w:val="008F4155"/>
    <w:rsid w:val="008F56C7"/>
    <w:rsid w:val="008F74AD"/>
    <w:rsid w:val="0090088C"/>
    <w:rsid w:val="00904334"/>
    <w:rsid w:val="009150EA"/>
    <w:rsid w:val="00916C60"/>
    <w:rsid w:val="0091750E"/>
    <w:rsid w:val="00921C69"/>
    <w:rsid w:val="00922CC5"/>
    <w:rsid w:val="0092659F"/>
    <w:rsid w:val="00926864"/>
    <w:rsid w:val="00926C9E"/>
    <w:rsid w:val="0092703A"/>
    <w:rsid w:val="00927F64"/>
    <w:rsid w:val="00932BE0"/>
    <w:rsid w:val="00940044"/>
    <w:rsid w:val="009406A5"/>
    <w:rsid w:val="00947AD5"/>
    <w:rsid w:val="00955BE7"/>
    <w:rsid w:val="00955FE9"/>
    <w:rsid w:val="009562B5"/>
    <w:rsid w:val="00956F69"/>
    <w:rsid w:val="009632AE"/>
    <w:rsid w:val="00981AFA"/>
    <w:rsid w:val="00983226"/>
    <w:rsid w:val="00994028"/>
    <w:rsid w:val="009952F5"/>
    <w:rsid w:val="009966E1"/>
    <w:rsid w:val="009A3162"/>
    <w:rsid w:val="009A3C85"/>
    <w:rsid w:val="009A4021"/>
    <w:rsid w:val="009A7B66"/>
    <w:rsid w:val="009C1F0B"/>
    <w:rsid w:val="009C35AB"/>
    <w:rsid w:val="009C476B"/>
    <w:rsid w:val="009D12B3"/>
    <w:rsid w:val="009D1B4F"/>
    <w:rsid w:val="009D5A6B"/>
    <w:rsid w:val="009E0B09"/>
    <w:rsid w:val="009E184A"/>
    <w:rsid w:val="009E1D30"/>
    <w:rsid w:val="009E3623"/>
    <w:rsid w:val="009E490E"/>
    <w:rsid w:val="009E6E51"/>
    <w:rsid w:val="009F5A79"/>
    <w:rsid w:val="009F67C7"/>
    <w:rsid w:val="009F6FBB"/>
    <w:rsid w:val="00A002B5"/>
    <w:rsid w:val="00A004A4"/>
    <w:rsid w:val="00A04D79"/>
    <w:rsid w:val="00A06CD1"/>
    <w:rsid w:val="00A16647"/>
    <w:rsid w:val="00A20AF1"/>
    <w:rsid w:val="00A22200"/>
    <w:rsid w:val="00A22D62"/>
    <w:rsid w:val="00A23E70"/>
    <w:rsid w:val="00A2432D"/>
    <w:rsid w:val="00A24510"/>
    <w:rsid w:val="00A2585D"/>
    <w:rsid w:val="00A25EBB"/>
    <w:rsid w:val="00A277E3"/>
    <w:rsid w:val="00A30418"/>
    <w:rsid w:val="00A307F9"/>
    <w:rsid w:val="00A30924"/>
    <w:rsid w:val="00A31EE1"/>
    <w:rsid w:val="00A341D3"/>
    <w:rsid w:val="00A37C50"/>
    <w:rsid w:val="00A40716"/>
    <w:rsid w:val="00A41F81"/>
    <w:rsid w:val="00A428C9"/>
    <w:rsid w:val="00A43AC2"/>
    <w:rsid w:val="00A45700"/>
    <w:rsid w:val="00A518BD"/>
    <w:rsid w:val="00A543CA"/>
    <w:rsid w:val="00A56C74"/>
    <w:rsid w:val="00A60520"/>
    <w:rsid w:val="00A62F1E"/>
    <w:rsid w:val="00A71300"/>
    <w:rsid w:val="00A800EB"/>
    <w:rsid w:val="00A814BF"/>
    <w:rsid w:val="00A87BF8"/>
    <w:rsid w:val="00A91DE2"/>
    <w:rsid w:val="00A94AF3"/>
    <w:rsid w:val="00A97BD2"/>
    <w:rsid w:val="00AA142A"/>
    <w:rsid w:val="00AA24E9"/>
    <w:rsid w:val="00AA6118"/>
    <w:rsid w:val="00AA6F10"/>
    <w:rsid w:val="00AB7507"/>
    <w:rsid w:val="00AC0AB0"/>
    <w:rsid w:val="00AC18D5"/>
    <w:rsid w:val="00AC1A96"/>
    <w:rsid w:val="00AC2C3D"/>
    <w:rsid w:val="00AD0DE8"/>
    <w:rsid w:val="00AD2423"/>
    <w:rsid w:val="00AD3B27"/>
    <w:rsid w:val="00AE79FB"/>
    <w:rsid w:val="00AF3A4C"/>
    <w:rsid w:val="00AF4021"/>
    <w:rsid w:val="00B0239F"/>
    <w:rsid w:val="00B03049"/>
    <w:rsid w:val="00B04A6D"/>
    <w:rsid w:val="00B1600F"/>
    <w:rsid w:val="00B22FA5"/>
    <w:rsid w:val="00B24929"/>
    <w:rsid w:val="00B26289"/>
    <w:rsid w:val="00B26C21"/>
    <w:rsid w:val="00B30B8B"/>
    <w:rsid w:val="00B44575"/>
    <w:rsid w:val="00B478AB"/>
    <w:rsid w:val="00B50F51"/>
    <w:rsid w:val="00B515E0"/>
    <w:rsid w:val="00B51A1B"/>
    <w:rsid w:val="00B55CE6"/>
    <w:rsid w:val="00B5799D"/>
    <w:rsid w:val="00B60EEB"/>
    <w:rsid w:val="00B61E71"/>
    <w:rsid w:val="00B672DA"/>
    <w:rsid w:val="00B720F8"/>
    <w:rsid w:val="00B73D82"/>
    <w:rsid w:val="00B74F97"/>
    <w:rsid w:val="00B80A17"/>
    <w:rsid w:val="00BA01A1"/>
    <w:rsid w:val="00BA4A1A"/>
    <w:rsid w:val="00BA64DE"/>
    <w:rsid w:val="00BA7267"/>
    <w:rsid w:val="00BC041E"/>
    <w:rsid w:val="00BC1BB0"/>
    <w:rsid w:val="00BC1D31"/>
    <w:rsid w:val="00BC3325"/>
    <w:rsid w:val="00BC54C1"/>
    <w:rsid w:val="00BC7529"/>
    <w:rsid w:val="00BD02E7"/>
    <w:rsid w:val="00BD1065"/>
    <w:rsid w:val="00BE09DB"/>
    <w:rsid w:val="00BE44BA"/>
    <w:rsid w:val="00BE701B"/>
    <w:rsid w:val="00BF743A"/>
    <w:rsid w:val="00BF7BE8"/>
    <w:rsid w:val="00C062E3"/>
    <w:rsid w:val="00C119F9"/>
    <w:rsid w:val="00C2132F"/>
    <w:rsid w:val="00C2447F"/>
    <w:rsid w:val="00C24830"/>
    <w:rsid w:val="00C263D9"/>
    <w:rsid w:val="00C264A4"/>
    <w:rsid w:val="00C32E36"/>
    <w:rsid w:val="00C3672E"/>
    <w:rsid w:val="00C4134C"/>
    <w:rsid w:val="00C41A56"/>
    <w:rsid w:val="00C45B5E"/>
    <w:rsid w:val="00C51B06"/>
    <w:rsid w:val="00C54B35"/>
    <w:rsid w:val="00C578AF"/>
    <w:rsid w:val="00C6449D"/>
    <w:rsid w:val="00C6533D"/>
    <w:rsid w:val="00C674C0"/>
    <w:rsid w:val="00C7680D"/>
    <w:rsid w:val="00C90074"/>
    <w:rsid w:val="00CA5D1F"/>
    <w:rsid w:val="00CA6AC7"/>
    <w:rsid w:val="00CB2B58"/>
    <w:rsid w:val="00CB53A7"/>
    <w:rsid w:val="00CB799F"/>
    <w:rsid w:val="00CC5E2B"/>
    <w:rsid w:val="00CC6876"/>
    <w:rsid w:val="00CC6E8F"/>
    <w:rsid w:val="00CD10F8"/>
    <w:rsid w:val="00CD20A2"/>
    <w:rsid w:val="00CD33B8"/>
    <w:rsid w:val="00CD7CB3"/>
    <w:rsid w:val="00CE7AFC"/>
    <w:rsid w:val="00CE7F3A"/>
    <w:rsid w:val="00CF1019"/>
    <w:rsid w:val="00D02583"/>
    <w:rsid w:val="00D027A7"/>
    <w:rsid w:val="00D03616"/>
    <w:rsid w:val="00D0546B"/>
    <w:rsid w:val="00D0613C"/>
    <w:rsid w:val="00D07F86"/>
    <w:rsid w:val="00D1627F"/>
    <w:rsid w:val="00D16C9C"/>
    <w:rsid w:val="00D21980"/>
    <w:rsid w:val="00D249EB"/>
    <w:rsid w:val="00D254E1"/>
    <w:rsid w:val="00D274DC"/>
    <w:rsid w:val="00D33465"/>
    <w:rsid w:val="00D350E9"/>
    <w:rsid w:val="00D42178"/>
    <w:rsid w:val="00D45450"/>
    <w:rsid w:val="00D460FF"/>
    <w:rsid w:val="00D53E09"/>
    <w:rsid w:val="00D5770A"/>
    <w:rsid w:val="00D61B83"/>
    <w:rsid w:val="00D6235B"/>
    <w:rsid w:val="00D64130"/>
    <w:rsid w:val="00D652F9"/>
    <w:rsid w:val="00D672C9"/>
    <w:rsid w:val="00D70624"/>
    <w:rsid w:val="00D73EB8"/>
    <w:rsid w:val="00D81BE3"/>
    <w:rsid w:val="00D81CA7"/>
    <w:rsid w:val="00D83268"/>
    <w:rsid w:val="00D878C6"/>
    <w:rsid w:val="00D93430"/>
    <w:rsid w:val="00DA6511"/>
    <w:rsid w:val="00DB29AC"/>
    <w:rsid w:val="00DB2CF7"/>
    <w:rsid w:val="00DB70DD"/>
    <w:rsid w:val="00DC04E5"/>
    <w:rsid w:val="00DC77D5"/>
    <w:rsid w:val="00DD5034"/>
    <w:rsid w:val="00DE10B1"/>
    <w:rsid w:val="00DE346A"/>
    <w:rsid w:val="00DE44E1"/>
    <w:rsid w:val="00DF3233"/>
    <w:rsid w:val="00DF4821"/>
    <w:rsid w:val="00DF6FBB"/>
    <w:rsid w:val="00DF74A6"/>
    <w:rsid w:val="00E007F9"/>
    <w:rsid w:val="00E0269E"/>
    <w:rsid w:val="00E05348"/>
    <w:rsid w:val="00E06AA6"/>
    <w:rsid w:val="00E12575"/>
    <w:rsid w:val="00E14539"/>
    <w:rsid w:val="00E14C8D"/>
    <w:rsid w:val="00E16645"/>
    <w:rsid w:val="00E1704E"/>
    <w:rsid w:val="00E2024B"/>
    <w:rsid w:val="00E2077D"/>
    <w:rsid w:val="00E21402"/>
    <w:rsid w:val="00E2200A"/>
    <w:rsid w:val="00E25512"/>
    <w:rsid w:val="00E30614"/>
    <w:rsid w:val="00E31094"/>
    <w:rsid w:val="00E33D0F"/>
    <w:rsid w:val="00E366E6"/>
    <w:rsid w:val="00E36BF9"/>
    <w:rsid w:val="00E4006A"/>
    <w:rsid w:val="00E4244F"/>
    <w:rsid w:val="00E45D99"/>
    <w:rsid w:val="00E474A3"/>
    <w:rsid w:val="00E50EB5"/>
    <w:rsid w:val="00E528F8"/>
    <w:rsid w:val="00E654F7"/>
    <w:rsid w:val="00E725D6"/>
    <w:rsid w:val="00E72FF9"/>
    <w:rsid w:val="00E73D16"/>
    <w:rsid w:val="00E7681F"/>
    <w:rsid w:val="00E820A7"/>
    <w:rsid w:val="00E872E0"/>
    <w:rsid w:val="00E90D64"/>
    <w:rsid w:val="00EA5A21"/>
    <w:rsid w:val="00EB0171"/>
    <w:rsid w:val="00EB3724"/>
    <w:rsid w:val="00EC06F2"/>
    <w:rsid w:val="00EC27A8"/>
    <w:rsid w:val="00EC78E6"/>
    <w:rsid w:val="00ED2FF6"/>
    <w:rsid w:val="00ED4605"/>
    <w:rsid w:val="00EE2296"/>
    <w:rsid w:val="00EF28CE"/>
    <w:rsid w:val="00EF52BB"/>
    <w:rsid w:val="00EF7363"/>
    <w:rsid w:val="00EF7378"/>
    <w:rsid w:val="00F015E1"/>
    <w:rsid w:val="00F04581"/>
    <w:rsid w:val="00F058B3"/>
    <w:rsid w:val="00F1250E"/>
    <w:rsid w:val="00F14876"/>
    <w:rsid w:val="00F20109"/>
    <w:rsid w:val="00F304D3"/>
    <w:rsid w:val="00F30534"/>
    <w:rsid w:val="00F31C39"/>
    <w:rsid w:val="00F33FEB"/>
    <w:rsid w:val="00F356FD"/>
    <w:rsid w:val="00F36DAA"/>
    <w:rsid w:val="00F36E22"/>
    <w:rsid w:val="00F449A5"/>
    <w:rsid w:val="00F45125"/>
    <w:rsid w:val="00F51721"/>
    <w:rsid w:val="00F525D1"/>
    <w:rsid w:val="00F54B44"/>
    <w:rsid w:val="00F54C48"/>
    <w:rsid w:val="00F62B73"/>
    <w:rsid w:val="00F64889"/>
    <w:rsid w:val="00F65203"/>
    <w:rsid w:val="00F6585F"/>
    <w:rsid w:val="00F65F03"/>
    <w:rsid w:val="00F70D5A"/>
    <w:rsid w:val="00F75586"/>
    <w:rsid w:val="00F77DDF"/>
    <w:rsid w:val="00F92066"/>
    <w:rsid w:val="00F9510F"/>
    <w:rsid w:val="00F97D1B"/>
    <w:rsid w:val="00FA121D"/>
    <w:rsid w:val="00FA1CC6"/>
    <w:rsid w:val="00FA75EA"/>
    <w:rsid w:val="00FB12F9"/>
    <w:rsid w:val="00FB13E2"/>
    <w:rsid w:val="00FB7020"/>
    <w:rsid w:val="00FC42E5"/>
    <w:rsid w:val="00FD0151"/>
    <w:rsid w:val="00FD1521"/>
    <w:rsid w:val="00FD5275"/>
    <w:rsid w:val="00FE2678"/>
    <w:rsid w:val="00FE5ABF"/>
    <w:rsid w:val="00FF41CA"/>
    <w:rsid w:val="00FF4793"/>
    <w:rsid w:val="040425B2"/>
    <w:rsid w:val="0503313B"/>
    <w:rsid w:val="114712ED"/>
    <w:rsid w:val="3E510981"/>
    <w:rsid w:val="3EDA4ED7"/>
    <w:rsid w:val="45126443"/>
    <w:rsid w:val="52903C82"/>
    <w:rsid w:val="52E97BBF"/>
    <w:rsid w:val="61C65827"/>
    <w:rsid w:val="717B7FF9"/>
    <w:rsid w:val="759A788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 fillcolor="white">
      <v:fill color="white"/>
    </o:shapedefaults>
    <o:shapelayout v:ext="edit">
      <o:idmap v:ext="edit" data="1"/>
    </o:shapelayout>
  </w:shapeDefaults>
  <w:decimalSymbol w:val="."/>
  <w:listSeparator w:val=","/>
  <w14:docId w14:val="0BD0D477"/>
  <w15:docId w15:val="{3B15DB05-EE5A-4445-A3B7-081F4069F1A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Theme="minorEastAsia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uiPriority="9" w:unhideWhenUsed="1" w:qFormat="1"/>
    <w:lsdException w:name="heading 5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 w:qFormat="1"/>
    <w:lsdException w:name="toc 2" w:uiPriority="39" w:unhideWhenUsed="1" w:qFormat="1"/>
    <w:lsdException w:name="toc 3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unhideWhenUsed="1" w:qFormat="1"/>
    <w:lsdException w:name="header" w:unhideWhenUsed="1" w:qFormat="1"/>
    <w:lsdException w:name="footer" w:unhideWhenUsed="1" w:qFormat="1"/>
    <w:lsdException w:name="index heading" w:semiHidden="1" w:unhideWhenUsed="1"/>
    <w:lsdException w:name="caption" w:uiPriority="35" w:unhideWhenUsed="1" w:qFormat="1"/>
    <w:lsdException w:name="table of figures" w:unhideWhenUsed="1" w:qFormat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 w:qFormat="1"/>
    <w:lsdException w:name="List Bullet" w:semiHidden="1" w:unhideWhenUsed="1"/>
    <w:lsdException w:name="List Number" w:unhideWhenUsed="1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 w:qFormat="1"/>
    <w:lsdException w:name="Hyperlink" w:unhideWhenUsed="1" w:qFormat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 w:qFormat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 w:qFormat="1"/>
    <w:lsdException w:name="Table Theme" w:semiHidden="1" w:unhideWhenUsed="1"/>
    <w:lsdException w:name="Placeholder Text" w:semiHidden="1" w:qFormat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 w:qFormat="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3">
    <w:name w:val="Normal"/>
    <w:qFormat/>
    <w:rsid w:val="009966E1"/>
    <w:pPr>
      <w:widowControl w:val="0"/>
      <w:spacing w:beforeLines="50" w:before="50" w:afterLines="50" w:after="50" w:line="360" w:lineRule="auto"/>
      <w:ind w:firstLineChars="200" w:firstLine="200"/>
      <w:jc w:val="both"/>
    </w:pPr>
    <w:rPr>
      <w:rFonts w:ascii="Book Antiqua" w:eastAsia="宋体" w:hAnsi="Book Antiqua" w:cstheme="minorBidi"/>
      <w:kern w:val="2"/>
      <w:sz w:val="24"/>
      <w:szCs w:val="21"/>
    </w:rPr>
  </w:style>
  <w:style w:type="paragraph" w:styleId="1">
    <w:name w:val="heading 1"/>
    <w:basedOn w:val="a3"/>
    <w:next w:val="a3"/>
    <w:link w:val="1Char"/>
    <w:uiPriority w:val="9"/>
    <w:qFormat/>
    <w:pPr>
      <w:keepNext/>
      <w:keepLines/>
      <w:numPr>
        <w:numId w:val="1"/>
      </w:numPr>
      <w:pBdr>
        <w:bottom w:val="single" w:sz="4" w:space="1" w:color="auto"/>
      </w:pBdr>
      <w:spacing w:line="578" w:lineRule="atLeast"/>
      <w:ind w:firstLineChars="0"/>
      <w:jc w:val="left"/>
      <w:outlineLvl w:val="0"/>
    </w:pPr>
    <w:rPr>
      <w:b/>
      <w:bCs/>
      <w:color w:val="2F5597"/>
      <w:kern w:val="44"/>
      <w:sz w:val="44"/>
      <w:szCs w:val="44"/>
    </w:rPr>
  </w:style>
  <w:style w:type="paragraph" w:styleId="2">
    <w:name w:val="heading 2"/>
    <w:basedOn w:val="a3"/>
    <w:next w:val="a3"/>
    <w:link w:val="2Char"/>
    <w:uiPriority w:val="9"/>
    <w:unhideWhenUsed/>
    <w:qFormat/>
    <w:pPr>
      <w:keepNext/>
      <w:keepLines/>
      <w:numPr>
        <w:ilvl w:val="1"/>
        <w:numId w:val="1"/>
      </w:numPr>
      <w:spacing w:line="416" w:lineRule="atLeast"/>
      <w:ind w:firstLineChars="0"/>
      <w:outlineLvl w:val="1"/>
    </w:pPr>
    <w:rPr>
      <w:rFonts w:cstheme="majorBidi"/>
      <w:b/>
      <w:bCs/>
      <w:color w:val="2F5597"/>
      <w:sz w:val="32"/>
      <w:szCs w:val="32"/>
    </w:rPr>
  </w:style>
  <w:style w:type="paragraph" w:styleId="3">
    <w:name w:val="heading 3"/>
    <w:basedOn w:val="a3"/>
    <w:next w:val="a3"/>
    <w:link w:val="3Char"/>
    <w:uiPriority w:val="9"/>
    <w:unhideWhenUsed/>
    <w:qFormat/>
    <w:pPr>
      <w:keepNext/>
      <w:keepLines/>
      <w:numPr>
        <w:ilvl w:val="2"/>
        <w:numId w:val="1"/>
      </w:numPr>
      <w:spacing w:line="460" w:lineRule="atLeast"/>
      <w:ind w:firstLineChars="0"/>
      <w:outlineLvl w:val="2"/>
    </w:pPr>
    <w:rPr>
      <w:b/>
      <w:bCs/>
      <w:color w:val="2F5597"/>
      <w:sz w:val="28"/>
      <w:szCs w:val="32"/>
    </w:rPr>
  </w:style>
  <w:style w:type="paragraph" w:styleId="4">
    <w:name w:val="heading 4"/>
    <w:basedOn w:val="a3"/>
    <w:next w:val="a3"/>
    <w:link w:val="4Char"/>
    <w:uiPriority w:val="9"/>
    <w:unhideWhenUsed/>
    <w:qFormat/>
    <w:pPr>
      <w:keepNext/>
      <w:keepLines/>
      <w:numPr>
        <w:ilvl w:val="3"/>
        <w:numId w:val="1"/>
      </w:numPr>
      <w:spacing w:line="376" w:lineRule="atLeast"/>
      <w:ind w:firstLineChars="0"/>
      <w:outlineLvl w:val="3"/>
    </w:pPr>
    <w:rPr>
      <w:rFonts w:cstheme="majorBidi"/>
      <w:b/>
      <w:bCs/>
      <w:color w:val="2F5597"/>
      <w:szCs w:val="28"/>
    </w:rPr>
  </w:style>
  <w:style w:type="paragraph" w:styleId="5">
    <w:name w:val="heading 5"/>
    <w:basedOn w:val="a3"/>
    <w:next w:val="a3"/>
    <w:link w:val="5Char"/>
    <w:uiPriority w:val="9"/>
    <w:unhideWhenUsed/>
    <w:qFormat/>
    <w:pPr>
      <w:keepNext/>
      <w:keepLines/>
      <w:numPr>
        <w:ilvl w:val="4"/>
        <w:numId w:val="22"/>
      </w:numPr>
      <w:tabs>
        <w:tab w:val="left" w:pos="0"/>
      </w:tabs>
      <w:spacing w:beforeLines="0" w:before="280" w:afterLines="0" w:after="290" w:line="372" w:lineRule="auto"/>
      <w:ind w:firstLineChars="0" w:firstLine="0"/>
      <w:outlineLvl w:val="4"/>
    </w:pPr>
    <w:rPr>
      <w:b/>
      <w:sz w:val="28"/>
    </w:rPr>
  </w:style>
  <w:style w:type="paragraph" w:styleId="6">
    <w:name w:val="heading 6"/>
    <w:basedOn w:val="a3"/>
    <w:next w:val="a3"/>
    <w:link w:val="6Char"/>
    <w:uiPriority w:val="9"/>
    <w:unhideWhenUsed/>
    <w:qFormat/>
    <w:rsid w:val="00FA121D"/>
    <w:pPr>
      <w:keepNext/>
      <w:keepLines/>
      <w:spacing w:beforeLines="0" w:before="240" w:afterLines="0" w:after="64" w:line="320" w:lineRule="auto"/>
      <w:ind w:firstLineChars="0" w:firstLine="0"/>
      <w:outlineLvl w:val="5"/>
    </w:pPr>
    <w:rPr>
      <w:rFonts w:asciiTheme="majorHAnsi" w:eastAsiaTheme="majorEastAsia" w:hAnsiTheme="majorHAnsi" w:cstheme="majorBidi"/>
      <w:b/>
      <w:bCs/>
      <w:szCs w:val="24"/>
    </w:rPr>
  </w:style>
  <w:style w:type="character" w:default="1" w:styleId="a4">
    <w:name w:val="Default Paragraph Font"/>
    <w:uiPriority w:val="1"/>
    <w:semiHidden/>
    <w:unhideWhenUsed/>
  </w:style>
  <w:style w:type="table" w:default="1" w:styleId="a5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6">
    <w:name w:val="No List"/>
    <w:uiPriority w:val="99"/>
    <w:semiHidden/>
    <w:unhideWhenUsed/>
  </w:style>
  <w:style w:type="paragraph" w:styleId="a2">
    <w:name w:val="List Number"/>
    <w:basedOn w:val="a3"/>
    <w:link w:val="Char"/>
    <w:uiPriority w:val="99"/>
    <w:unhideWhenUsed/>
    <w:qFormat/>
    <w:pPr>
      <w:numPr>
        <w:numId w:val="2"/>
      </w:numPr>
      <w:contextualSpacing/>
    </w:pPr>
  </w:style>
  <w:style w:type="paragraph" w:styleId="a7">
    <w:name w:val="caption"/>
    <w:basedOn w:val="a3"/>
    <w:next w:val="a3"/>
    <w:uiPriority w:val="35"/>
    <w:unhideWhenUsed/>
    <w:qFormat/>
    <w:pPr>
      <w:ind w:firstLineChars="0" w:firstLine="0"/>
      <w:jc w:val="center"/>
    </w:pPr>
    <w:rPr>
      <w:rFonts w:cstheme="majorBidi"/>
      <w:szCs w:val="20"/>
    </w:rPr>
  </w:style>
  <w:style w:type="paragraph" w:styleId="a8">
    <w:name w:val="annotation text"/>
    <w:basedOn w:val="a3"/>
    <w:link w:val="Char1"/>
    <w:uiPriority w:val="99"/>
    <w:unhideWhenUsed/>
    <w:qFormat/>
  </w:style>
  <w:style w:type="paragraph" w:styleId="a9">
    <w:name w:val="Block Text"/>
    <w:basedOn w:val="a3"/>
    <w:uiPriority w:val="99"/>
    <w:semiHidden/>
    <w:unhideWhenUsed/>
    <w:qFormat/>
    <w:pPr>
      <w:spacing w:after="120"/>
      <w:ind w:leftChars="700" w:left="1440" w:rightChars="700" w:right="1440"/>
    </w:pPr>
  </w:style>
  <w:style w:type="paragraph" w:styleId="30">
    <w:name w:val="toc 3"/>
    <w:basedOn w:val="a3"/>
    <w:next w:val="a3"/>
    <w:uiPriority w:val="39"/>
    <w:unhideWhenUsed/>
    <w:qFormat/>
    <w:pPr>
      <w:ind w:leftChars="400" w:left="840"/>
    </w:pPr>
  </w:style>
  <w:style w:type="paragraph" w:styleId="aa">
    <w:name w:val="Plain Text"/>
    <w:basedOn w:val="a3"/>
    <w:link w:val="Char0"/>
    <w:uiPriority w:val="99"/>
    <w:semiHidden/>
    <w:unhideWhenUsed/>
    <w:qFormat/>
    <w:rPr>
      <w:rFonts w:ascii="宋体" w:hAnsi="Courier New" w:cs="Courier New"/>
      <w:sz w:val="21"/>
    </w:rPr>
  </w:style>
  <w:style w:type="paragraph" w:styleId="ab">
    <w:name w:val="footer"/>
    <w:basedOn w:val="a3"/>
    <w:link w:val="Char2"/>
    <w:uiPriority w:val="99"/>
    <w:unhideWhenUsed/>
    <w:qFormat/>
    <w:pPr>
      <w:tabs>
        <w:tab w:val="center" w:pos="4153"/>
        <w:tab w:val="right" w:pos="8306"/>
      </w:tabs>
      <w:snapToGrid w:val="0"/>
      <w:spacing w:before="120" w:after="120" w:line="240" w:lineRule="atLeast"/>
      <w:jc w:val="left"/>
    </w:pPr>
    <w:rPr>
      <w:sz w:val="18"/>
      <w:szCs w:val="18"/>
    </w:rPr>
  </w:style>
  <w:style w:type="paragraph" w:styleId="ac">
    <w:name w:val="header"/>
    <w:basedOn w:val="a3"/>
    <w:link w:val="Char3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240" w:lineRule="atLeast"/>
      <w:jc w:val="center"/>
    </w:pPr>
    <w:rPr>
      <w:sz w:val="18"/>
      <w:szCs w:val="18"/>
    </w:rPr>
  </w:style>
  <w:style w:type="paragraph" w:styleId="10">
    <w:name w:val="toc 1"/>
    <w:basedOn w:val="a3"/>
    <w:next w:val="a3"/>
    <w:uiPriority w:val="39"/>
    <w:unhideWhenUsed/>
    <w:qFormat/>
    <w:pPr>
      <w:tabs>
        <w:tab w:val="right" w:leader="dot" w:pos="8296"/>
      </w:tabs>
      <w:spacing w:before="156" w:after="156"/>
      <w:ind w:firstLineChars="0" w:firstLine="0"/>
    </w:pPr>
  </w:style>
  <w:style w:type="paragraph" w:styleId="ad">
    <w:name w:val="List"/>
    <w:basedOn w:val="a3"/>
    <w:uiPriority w:val="99"/>
    <w:semiHidden/>
    <w:unhideWhenUsed/>
    <w:qFormat/>
    <w:pPr>
      <w:ind w:left="200" w:hangingChars="200" w:hanging="200"/>
      <w:contextualSpacing/>
    </w:pPr>
  </w:style>
  <w:style w:type="paragraph" w:styleId="ae">
    <w:name w:val="table of figures"/>
    <w:basedOn w:val="a3"/>
    <w:next w:val="a3"/>
    <w:uiPriority w:val="99"/>
    <w:unhideWhenUsed/>
    <w:qFormat/>
    <w:pPr>
      <w:ind w:leftChars="200" w:left="200" w:hangingChars="200" w:hanging="200"/>
    </w:pPr>
  </w:style>
  <w:style w:type="paragraph" w:styleId="20">
    <w:name w:val="toc 2"/>
    <w:basedOn w:val="a3"/>
    <w:next w:val="a3"/>
    <w:uiPriority w:val="39"/>
    <w:unhideWhenUsed/>
    <w:qFormat/>
    <w:pPr>
      <w:tabs>
        <w:tab w:val="right" w:leader="dot" w:pos="8296"/>
      </w:tabs>
      <w:spacing w:before="156" w:after="156"/>
      <w:ind w:leftChars="200" w:left="480" w:firstLineChars="0" w:firstLine="0"/>
    </w:pPr>
  </w:style>
  <w:style w:type="paragraph" w:styleId="af">
    <w:name w:val="Normal (Web)"/>
    <w:basedOn w:val="a3"/>
    <w:uiPriority w:val="99"/>
    <w:unhideWhenUsed/>
    <w:qFormat/>
    <w:pPr>
      <w:spacing w:before="75" w:beforeAutospacing="1" w:afterAutospacing="1"/>
    </w:pPr>
  </w:style>
  <w:style w:type="paragraph" w:styleId="af0">
    <w:name w:val="Title"/>
    <w:basedOn w:val="a3"/>
    <w:next w:val="a3"/>
    <w:uiPriority w:val="10"/>
    <w:qFormat/>
    <w:pPr>
      <w:spacing w:before="240" w:after="60"/>
      <w:jc w:val="center"/>
      <w:outlineLvl w:val="0"/>
    </w:pPr>
    <w:rPr>
      <w:rFonts w:asciiTheme="majorHAnsi" w:hAnsiTheme="majorHAnsi" w:cstheme="majorBidi"/>
      <w:b/>
      <w:bCs/>
      <w:sz w:val="32"/>
      <w:szCs w:val="32"/>
    </w:rPr>
  </w:style>
  <w:style w:type="table" w:styleId="af1">
    <w:name w:val="Table Grid"/>
    <w:basedOn w:val="a5"/>
    <w:uiPriority w:val="39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-3">
    <w:name w:val="Light List Accent 3"/>
    <w:basedOn w:val="a5"/>
    <w:uiPriority w:val="61"/>
    <w:qFormat/>
    <w:rPr>
      <w:sz w:val="22"/>
    </w:rPr>
    <w:tblPr>
      <w:tblBorders>
        <w:top w:val="single" w:sz="8" w:space="0" w:color="A5A5A5" w:themeColor="accent3"/>
        <w:left w:val="single" w:sz="8" w:space="0" w:color="A5A5A5" w:themeColor="accent3"/>
        <w:bottom w:val="single" w:sz="8" w:space="0" w:color="A5A5A5" w:themeColor="accent3"/>
        <w:right w:val="single" w:sz="8" w:space="0" w:color="A5A5A5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A5A5A5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</w:tcPr>
    </w:tblStylePr>
    <w:tblStylePr w:type="band1Horz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</w:tcPr>
    </w:tblStylePr>
  </w:style>
  <w:style w:type="character" w:styleId="af2">
    <w:name w:val="Strong"/>
    <w:basedOn w:val="a4"/>
    <w:uiPriority w:val="22"/>
    <w:qFormat/>
    <w:rPr>
      <w:rFonts w:ascii="Book Antiqua" w:eastAsia="宋体" w:hAnsi="Book Antiqua"/>
      <w:b/>
      <w:bCs/>
      <w:color w:val="auto"/>
      <w:sz w:val="24"/>
    </w:rPr>
  </w:style>
  <w:style w:type="character" w:styleId="af3">
    <w:name w:val="Hyperlink"/>
    <w:basedOn w:val="a4"/>
    <w:uiPriority w:val="99"/>
    <w:unhideWhenUsed/>
    <w:qFormat/>
    <w:rPr>
      <w:color w:val="0563C1" w:themeColor="hyperlink"/>
      <w:u w:val="single"/>
    </w:rPr>
  </w:style>
  <w:style w:type="character" w:customStyle="1" w:styleId="1Char">
    <w:name w:val="标题 1 Char"/>
    <w:basedOn w:val="a4"/>
    <w:link w:val="1"/>
    <w:uiPriority w:val="9"/>
    <w:qFormat/>
    <w:rPr>
      <w:rFonts w:ascii="Book Antiqua" w:eastAsia="宋体" w:hAnsi="Book Antiqua" w:cstheme="minorBidi"/>
      <w:b/>
      <w:bCs/>
      <w:color w:val="2F5597"/>
      <w:kern w:val="44"/>
      <w:sz w:val="44"/>
      <w:szCs w:val="44"/>
    </w:rPr>
  </w:style>
  <w:style w:type="character" w:customStyle="1" w:styleId="3Char">
    <w:name w:val="标题 3 Char"/>
    <w:basedOn w:val="a4"/>
    <w:link w:val="3"/>
    <w:uiPriority w:val="9"/>
    <w:qFormat/>
    <w:rPr>
      <w:rFonts w:ascii="Book Antiqua" w:eastAsia="宋体" w:hAnsi="Book Antiqua" w:cstheme="minorBidi"/>
      <w:b/>
      <w:bCs/>
      <w:color w:val="2F5597"/>
      <w:kern w:val="2"/>
      <w:sz w:val="28"/>
      <w:szCs w:val="32"/>
    </w:rPr>
  </w:style>
  <w:style w:type="character" w:customStyle="1" w:styleId="2Char">
    <w:name w:val="标题 2 Char"/>
    <w:basedOn w:val="a4"/>
    <w:link w:val="2"/>
    <w:uiPriority w:val="9"/>
    <w:qFormat/>
    <w:rPr>
      <w:rFonts w:ascii="Book Antiqua" w:eastAsia="宋体" w:hAnsi="Book Antiqua" w:cstheme="majorBidi"/>
      <w:b/>
      <w:bCs/>
      <w:color w:val="2F5597"/>
      <w:kern w:val="2"/>
      <w:sz w:val="32"/>
      <w:szCs w:val="32"/>
    </w:rPr>
  </w:style>
  <w:style w:type="character" w:customStyle="1" w:styleId="Char2">
    <w:name w:val="页脚 Char"/>
    <w:basedOn w:val="a4"/>
    <w:link w:val="ab"/>
    <w:uiPriority w:val="99"/>
    <w:qFormat/>
    <w:rPr>
      <w:rFonts w:ascii="Tiems New Roman" w:eastAsia="宋体" w:hAnsi="Tiems New Roman"/>
      <w:sz w:val="18"/>
      <w:szCs w:val="18"/>
    </w:rPr>
  </w:style>
  <w:style w:type="paragraph" w:styleId="af4">
    <w:name w:val="List Paragraph"/>
    <w:aliases w:val="序号,lp1,List Paragraph1,AAA,一章,列出段落41,编号1),·ûºÅÁÐ±í,¡¤?o?¨¢D¡À¨ª,?¡è?o?¡§¡éD?¨¤¡§a,??¨¨?o??¡ì?¨¦D?¡§¡è?¡ìa,??¡§¡§?o???¨¬?¡§|D??¡ì?¨¨??¨¬a,???¡ì?¡ì?o???¡§???¡ì|D???¨¬?¡§¡§??¡§?a,????¨¬??¨¬?o????¡ì????¨¬|D???¡§???¡ì?¡ì???¡ì?a,?,List11,List111,List1111"/>
    <w:basedOn w:val="a3"/>
    <w:link w:val="Char4"/>
    <w:uiPriority w:val="34"/>
    <w:qFormat/>
    <w:pPr>
      <w:ind w:firstLine="420"/>
    </w:pPr>
  </w:style>
  <w:style w:type="paragraph" w:customStyle="1" w:styleId="100">
    <w:name w:val="样式100"/>
    <w:basedOn w:val="a3"/>
    <w:qFormat/>
    <w:pPr>
      <w:ind w:firstLineChars="0" w:firstLine="0"/>
    </w:pPr>
  </w:style>
  <w:style w:type="character" w:customStyle="1" w:styleId="4Char">
    <w:name w:val="标题 4 Char"/>
    <w:basedOn w:val="a4"/>
    <w:link w:val="4"/>
    <w:uiPriority w:val="9"/>
    <w:qFormat/>
    <w:rPr>
      <w:rFonts w:ascii="Book Antiqua" w:eastAsia="宋体" w:hAnsi="Book Antiqua" w:cstheme="majorBidi"/>
      <w:b/>
      <w:bCs/>
      <w:color w:val="2F5597"/>
      <w:kern w:val="2"/>
      <w:sz w:val="24"/>
      <w:szCs w:val="28"/>
    </w:rPr>
  </w:style>
  <w:style w:type="paragraph" w:customStyle="1" w:styleId="a1">
    <w:name w:val="文档块标题"/>
    <w:next w:val="a3"/>
    <w:qFormat/>
    <w:pPr>
      <w:numPr>
        <w:numId w:val="3"/>
      </w:numPr>
      <w:spacing w:before="120" w:after="120" w:line="480" w:lineRule="auto"/>
    </w:pPr>
    <w:rPr>
      <w:rFonts w:ascii="Book Antiqua" w:eastAsiaTheme="majorEastAsia" w:hAnsi="Book Antiqua" w:cstheme="majorBidi"/>
      <w:b/>
      <w:bCs/>
      <w:kern w:val="2"/>
      <w:sz w:val="24"/>
      <w:szCs w:val="28"/>
    </w:rPr>
  </w:style>
  <w:style w:type="paragraph" w:customStyle="1" w:styleId="a0">
    <w:name w:val="步骤"/>
    <w:basedOn w:val="ad"/>
    <w:link w:val="Char5"/>
    <w:qFormat/>
    <w:pPr>
      <w:widowControl/>
      <w:numPr>
        <w:numId w:val="4"/>
      </w:numPr>
      <w:snapToGrid w:val="0"/>
      <w:spacing w:before="156" w:after="156"/>
      <w:ind w:left="960" w:hangingChars="400" w:hanging="960"/>
      <w:contextualSpacing w:val="0"/>
      <w:jc w:val="left"/>
      <w:textAlignment w:val="baseline"/>
    </w:pPr>
  </w:style>
  <w:style w:type="paragraph" w:customStyle="1" w:styleId="af5">
    <w:name w:val="图片样式"/>
    <w:basedOn w:val="a3"/>
    <w:next w:val="a3"/>
    <w:qFormat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ind w:firstLineChars="0" w:firstLine="0"/>
      <w:jc w:val="center"/>
    </w:pPr>
  </w:style>
  <w:style w:type="paragraph" w:customStyle="1" w:styleId="af6">
    <w:name w:val="表头文字"/>
    <w:basedOn w:val="af7"/>
    <w:link w:val="Char6"/>
  </w:style>
  <w:style w:type="paragraph" w:customStyle="1" w:styleId="af7">
    <w:name w:val="表内容"/>
    <w:basedOn w:val="a7"/>
    <w:qFormat/>
    <w:pPr>
      <w:adjustRightInd w:val="0"/>
      <w:spacing w:before="156" w:beforeAutospacing="1" w:after="156" w:afterAutospacing="1"/>
    </w:pPr>
    <w:rPr>
      <w:rFonts w:cstheme="minorBidi"/>
      <w:szCs w:val="21"/>
    </w:rPr>
  </w:style>
  <w:style w:type="character" w:customStyle="1" w:styleId="Char3">
    <w:name w:val="页眉 Char"/>
    <w:basedOn w:val="a4"/>
    <w:link w:val="ac"/>
    <w:uiPriority w:val="99"/>
    <w:qFormat/>
    <w:rPr>
      <w:rFonts w:ascii="Tiems New Roman" w:eastAsia="宋体" w:hAnsi="Tiems New Roman"/>
      <w:sz w:val="18"/>
      <w:szCs w:val="18"/>
    </w:rPr>
  </w:style>
  <w:style w:type="paragraph" w:customStyle="1" w:styleId="2-">
    <w:name w:val="2-无序"/>
    <w:basedOn w:val="ad"/>
    <w:qFormat/>
    <w:pPr>
      <w:numPr>
        <w:numId w:val="5"/>
      </w:numPr>
      <w:ind w:leftChars="200" w:left="400" w:hanging="200"/>
    </w:pPr>
  </w:style>
  <w:style w:type="paragraph" w:customStyle="1" w:styleId="orderedList">
    <w:name w:val="ordered List"/>
    <w:basedOn w:val="2-"/>
    <w:qFormat/>
    <w:pPr>
      <w:numPr>
        <w:numId w:val="6"/>
      </w:numPr>
      <w:ind w:left="850" w:hanging="425"/>
      <w:contextualSpacing w:val="0"/>
    </w:pPr>
  </w:style>
  <w:style w:type="paragraph" w:customStyle="1" w:styleId="listtext">
    <w:name w:val="list text"/>
    <w:basedOn w:val="orderedList"/>
    <w:qFormat/>
    <w:pPr>
      <w:numPr>
        <w:numId w:val="0"/>
      </w:numPr>
      <w:ind w:leftChars="400" w:left="400"/>
    </w:pPr>
  </w:style>
  <w:style w:type="paragraph" w:customStyle="1" w:styleId="H-">
    <w:name w:val="H-子列表"/>
    <w:basedOn w:val="listtext"/>
    <w:qFormat/>
    <w:pPr>
      <w:numPr>
        <w:numId w:val="7"/>
      </w:numPr>
      <w:ind w:leftChars="0" w:left="1276" w:hanging="425"/>
    </w:pPr>
  </w:style>
  <w:style w:type="paragraph" w:customStyle="1" w:styleId="3-">
    <w:name w:val="3-无序"/>
    <w:basedOn w:val="H-"/>
    <w:qFormat/>
    <w:pPr>
      <w:numPr>
        <w:numId w:val="8"/>
      </w:numPr>
      <w:ind w:left="1276" w:hanging="425"/>
    </w:pPr>
  </w:style>
  <w:style w:type="table" w:customStyle="1" w:styleId="cusTable">
    <w:name w:val="cusTable"/>
    <w:basedOn w:val="a5"/>
    <w:uiPriority w:val="99"/>
    <w:qFormat/>
    <w:pPr>
      <w:spacing w:beforeLines="50" w:before="50" w:afterLines="50" w:after="50"/>
      <w:jc w:val="both"/>
    </w:pPr>
    <w:rPr>
      <w:rFonts w:eastAsia="宋体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  <w:trPr>
      <w:cantSplit/>
    </w:trPr>
    <w:tcPr>
      <w:vAlign w:val="center"/>
    </w:tcPr>
    <w:tblStylePr w:type="firstRow">
      <w:pPr>
        <w:wordWrap/>
        <w:spacing w:beforeLines="0" w:before="0" w:beforeAutospacing="0" w:afterLines="0" w:after="0" w:afterAutospacing="0" w:line="240" w:lineRule="auto"/>
      </w:pPr>
      <w:rPr>
        <w:b/>
      </w:rPr>
      <w:tblPr/>
      <w:tcPr>
        <w:shd w:val="clear" w:color="auto" w:fill="BFBFBF" w:themeFill="background1" w:themeFillShade="BF"/>
      </w:tcPr>
    </w:tblStylePr>
  </w:style>
  <w:style w:type="paragraph" w:customStyle="1" w:styleId="listintable">
    <w:name w:val="list in table"/>
    <w:basedOn w:val="af7"/>
    <w:pPr>
      <w:numPr>
        <w:numId w:val="9"/>
      </w:numPr>
    </w:pPr>
  </w:style>
  <w:style w:type="paragraph" w:customStyle="1" w:styleId="steplistintable">
    <w:name w:val="step list in table"/>
    <w:basedOn w:val="listintable"/>
    <w:qFormat/>
    <w:pPr>
      <w:numPr>
        <w:numId w:val="10"/>
      </w:numPr>
      <w:ind w:left="284" w:hanging="284"/>
      <w:jc w:val="left"/>
    </w:pPr>
  </w:style>
  <w:style w:type="paragraph" w:customStyle="1" w:styleId="listtextintable">
    <w:name w:val="list text in table"/>
    <w:basedOn w:val="steplistintable"/>
    <w:qFormat/>
    <w:pPr>
      <w:numPr>
        <w:numId w:val="0"/>
      </w:numPr>
      <w:ind w:left="284"/>
    </w:pPr>
  </w:style>
  <w:style w:type="paragraph" w:customStyle="1" w:styleId="af8">
    <w:name w:val="代码块"/>
    <w:qFormat/>
    <w:pPr>
      <w:shd w:val="clear" w:color="auto" w:fill="BFBFBF" w:themeFill="background1" w:themeFillShade="BF"/>
      <w:ind w:leftChars="200" w:left="200" w:rightChars="200" w:right="200"/>
    </w:pPr>
    <w:rPr>
      <w:rFonts w:ascii="Book Antiqua" w:eastAsia="宋体" w:hAnsi="Book Antiqua" w:cstheme="minorBidi"/>
      <w:color w:val="000000"/>
      <w:kern w:val="2"/>
      <w:sz w:val="21"/>
      <w:szCs w:val="21"/>
    </w:rPr>
  </w:style>
  <w:style w:type="paragraph" w:styleId="af9">
    <w:name w:val="No Spacing"/>
    <w:link w:val="Char7"/>
    <w:uiPriority w:val="1"/>
    <w:qFormat/>
    <w:pPr>
      <w:widowControl w:val="0"/>
      <w:ind w:left="1701"/>
      <w:contextualSpacing/>
      <w:jc w:val="both"/>
    </w:pPr>
    <w:rPr>
      <w:rFonts w:ascii="Tiems New Roman" w:eastAsia="宋体" w:hAnsi="Tiems New Roman" w:cstheme="minorBidi"/>
      <w:kern w:val="2"/>
      <w:sz w:val="21"/>
      <w:szCs w:val="21"/>
    </w:rPr>
  </w:style>
  <w:style w:type="character" w:styleId="afa">
    <w:name w:val="Placeholder Text"/>
    <w:basedOn w:val="a4"/>
    <w:uiPriority w:val="99"/>
    <w:semiHidden/>
    <w:qFormat/>
    <w:rPr>
      <w:color w:val="808080"/>
    </w:rPr>
  </w:style>
  <w:style w:type="paragraph" w:customStyle="1" w:styleId="tablecaption">
    <w:name w:val="table caption"/>
    <w:basedOn w:val="a7"/>
    <w:next w:val="a3"/>
    <w:rPr>
      <w:b/>
    </w:rPr>
  </w:style>
  <w:style w:type="paragraph" w:customStyle="1" w:styleId="afb">
    <w:name w:val="表头"/>
    <w:basedOn w:val="a7"/>
    <w:next w:val="a3"/>
    <w:qFormat/>
    <w:pPr>
      <w:keepNext/>
    </w:pPr>
    <w:rPr>
      <w:rFonts w:eastAsiaTheme="majorEastAsia"/>
      <w:b/>
    </w:rPr>
  </w:style>
  <w:style w:type="paragraph" w:customStyle="1" w:styleId="steplisttext">
    <w:name w:val="step list text"/>
    <w:basedOn w:val="a0"/>
    <w:qFormat/>
    <w:pPr>
      <w:numPr>
        <w:numId w:val="0"/>
      </w:numPr>
      <w:spacing w:line="300" w:lineRule="auto"/>
      <w:ind w:leftChars="200" w:left="480"/>
    </w:pPr>
  </w:style>
  <w:style w:type="paragraph" w:customStyle="1" w:styleId="subListText">
    <w:name w:val="subListText"/>
    <w:basedOn w:val="H-"/>
    <w:qFormat/>
    <w:pPr>
      <w:numPr>
        <w:numId w:val="0"/>
      </w:numPr>
      <w:ind w:left="1276"/>
    </w:pPr>
  </w:style>
  <w:style w:type="paragraph" w:customStyle="1" w:styleId="Note">
    <w:name w:val="Note"/>
    <w:basedOn w:val="a3"/>
    <w:qFormat/>
    <w:pPr>
      <w:pBdr>
        <w:top w:val="single" w:sz="4" w:space="3" w:color="auto"/>
        <w:bottom w:val="single" w:sz="4" w:space="3" w:color="auto"/>
      </w:pBdr>
      <w:shd w:val="clear" w:color="auto" w:fill="C5E0B3" w:themeFill="accent6" w:themeFillTint="66"/>
      <w:contextualSpacing/>
    </w:pPr>
  </w:style>
  <w:style w:type="character" w:customStyle="1" w:styleId="Char7">
    <w:name w:val="无间隔 Char"/>
    <w:link w:val="af9"/>
    <w:uiPriority w:val="1"/>
    <w:qFormat/>
    <w:rPr>
      <w:rFonts w:ascii="Tiems New Roman" w:eastAsia="宋体" w:hAnsi="Tiems New Roman"/>
      <w:szCs w:val="21"/>
    </w:rPr>
  </w:style>
  <w:style w:type="character" w:customStyle="1" w:styleId="Char">
    <w:name w:val="列表编号 Char"/>
    <w:basedOn w:val="a4"/>
    <w:link w:val="a2"/>
    <w:uiPriority w:val="99"/>
    <w:qFormat/>
    <w:rPr>
      <w:rFonts w:ascii="Book Antiqua" w:eastAsia="宋体" w:hAnsi="Book Antiqua" w:cstheme="minorBidi"/>
      <w:kern w:val="2"/>
      <w:sz w:val="24"/>
      <w:szCs w:val="21"/>
    </w:rPr>
  </w:style>
  <w:style w:type="character" w:customStyle="1" w:styleId="Char5">
    <w:name w:val="步骤 Char"/>
    <w:basedOn w:val="Char"/>
    <w:link w:val="a0"/>
    <w:qFormat/>
    <w:rPr>
      <w:rFonts w:ascii="Book Antiqua" w:eastAsia="宋体" w:hAnsi="Book Antiqua" w:cstheme="minorBidi"/>
      <w:kern w:val="2"/>
      <w:sz w:val="24"/>
      <w:szCs w:val="21"/>
    </w:rPr>
  </w:style>
  <w:style w:type="paragraph" w:customStyle="1" w:styleId="H-0">
    <w:name w:val="H-列表"/>
    <w:basedOn w:val="ad"/>
    <w:qFormat/>
    <w:pPr>
      <w:numPr>
        <w:numId w:val="11"/>
      </w:numPr>
      <w:ind w:firstLineChars="0" w:firstLine="0"/>
      <w:contextualSpacing w:val="0"/>
    </w:pPr>
  </w:style>
  <w:style w:type="paragraph" w:customStyle="1" w:styleId="afc">
    <w:name w:val="表格样式"/>
    <w:basedOn w:val="af6"/>
    <w:link w:val="Char8"/>
    <w:qFormat/>
    <w:pPr>
      <w:spacing w:beforeAutospacing="0" w:afterAutospacing="0"/>
    </w:pPr>
  </w:style>
  <w:style w:type="character" w:customStyle="1" w:styleId="Char6">
    <w:name w:val="表头文字 Char"/>
    <w:basedOn w:val="a4"/>
    <w:link w:val="af6"/>
    <w:qFormat/>
    <w:rPr>
      <w:rFonts w:ascii="Book Antiqua" w:eastAsia="宋体" w:hAnsi="Book Antiqua" w:cstheme="minorBidi"/>
      <w:kern w:val="2"/>
      <w:sz w:val="24"/>
      <w:szCs w:val="21"/>
    </w:rPr>
  </w:style>
  <w:style w:type="character" w:customStyle="1" w:styleId="Char8">
    <w:name w:val="表格样式 Char"/>
    <w:basedOn w:val="Char6"/>
    <w:link w:val="afc"/>
    <w:qFormat/>
    <w:rPr>
      <w:rFonts w:ascii="Book Antiqua" w:eastAsia="宋体" w:hAnsi="Book Antiqua" w:cstheme="minorBidi"/>
      <w:kern w:val="2"/>
      <w:sz w:val="24"/>
      <w:szCs w:val="21"/>
    </w:rPr>
  </w:style>
  <w:style w:type="character" w:customStyle="1" w:styleId="Char0">
    <w:name w:val="纯文本 Char"/>
    <w:basedOn w:val="a4"/>
    <w:link w:val="aa"/>
    <w:uiPriority w:val="99"/>
    <w:semiHidden/>
    <w:qFormat/>
    <w:rPr>
      <w:rFonts w:ascii="宋体" w:eastAsia="宋体" w:hAnsi="Courier New" w:cs="Courier New"/>
      <w:kern w:val="2"/>
      <w:sz w:val="21"/>
      <w:szCs w:val="21"/>
    </w:rPr>
  </w:style>
  <w:style w:type="paragraph" w:customStyle="1" w:styleId="11">
    <w:name w:val="正文首行缩进1"/>
    <w:basedOn w:val="afd"/>
    <w:rsid w:val="00FC42E5"/>
    <w:pPr>
      <w:spacing w:beforeLines="0" w:before="0" w:afterLines="0" w:after="0" w:line="240" w:lineRule="auto"/>
    </w:pPr>
    <w:rPr>
      <w:rFonts w:ascii="Times New Roman" w:hAnsi="Times New Roman" w:cs="Times New Roman"/>
      <w:sz w:val="21"/>
      <w:szCs w:val="24"/>
    </w:rPr>
  </w:style>
  <w:style w:type="paragraph" w:styleId="afd">
    <w:name w:val="Body Text"/>
    <w:basedOn w:val="a3"/>
    <w:link w:val="Char9"/>
    <w:uiPriority w:val="99"/>
    <w:semiHidden/>
    <w:unhideWhenUsed/>
    <w:rsid w:val="00FC42E5"/>
    <w:pPr>
      <w:spacing w:after="120"/>
    </w:pPr>
  </w:style>
  <w:style w:type="character" w:customStyle="1" w:styleId="Char9">
    <w:name w:val="正文文本 Char"/>
    <w:basedOn w:val="a4"/>
    <w:link w:val="afd"/>
    <w:uiPriority w:val="99"/>
    <w:semiHidden/>
    <w:rsid w:val="00FC42E5"/>
    <w:rPr>
      <w:rFonts w:ascii="Book Antiqua" w:eastAsia="宋体" w:hAnsi="Book Antiqua" w:cstheme="minorBidi"/>
      <w:kern w:val="2"/>
      <w:sz w:val="24"/>
      <w:szCs w:val="21"/>
    </w:rPr>
  </w:style>
  <w:style w:type="paragraph" w:customStyle="1" w:styleId="a">
    <w:name w:val="加粗小标题"/>
    <w:basedOn w:val="a3"/>
    <w:link w:val="Chara"/>
    <w:qFormat/>
    <w:rsid w:val="000B22C6"/>
    <w:pPr>
      <w:numPr>
        <w:numId w:val="12"/>
      </w:numPr>
      <w:spacing w:beforeLines="100" w:before="100" w:afterLines="0" w:after="0"/>
      <w:ind w:left="0" w:firstLineChars="0" w:firstLine="0"/>
      <w:jc w:val="left"/>
    </w:pPr>
    <w:rPr>
      <w:rFonts w:cs="宋体"/>
      <w:b/>
      <w:color w:val="000000" w:themeColor="text1"/>
      <w:kern w:val="0"/>
      <w:szCs w:val="24"/>
    </w:rPr>
  </w:style>
  <w:style w:type="character" w:customStyle="1" w:styleId="Chara">
    <w:name w:val="加粗小标题 Char"/>
    <w:link w:val="a"/>
    <w:qFormat/>
    <w:rsid w:val="000B22C6"/>
    <w:rPr>
      <w:rFonts w:ascii="Book Antiqua" w:eastAsia="宋体" w:hAnsi="Book Antiqua" w:cs="宋体"/>
      <w:b/>
      <w:color w:val="000000" w:themeColor="text1"/>
      <w:sz w:val="24"/>
      <w:szCs w:val="24"/>
    </w:rPr>
  </w:style>
  <w:style w:type="paragraph" w:customStyle="1" w:styleId="TableHeading">
    <w:name w:val="Table Heading"/>
    <w:basedOn w:val="a3"/>
    <w:qFormat/>
    <w:rsid w:val="00033798"/>
    <w:pPr>
      <w:spacing w:line="240" w:lineRule="auto"/>
      <w:ind w:firstLineChars="0" w:firstLine="0"/>
      <w:jc w:val="left"/>
    </w:pPr>
    <w:rPr>
      <w:rFonts w:ascii="Times New Roman" w:hAnsi="Times New Roman"/>
      <w:b/>
      <w:sz w:val="21"/>
    </w:rPr>
  </w:style>
  <w:style w:type="paragraph" w:customStyle="1" w:styleId="TableText">
    <w:name w:val="Table Text"/>
    <w:basedOn w:val="TableHeading"/>
    <w:qFormat/>
    <w:rsid w:val="00033798"/>
    <w:rPr>
      <w:b w:val="0"/>
    </w:rPr>
  </w:style>
  <w:style w:type="paragraph" w:customStyle="1" w:styleId="afe">
    <w:name w:val="封面表格文本"/>
    <w:rsid w:val="00AA142A"/>
    <w:pPr>
      <w:jc w:val="center"/>
    </w:pPr>
    <w:rPr>
      <w:rFonts w:ascii="Arial" w:eastAsia="宋体" w:hAnsi="Arial"/>
      <w:bCs/>
      <w:sz w:val="21"/>
      <w:szCs w:val="21"/>
    </w:rPr>
  </w:style>
  <w:style w:type="paragraph" w:styleId="aff">
    <w:name w:val="Body Text First Indent"/>
    <w:basedOn w:val="afd"/>
    <w:link w:val="Charb"/>
    <w:uiPriority w:val="99"/>
    <w:semiHidden/>
    <w:unhideWhenUsed/>
    <w:rsid w:val="00D21980"/>
    <w:pPr>
      <w:ind w:firstLineChars="100" w:firstLine="420"/>
    </w:pPr>
  </w:style>
  <w:style w:type="character" w:customStyle="1" w:styleId="Charb">
    <w:name w:val="正文首行缩进 Char"/>
    <w:basedOn w:val="Char9"/>
    <w:link w:val="aff"/>
    <w:uiPriority w:val="99"/>
    <w:semiHidden/>
    <w:rsid w:val="00D21980"/>
    <w:rPr>
      <w:rFonts w:ascii="Book Antiqua" w:eastAsia="宋体" w:hAnsi="Book Antiqua" w:cstheme="minorBidi"/>
      <w:kern w:val="2"/>
      <w:sz w:val="24"/>
      <w:szCs w:val="21"/>
    </w:rPr>
  </w:style>
  <w:style w:type="paragraph" w:styleId="TOC">
    <w:name w:val="TOC Heading"/>
    <w:basedOn w:val="1"/>
    <w:next w:val="a3"/>
    <w:uiPriority w:val="39"/>
    <w:unhideWhenUsed/>
    <w:qFormat/>
    <w:rsid w:val="00FA121D"/>
    <w:pPr>
      <w:numPr>
        <w:numId w:val="0"/>
      </w:numPr>
      <w:pBdr>
        <w:bottom w:val="none" w:sz="0" w:space="0" w:color="auto"/>
      </w:pBdr>
      <w:tabs>
        <w:tab w:val="clear" w:pos="0"/>
      </w:tabs>
      <w:spacing w:before="340" w:after="330" w:line="578" w:lineRule="auto"/>
      <w:ind w:firstLineChars="200" w:firstLine="200"/>
      <w:jc w:val="both"/>
      <w:outlineLvl w:val="9"/>
    </w:pPr>
    <w:rPr>
      <w:color w:val="auto"/>
    </w:rPr>
  </w:style>
  <w:style w:type="character" w:customStyle="1" w:styleId="6Char">
    <w:name w:val="标题 6 Char"/>
    <w:basedOn w:val="a4"/>
    <w:link w:val="6"/>
    <w:uiPriority w:val="9"/>
    <w:rsid w:val="00FA121D"/>
    <w:rPr>
      <w:rFonts w:asciiTheme="majorHAnsi" w:eastAsiaTheme="majorEastAsia" w:hAnsiTheme="majorHAnsi" w:cstheme="majorBidi"/>
      <w:b/>
      <w:bCs/>
      <w:kern w:val="2"/>
      <w:sz w:val="24"/>
      <w:szCs w:val="24"/>
    </w:rPr>
  </w:style>
  <w:style w:type="paragraph" w:customStyle="1" w:styleId="tgt">
    <w:name w:val="_tgt"/>
    <w:basedOn w:val="a3"/>
    <w:rsid w:val="00FA121D"/>
    <w:pPr>
      <w:widowControl/>
      <w:spacing w:beforeLines="0" w:before="100" w:beforeAutospacing="1" w:afterLines="0" w:after="100" w:afterAutospacing="1" w:line="240" w:lineRule="auto"/>
      <w:ind w:firstLineChars="0" w:firstLine="0"/>
      <w:jc w:val="left"/>
    </w:pPr>
    <w:rPr>
      <w:rFonts w:ascii="宋体" w:hAnsi="宋体" w:cs="宋体"/>
      <w:kern w:val="0"/>
      <w:szCs w:val="24"/>
    </w:rPr>
  </w:style>
  <w:style w:type="character" w:customStyle="1" w:styleId="transsent">
    <w:name w:val="transsent"/>
    <w:basedOn w:val="a4"/>
    <w:rsid w:val="00FA121D"/>
  </w:style>
  <w:style w:type="character" w:styleId="HTML">
    <w:name w:val="HTML Code"/>
    <w:basedOn w:val="a4"/>
    <w:uiPriority w:val="99"/>
    <w:semiHidden/>
    <w:unhideWhenUsed/>
    <w:rsid w:val="00FA121D"/>
    <w:rPr>
      <w:rFonts w:ascii="宋体" w:eastAsia="宋体" w:hAnsi="宋体" w:cs="宋体"/>
      <w:sz w:val="24"/>
      <w:szCs w:val="24"/>
    </w:rPr>
  </w:style>
  <w:style w:type="character" w:customStyle="1" w:styleId="lake-fontsize-12">
    <w:name w:val="lake-fontsize-12"/>
    <w:basedOn w:val="a4"/>
    <w:rsid w:val="00FA121D"/>
  </w:style>
  <w:style w:type="table" w:styleId="4-1">
    <w:name w:val="Grid Table 4 Accent 1"/>
    <w:basedOn w:val="a5"/>
    <w:uiPriority w:val="49"/>
    <w:rsid w:val="00FA121D"/>
    <w:rPr>
      <w:rFonts w:asciiTheme="minorHAnsi" w:hAnsiTheme="minorHAnsi" w:cstheme="minorBidi"/>
      <w:kern w:val="2"/>
      <w:sz w:val="21"/>
      <w:szCs w:val="22"/>
    </w:r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1"/>
          <w:left w:val="single" w:sz="4" w:space="0" w:color="5B9BD5" w:themeColor="accent1"/>
          <w:bottom w:val="single" w:sz="4" w:space="0" w:color="5B9BD5" w:themeColor="accent1"/>
          <w:right w:val="single" w:sz="4" w:space="0" w:color="5B9BD5" w:themeColor="accent1"/>
          <w:insideH w:val="nil"/>
          <w:insideV w:val="nil"/>
        </w:tcBorders>
        <w:shd w:val="clear" w:color="auto" w:fill="5B9BD5" w:themeFill="accent1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character" w:customStyle="1" w:styleId="5Char">
    <w:name w:val="标题 5 Char"/>
    <w:basedOn w:val="a4"/>
    <w:link w:val="5"/>
    <w:uiPriority w:val="9"/>
    <w:qFormat/>
    <w:rsid w:val="00FA121D"/>
    <w:rPr>
      <w:rFonts w:ascii="Book Antiqua" w:eastAsia="宋体" w:hAnsi="Book Antiqua" w:cstheme="minorBidi"/>
      <w:b/>
      <w:kern w:val="2"/>
      <w:sz w:val="28"/>
      <w:szCs w:val="21"/>
    </w:rPr>
  </w:style>
  <w:style w:type="character" w:customStyle="1" w:styleId="Char4">
    <w:name w:val="列出段落 Char"/>
    <w:aliases w:val="序号 Char,lp1 Char,List Paragraph1 Char,AAA Char,一章 Char,列出段落41 Char,编号1) Char,·ûºÅÁÐ±í Char,¡¤?o?¨¢D¡À¨ª Char,?¡è?o?¡§¡éD?¨¤¡§a Char,??¨¨?o??¡ì?¨¦D?¡§¡è?¡ìa Char,??¡§¡§?o???¨¬?¡§|D??¡ì?¨¨??¨¬a Char,???¡ì?¡ì?o???¡§???¡ì|D???¨¬?¡§¡§??¡§?a Char"/>
    <w:link w:val="af4"/>
    <w:uiPriority w:val="34"/>
    <w:qFormat/>
    <w:rsid w:val="00FA121D"/>
    <w:rPr>
      <w:rFonts w:ascii="Book Antiqua" w:eastAsia="宋体" w:hAnsi="Book Antiqua" w:cstheme="minorBidi"/>
      <w:kern w:val="2"/>
      <w:sz w:val="24"/>
      <w:szCs w:val="21"/>
    </w:rPr>
  </w:style>
  <w:style w:type="paragraph" w:customStyle="1" w:styleId="code-line">
    <w:name w:val="code-line"/>
    <w:basedOn w:val="a3"/>
    <w:rsid w:val="00FA121D"/>
    <w:pPr>
      <w:widowControl/>
      <w:spacing w:beforeLines="0" w:before="100" w:beforeAutospacing="1" w:afterLines="0" w:after="100" w:afterAutospacing="1" w:line="240" w:lineRule="auto"/>
      <w:ind w:firstLineChars="0" w:firstLine="0"/>
      <w:jc w:val="left"/>
    </w:pPr>
    <w:rPr>
      <w:rFonts w:ascii="宋体" w:hAnsi="宋体" w:cs="宋体"/>
      <w:kern w:val="0"/>
      <w:szCs w:val="24"/>
    </w:rPr>
  </w:style>
  <w:style w:type="paragraph" w:styleId="HTML0">
    <w:name w:val="HTML Preformatted"/>
    <w:basedOn w:val="a3"/>
    <w:link w:val="HTMLChar"/>
    <w:uiPriority w:val="99"/>
    <w:semiHidden/>
    <w:unhideWhenUsed/>
    <w:rsid w:val="00FA121D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Lines="0" w:before="0" w:afterLines="0" w:after="0" w:line="240" w:lineRule="auto"/>
      <w:ind w:firstLineChars="0" w:firstLine="0"/>
      <w:jc w:val="left"/>
    </w:pPr>
    <w:rPr>
      <w:rFonts w:ascii="宋体" w:hAnsi="宋体" w:cs="宋体"/>
      <w:kern w:val="0"/>
      <w:szCs w:val="24"/>
    </w:rPr>
  </w:style>
  <w:style w:type="character" w:customStyle="1" w:styleId="HTMLChar">
    <w:name w:val="HTML 预设格式 Char"/>
    <w:basedOn w:val="a4"/>
    <w:link w:val="HTML0"/>
    <w:uiPriority w:val="99"/>
    <w:semiHidden/>
    <w:rsid w:val="00FA121D"/>
    <w:rPr>
      <w:rFonts w:ascii="宋体" w:eastAsia="宋体" w:hAnsi="宋体" w:cs="宋体"/>
      <w:sz w:val="24"/>
      <w:szCs w:val="24"/>
    </w:rPr>
  </w:style>
  <w:style w:type="character" w:styleId="aff0">
    <w:name w:val="annotation reference"/>
    <w:basedOn w:val="a4"/>
    <w:uiPriority w:val="99"/>
    <w:semiHidden/>
    <w:unhideWhenUsed/>
    <w:rsid w:val="00FA121D"/>
    <w:rPr>
      <w:sz w:val="21"/>
      <w:szCs w:val="21"/>
    </w:rPr>
  </w:style>
  <w:style w:type="character" w:customStyle="1" w:styleId="Charc">
    <w:name w:val="批注文字 Char"/>
    <w:basedOn w:val="a4"/>
    <w:uiPriority w:val="99"/>
    <w:semiHidden/>
    <w:rsid w:val="00FA121D"/>
  </w:style>
  <w:style w:type="paragraph" w:styleId="aff1">
    <w:name w:val="annotation subject"/>
    <w:basedOn w:val="a8"/>
    <w:next w:val="a8"/>
    <w:link w:val="Chard"/>
    <w:uiPriority w:val="99"/>
    <w:semiHidden/>
    <w:unhideWhenUsed/>
    <w:rsid w:val="00FA121D"/>
    <w:pPr>
      <w:spacing w:beforeLines="0" w:before="0" w:afterLines="0" w:after="0" w:line="240" w:lineRule="auto"/>
      <w:ind w:firstLineChars="0" w:firstLine="0"/>
      <w:jc w:val="left"/>
    </w:pPr>
    <w:rPr>
      <w:rFonts w:asciiTheme="minorHAnsi" w:eastAsiaTheme="minorEastAsia" w:hAnsiTheme="minorHAnsi"/>
      <w:b/>
      <w:bCs/>
      <w:sz w:val="21"/>
      <w:szCs w:val="22"/>
    </w:rPr>
  </w:style>
  <w:style w:type="character" w:customStyle="1" w:styleId="Char1">
    <w:name w:val="批注文字 Char1"/>
    <w:basedOn w:val="a4"/>
    <w:link w:val="a8"/>
    <w:uiPriority w:val="99"/>
    <w:rsid w:val="00FA121D"/>
    <w:rPr>
      <w:rFonts w:ascii="Book Antiqua" w:eastAsia="宋体" w:hAnsi="Book Antiqua" w:cstheme="minorBidi"/>
      <w:kern w:val="2"/>
      <w:sz w:val="24"/>
      <w:szCs w:val="21"/>
    </w:rPr>
  </w:style>
  <w:style w:type="character" w:customStyle="1" w:styleId="Chard">
    <w:name w:val="批注主题 Char"/>
    <w:basedOn w:val="Char1"/>
    <w:link w:val="aff1"/>
    <w:uiPriority w:val="99"/>
    <w:semiHidden/>
    <w:rsid w:val="00FA121D"/>
    <w:rPr>
      <w:rFonts w:asciiTheme="minorHAnsi" w:eastAsia="宋体" w:hAnsiTheme="minorHAnsi" w:cstheme="minorBidi"/>
      <w:b/>
      <w:bCs/>
      <w:kern w:val="2"/>
      <w:sz w:val="21"/>
      <w:szCs w:val="22"/>
    </w:rPr>
  </w:style>
  <w:style w:type="paragraph" w:styleId="aff2">
    <w:name w:val="Balloon Text"/>
    <w:basedOn w:val="a3"/>
    <w:link w:val="Chare"/>
    <w:uiPriority w:val="99"/>
    <w:semiHidden/>
    <w:unhideWhenUsed/>
    <w:rsid w:val="00FA121D"/>
    <w:pPr>
      <w:spacing w:beforeLines="0" w:before="0" w:afterLines="0" w:after="0" w:line="240" w:lineRule="auto"/>
      <w:ind w:firstLineChars="0" w:firstLine="0"/>
    </w:pPr>
    <w:rPr>
      <w:rFonts w:asciiTheme="minorHAnsi" w:eastAsiaTheme="minorEastAsia" w:hAnsiTheme="minorHAnsi"/>
      <w:sz w:val="18"/>
      <w:szCs w:val="18"/>
    </w:rPr>
  </w:style>
  <w:style w:type="character" w:customStyle="1" w:styleId="Chare">
    <w:name w:val="批注框文本 Char"/>
    <w:basedOn w:val="a4"/>
    <w:link w:val="aff2"/>
    <w:uiPriority w:val="99"/>
    <w:semiHidden/>
    <w:rsid w:val="00FA121D"/>
    <w:rPr>
      <w:rFonts w:asciiTheme="minorHAnsi" w:hAnsiTheme="minorHAnsi" w:cstheme="minorBidi"/>
      <w:kern w:val="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2.xml"/><Relationship Id="rId18" Type="http://schemas.openxmlformats.org/officeDocument/2006/relationships/image" Target="media/image4.png"/><Relationship Id="rId26" Type="http://schemas.openxmlformats.org/officeDocument/2006/relationships/image" Target="media/image11.png"/><Relationship Id="rId39" Type="http://schemas.openxmlformats.org/officeDocument/2006/relationships/image" Target="media/image24.png"/><Relationship Id="rId21" Type="http://schemas.openxmlformats.org/officeDocument/2006/relationships/image" Target="media/image7.png"/><Relationship Id="rId34" Type="http://schemas.openxmlformats.org/officeDocument/2006/relationships/image" Target="media/image19.png"/><Relationship Id="rId42" Type="http://schemas.openxmlformats.org/officeDocument/2006/relationships/image" Target="media/image27.png"/><Relationship Id="rId47" Type="http://schemas.openxmlformats.org/officeDocument/2006/relationships/image" Target="media/image32.png"/><Relationship Id="rId50" Type="http://schemas.openxmlformats.org/officeDocument/2006/relationships/image" Target="media/image33.png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2.png"/><Relationship Id="rId29" Type="http://schemas.openxmlformats.org/officeDocument/2006/relationships/image" Target="media/image14.png"/><Relationship Id="rId11" Type="http://schemas.openxmlformats.org/officeDocument/2006/relationships/header" Target="header2.xml"/><Relationship Id="rId24" Type="http://schemas.openxmlformats.org/officeDocument/2006/relationships/image" Target="media/image9.png"/><Relationship Id="rId32" Type="http://schemas.openxmlformats.org/officeDocument/2006/relationships/image" Target="media/image17.png"/><Relationship Id="rId37" Type="http://schemas.openxmlformats.org/officeDocument/2006/relationships/image" Target="media/image22.png"/><Relationship Id="rId40" Type="http://schemas.openxmlformats.org/officeDocument/2006/relationships/image" Target="media/image25.png"/><Relationship Id="rId45" Type="http://schemas.openxmlformats.org/officeDocument/2006/relationships/image" Target="media/image30.png"/><Relationship Id="rId53" Type="http://schemas.openxmlformats.org/officeDocument/2006/relationships/theme" Target="theme/theme1.xml"/><Relationship Id="rId5" Type="http://schemas.openxmlformats.org/officeDocument/2006/relationships/settings" Target="settings.xml"/><Relationship Id="rId10" Type="http://schemas.openxmlformats.org/officeDocument/2006/relationships/header" Target="header1.xml"/><Relationship Id="rId19" Type="http://schemas.openxmlformats.org/officeDocument/2006/relationships/image" Target="media/image5.png"/><Relationship Id="rId31" Type="http://schemas.openxmlformats.org/officeDocument/2006/relationships/image" Target="media/image16.png"/><Relationship Id="rId44" Type="http://schemas.openxmlformats.org/officeDocument/2006/relationships/image" Target="media/image29.png"/><Relationship Id="rId52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header" Target="header3.xml"/><Relationship Id="rId22" Type="http://schemas.openxmlformats.org/officeDocument/2006/relationships/image" Target="media/image8.png"/><Relationship Id="rId27" Type="http://schemas.openxmlformats.org/officeDocument/2006/relationships/image" Target="media/image12.png"/><Relationship Id="rId30" Type="http://schemas.openxmlformats.org/officeDocument/2006/relationships/image" Target="media/image15.png"/><Relationship Id="rId35" Type="http://schemas.openxmlformats.org/officeDocument/2006/relationships/image" Target="media/image20.png"/><Relationship Id="rId43" Type="http://schemas.openxmlformats.org/officeDocument/2006/relationships/image" Target="media/image28.png"/><Relationship Id="rId48" Type="http://schemas.openxmlformats.org/officeDocument/2006/relationships/header" Target="header4.xml"/><Relationship Id="rId8" Type="http://schemas.openxmlformats.org/officeDocument/2006/relationships/endnotes" Target="endnotes.xml"/><Relationship Id="rId51" Type="http://schemas.openxmlformats.org/officeDocument/2006/relationships/header" Target="header6.xml"/><Relationship Id="rId3" Type="http://schemas.openxmlformats.org/officeDocument/2006/relationships/numbering" Target="numbering.xml"/><Relationship Id="rId12" Type="http://schemas.openxmlformats.org/officeDocument/2006/relationships/footer" Target="footer1.xml"/><Relationship Id="rId17" Type="http://schemas.openxmlformats.org/officeDocument/2006/relationships/image" Target="media/image3.png"/><Relationship Id="rId25" Type="http://schemas.openxmlformats.org/officeDocument/2006/relationships/image" Target="media/image10.png"/><Relationship Id="rId33" Type="http://schemas.openxmlformats.org/officeDocument/2006/relationships/image" Target="media/image18.png"/><Relationship Id="rId38" Type="http://schemas.openxmlformats.org/officeDocument/2006/relationships/image" Target="media/image23.png"/><Relationship Id="rId46" Type="http://schemas.openxmlformats.org/officeDocument/2006/relationships/image" Target="media/image31.png"/><Relationship Id="rId20" Type="http://schemas.openxmlformats.org/officeDocument/2006/relationships/image" Target="media/image6.png"/><Relationship Id="rId41" Type="http://schemas.openxmlformats.org/officeDocument/2006/relationships/image" Target="media/image26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footer" Target="footer3.xml"/><Relationship Id="rId23" Type="http://schemas.openxmlformats.org/officeDocument/2006/relationships/hyperlink" Target="https://m.elecfans.com/v/tag/1722/" TargetMode="External"/><Relationship Id="rId28" Type="http://schemas.openxmlformats.org/officeDocument/2006/relationships/image" Target="media/image13.png"/><Relationship Id="rId36" Type="http://schemas.openxmlformats.org/officeDocument/2006/relationships/image" Target="media/image21.png"/><Relationship Id="rId49" Type="http://schemas.openxmlformats.org/officeDocument/2006/relationships/header" Target="header5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F:\&#25991;&#26723;\&#25991;&#26723;&#35268;&#33539;\&#25216;&#26415;&#30333;&#30382;&#20070;&#27169;&#26495;.dotm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  <customSectPr/>
    <customSectPr/>
  </customSectProps>
  <customShpExts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69427D46-CD9E-41A4-8AA4-CC6F550094F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技术白皮书模板.dotm</Template>
  <TotalTime>89</TotalTime>
  <Pages>65</Pages>
  <Words>4344</Words>
  <Characters>24766</Characters>
  <Application>Microsoft Office Word</Application>
  <DocSecurity>0</DocSecurity>
  <Lines>206</Lines>
  <Paragraphs>58</Paragraphs>
  <ScaleCrop>false</ScaleCrop>
  <Company/>
  <LinksUpToDate>false</LinksUpToDate>
  <CharactersWithSpaces>29052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eBPF技术实践白皮书</dc:title>
  <dc:subject>技术白皮书</dc:subject>
  <dc:creator>Simon Wang (王传国)</dc:creator>
  <cp:lastModifiedBy>Simon Wang (王传国)</cp:lastModifiedBy>
  <cp:revision>24</cp:revision>
  <cp:lastPrinted>2023-10-16T07:03:00Z</cp:lastPrinted>
  <dcterms:created xsi:type="dcterms:W3CDTF">2023-10-16T07:03:00Z</dcterms:created>
  <dcterms:modified xsi:type="dcterms:W3CDTF">2023-10-30T01:59:00Z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2052-11.1.0.9584</vt:lpwstr>
  </property>
</Properties>
</file>